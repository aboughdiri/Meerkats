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0CC" w:rsidRPr="001F392E" w:rsidRDefault="00A130CC" w:rsidP="00C5737B">
      <w:pPr>
        <w:rPr>
          <w:color w:val="B0232A"/>
        </w:rPr>
      </w:pPr>
    </w:p>
    <w:p w:rsidR="00514A7E" w:rsidRPr="00514A7E" w:rsidRDefault="00514A7E" w:rsidP="00514A7E">
      <w:pPr>
        <w:spacing w:after="0" w:line="240" w:lineRule="auto"/>
        <w:jc w:val="both"/>
        <w:rPr>
          <w:sz w:val="24"/>
          <w:szCs w:val="20"/>
          <w:lang w:val="fr-FR"/>
        </w:rPr>
      </w:pPr>
      <w:r w:rsidRPr="00514A7E">
        <w:rPr>
          <w:noProof/>
          <w:sz w:val="24"/>
          <w:szCs w:val="20"/>
          <w:lang w:val="fr-FR" w:eastAsia="fr-FR"/>
        </w:rPr>
        <w:drawing>
          <wp:anchor distT="0" distB="0" distL="114300" distR="114300" simplePos="0" relativeHeight="251658240" behindDoc="1" locked="0" layoutInCell="1" allowOverlap="1">
            <wp:simplePos x="0" y="0"/>
            <wp:positionH relativeFrom="column">
              <wp:posOffset>32385</wp:posOffset>
            </wp:positionH>
            <wp:positionV relativeFrom="paragraph">
              <wp:posOffset>234315</wp:posOffset>
            </wp:positionV>
            <wp:extent cx="952500" cy="952500"/>
            <wp:effectExtent l="0" t="0" r="0" b="0"/>
            <wp:wrapNone/>
            <wp:docPr id="18" name="Image 18"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A7E" w:rsidRPr="00514A7E" w:rsidRDefault="00514A7E" w:rsidP="00514A7E">
      <w:pPr>
        <w:tabs>
          <w:tab w:val="left" w:pos="1080"/>
          <w:tab w:val="center" w:pos="4819"/>
        </w:tabs>
        <w:spacing w:after="0" w:line="240" w:lineRule="auto"/>
        <w:outlineLvl w:val="0"/>
        <w:rPr>
          <w:rFonts w:cs="Arial"/>
          <w:b/>
          <w:color w:val="1F4E79"/>
          <w:kern w:val="28"/>
          <w:sz w:val="48"/>
          <w:szCs w:val="48"/>
          <w:lang w:val="en-SG"/>
        </w:rPr>
      </w:pPr>
      <w:r>
        <w:rPr>
          <w:rFonts w:cs="Arial"/>
          <w:b/>
          <w:color w:val="1F4E79"/>
          <w:kern w:val="28"/>
          <w:sz w:val="48"/>
          <w:szCs w:val="48"/>
          <w:lang w:val="en-SG"/>
        </w:rPr>
        <w:t xml:space="preserve">                      </w:t>
      </w:r>
      <w:r w:rsidRPr="00514A7E">
        <w:rPr>
          <w:rFonts w:cs="Arial"/>
          <w:b/>
          <w:color w:val="1F4E79"/>
          <w:kern w:val="28"/>
          <w:sz w:val="48"/>
          <w:szCs w:val="48"/>
          <w:lang w:val="en-SG"/>
        </w:rPr>
        <w:t>Aymen Boughdiri</w:t>
      </w:r>
    </w:p>
    <w:p w:rsidR="00514A7E" w:rsidRPr="00514A7E" w:rsidRDefault="00D559E8" w:rsidP="00514A7E">
      <w:pPr>
        <w:spacing w:after="0" w:line="240" w:lineRule="auto"/>
        <w:jc w:val="center"/>
        <w:outlineLvl w:val="0"/>
        <w:rPr>
          <w:rFonts w:cs="Arial"/>
          <w:b/>
          <w:color w:val="1F4E79"/>
          <w:kern w:val="28"/>
          <w:sz w:val="40"/>
          <w:szCs w:val="40"/>
          <w:lang w:val="en-SG"/>
        </w:rPr>
      </w:pPr>
      <w:r>
        <w:rPr>
          <w:rFonts w:cs="Arial"/>
          <w:b/>
          <w:color w:val="1F4E79"/>
          <w:kern w:val="28"/>
          <w:sz w:val="40"/>
          <w:szCs w:val="40"/>
          <w:lang w:val="en-SG"/>
        </w:rPr>
        <w:t xml:space="preserve">Project </w:t>
      </w:r>
      <w:r w:rsidR="00514A7E" w:rsidRPr="00514A7E">
        <w:rPr>
          <w:rFonts w:cs="Arial"/>
          <w:b/>
          <w:color w:val="1F4E79"/>
          <w:kern w:val="28"/>
          <w:sz w:val="40"/>
          <w:szCs w:val="40"/>
          <w:lang w:val="en-SG"/>
        </w:rPr>
        <w:t>Manager</w:t>
      </w:r>
    </w:p>
    <w:p w:rsidR="00514A7E" w:rsidRPr="00514A7E" w:rsidRDefault="00CE144A" w:rsidP="00514A7E">
      <w:pPr>
        <w:spacing w:after="0" w:line="240" w:lineRule="auto"/>
        <w:jc w:val="center"/>
        <w:outlineLvl w:val="0"/>
        <w:rPr>
          <w:rFonts w:cs="Arial"/>
          <w:b/>
          <w:color w:val="1F4E79"/>
          <w:kern w:val="28"/>
          <w:sz w:val="32"/>
          <w:szCs w:val="20"/>
          <w:lang w:val="en-SG"/>
        </w:rPr>
      </w:pPr>
      <w:r>
        <w:rPr>
          <w:rFonts w:cs="Arial"/>
          <w:b/>
          <w:color w:val="1F4E79"/>
          <w:kern w:val="28"/>
          <w:sz w:val="32"/>
          <w:szCs w:val="20"/>
          <w:lang w:val="en-SG"/>
        </w:rPr>
        <w:t>9</w:t>
      </w:r>
      <w:r w:rsidR="00514A7E" w:rsidRPr="00514A7E">
        <w:rPr>
          <w:rFonts w:cs="Arial"/>
          <w:b/>
          <w:color w:val="1F4E79"/>
          <w:kern w:val="28"/>
          <w:sz w:val="32"/>
          <w:szCs w:val="20"/>
          <w:lang w:val="en-SG"/>
        </w:rPr>
        <w:t xml:space="preserve"> years of experience</w:t>
      </w:r>
    </w:p>
    <w:p w:rsidR="00514A7E" w:rsidRPr="00514A7E" w:rsidRDefault="00514A7E" w:rsidP="00514A7E">
      <w:pPr>
        <w:spacing w:after="0" w:line="240" w:lineRule="auto"/>
        <w:jc w:val="center"/>
        <w:outlineLvl w:val="0"/>
        <w:rPr>
          <w:rFonts w:cs="Arial"/>
          <w:b/>
          <w:color w:val="1F4E79"/>
          <w:kern w:val="28"/>
          <w:sz w:val="32"/>
          <w:szCs w:val="20"/>
          <w:lang w:val="en-SG"/>
        </w:rPr>
      </w:pPr>
    </w:p>
    <w:p w:rsidR="00514A7E" w:rsidRPr="00514A7E" w:rsidRDefault="00514A7E" w:rsidP="004D7106">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Aymen is </w:t>
      </w:r>
      <w:r w:rsidR="004D7106">
        <w:rPr>
          <w:rFonts w:cs="Arial"/>
          <w:bCs/>
          <w:color w:val="1F4E79"/>
          <w:kern w:val="28"/>
          <w:sz w:val="20"/>
          <w:szCs w:val="20"/>
          <w:lang w:val="en-SG"/>
        </w:rPr>
        <w:t>a Manager</w:t>
      </w:r>
      <w:r w:rsidRPr="00514A7E">
        <w:rPr>
          <w:rFonts w:cs="Arial"/>
          <w:bCs/>
          <w:color w:val="1F4E79"/>
          <w:kern w:val="28"/>
          <w:sz w:val="20"/>
          <w:szCs w:val="20"/>
          <w:lang w:val="en-SG"/>
        </w:rPr>
        <w:t xml:space="preserve"> with over 8 years of experience from the financial industry, working both in technical and functional roles. </w:t>
      </w:r>
    </w:p>
    <w:p w:rsidR="00514A7E" w:rsidRPr="00514A7E" w:rsidRDefault="00514A7E" w:rsidP="00514A7E">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He joined SunGard in 2009 as a Quality Assurance consultant in TCC. </w:t>
      </w:r>
    </w:p>
    <w:p w:rsidR="00514A7E" w:rsidRPr="00514A7E" w:rsidRDefault="00514A7E" w:rsidP="00514A7E">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He has worked in many different positions within SunGard testing the VALDI TCC system, managing the TCC Quality Assurance team but also the Integration test team that delivers our Exchange integrations, Risk product, </w:t>
      </w:r>
      <w:proofErr w:type="spellStart"/>
      <w:r w:rsidRPr="00514A7E">
        <w:rPr>
          <w:rFonts w:cs="Arial"/>
          <w:bCs/>
          <w:color w:val="1F4E79"/>
          <w:kern w:val="28"/>
          <w:sz w:val="20"/>
          <w:szCs w:val="20"/>
          <w:lang w:val="en-SG"/>
        </w:rPr>
        <w:t>Algo</w:t>
      </w:r>
      <w:proofErr w:type="spellEnd"/>
      <w:r w:rsidRPr="00514A7E">
        <w:rPr>
          <w:rFonts w:cs="Arial"/>
          <w:bCs/>
          <w:color w:val="1F4E79"/>
          <w:kern w:val="28"/>
          <w:sz w:val="20"/>
          <w:szCs w:val="20"/>
          <w:lang w:val="en-SG"/>
        </w:rPr>
        <w:t xml:space="preserve">/Tactics products and FIX solutions. In his role as QA manager he has worked with improving the test process, been responsible for system delivery and quality i.e. responsibility for overall maintenance and new development. </w:t>
      </w:r>
    </w:p>
    <w:p w:rsidR="00514A7E" w:rsidRPr="00514A7E" w:rsidRDefault="00514A7E" w:rsidP="00514A7E">
      <w:pPr>
        <w:spacing w:after="0" w:line="240" w:lineRule="auto"/>
        <w:jc w:val="both"/>
        <w:outlineLvl w:val="0"/>
        <w:rPr>
          <w:rFonts w:cs="Arial"/>
          <w:b/>
          <w:kern w:val="28"/>
          <w:sz w:val="32"/>
          <w:szCs w:val="20"/>
          <w:lang w:val="en-SG"/>
        </w:rPr>
      </w:pPr>
      <w:r w:rsidRPr="00514A7E">
        <w:rPr>
          <w:rFonts w:cs="Arial"/>
          <w:b/>
          <w:noProof/>
          <w:kern w:val="28"/>
          <w:sz w:val="32"/>
          <w:szCs w:val="20"/>
          <w:lang w:val="fr-FR" w:eastAsia="fr-FR"/>
        </w:rPr>
        <mc:AlternateContent>
          <mc:Choice Requires="wps">
            <w:drawing>
              <wp:anchor distT="0" distB="0" distL="114300" distR="114300" simplePos="0" relativeHeight="251660288" behindDoc="0" locked="0" layoutInCell="1" allowOverlap="1">
                <wp:simplePos x="0" y="0"/>
                <wp:positionH relativeFrom="column">
                  <wp:posOffset>1451610</wp:posOffset>
                </wp:positionH>
                <wp:positionV relativeFrom="paragraph">
                  <wp:posOffset>142875</wp:posOffset>
                </wp:positionV>
                <wp:extent cx="3629025" cy="19050"/>
                <wp:effectExtent l="19050" t="23495" r="19050" b="24130"/>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29025" cy="19050"/>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304C42" id="_x0000_t32" coordsize="21600,21600" o:spt="32" o:oned="t" path="m,l21600,21600e" filled="f">
                <v:path arrowok="t" fillok="f" o:connecttype="none"/>
                <o:lock v:ext="edit" shapetype="t"/>
              </v:shapetype>
              <v:shape id="Connecteur droit avec flèche 17" o:spid="_x0000_s1026" type="#_x0000_t32" style="position:absolute;margin-left:114.3pt;margin-top:11.25pt;width:285.75pt;height: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" strokecolor="#f2f2f2" strokeweight="3pt">
                <v:shadow color="#1f4d78" opacity=".5" offset="1pt"/>
              </v:shape>
            </w:pict>
          </mc:Fallback>
        </mc:AlternateContent>
      </w:r>
    </w:p>
    <w:p w:rsidR="00514A7E" w:rsidRPr="00514A7E" w:rsidRDefault="00514A7E" w:rsidP="00514A7E">
      <w:pPr>
        <w:spacing w:after="0" w:line="240" w:lineRule="auto"/>
        <w:jc w:val="center"/>
        <w:outlineLvl w:val="0"/>
        <w:rPr>
          <w:rFonts w:cs="Arial"/>
          <w:bCs/>
          <w:color w:val="1F4E79"/>
          <w:kern w:val="28"/>
          <w:sz w:val="16"/>
          <w:szCs w:val="16"/>
          <w:lang w:val="fr-FR"/>
        </w:rPr>
      </w:pPr>
      <w:r w:rsidRPr="00514A7E">
        <w:rPr>
          <w:rFonts w:cs="Arial"/>
          <w:b/>
          <w:noProof/>
          <w:kern w:val="28"/>
          <w:sz w:val="32"/>
          <w:szCs w:val="20"/>
          <w:lang w:val="fr-FR" w:eastAsia="fr-FR"/>
        </w:rPr>
        <mc:AlternateContent>
          <mc:Choice Requires="wps">
            <w:drawing>
              <wp:anchor distT="0" distB="0" distL="114300" distR="114300" simplePos="0" relativeHeight="251662336" behindDoc="1" locked="0" layoutInCell="1" allowOverlap="0">
                <wp:simplePos x="0" y="0"/>
                <wp:positionH relativeFrom="column">
                  <wp:posOffset>3004185</wp:posOffset>
                </wp:positionH>
                <wp:positionV relativeFrom="paragraph">
                  <wp:posOffset>113665</wp:posOffset>
                </wp:positionV>
                <wp:extent cx="1190625" cy="238125"/>
                <wp:effectExtent l="9525" t="8890" r="9525" b="1016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812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14A7E" w:rsidRPr="00D12723" w:rsidRDefault="00514A7E" w:rsidP="00514A7E">
                            <w:pPr>
                              <w:rPr>
                                <w:color w:val="1F4E79"/>
                                <w:szCs w:val="18"/>
                              </w:rPr>
                            </w:pPr>
                            <w:r w:rsidRPr="00D12723">
                              <w:rPr>
                                <w:color w:val="1F4E79"/>
                                <w:szCs w:val="18"/>
                              </w:rPr>
                              <w:t>Aymen.boughdiri3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36.55pt;margin-top:8.95pt;width:93.7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" o:allowoverlap="f" strokecolor="white" strokeweight="1pt">
                <v:stroke dashstyle="dash"/>
                <v:shadow color="#868686"/>
                <v:textbox>
                  <w:txbxContent>
                    <w:p w:rsidR="00514A7E" w:rsidRPr="00D12723" w:rsidRDefault="00514A7E" w:rsidP="00514A7E">
                      <w:pPr>
                        <w:rPr>
                          <w:color w:val="1F4E79"/>
                          <w:szCs w:val="18"/>
                        </w:rPr>
                      </w:pPr>
                      <w:r w:rsidRPr="00D12723">
                        <w:rPr>
                          <w:color w:val="1F4E79"/>
                          <w:szCs w:val="18"/>
                        </w:rPr>
                        <w:t>Aymen.boughdiri3</w:t>
                      </w:r>
                    </w:p>
                  </w:txbxContent>
                </v:textbox>
              </v:shape>
            </w:pict>
          </mc:Fallback>
        </mc:AlternateContent>
      </w:r>
      <w:r w:rsidRPr="00514A7E">
        <w:rPr>
          <w:rFonts w:cs="Arial"/>
          <w:b/>
          <w:noProof/>
          <w:kern w:val="28"/>
          <w:sz w:val="32"/>
          <w:szCs w:val="20"/>
          <w:lang w:val="fr-FR" w:eastAsia="fr-FR"/>
        </w:rPr>
        <mc:AlternateContent>
          <mc:Choice Requires="wps">
            <w:drawing>
              <wp:anchor distT="0" distB="0" distL="114300" distR="114300" simplePos="0" relativeHeight="251661312" behindDoc="1" locked="0" layoutInCell="1" allowOverlap="1">
                <wp:simplePos x="0" y="0"/>
                <wp:positionH relativeFrom="column">
                  <wp:posOffset>4794885</wp:posOffset>
                </wp:positionH>
                <wp:positionV relativeFrom="paragraph">
                  <wp:posOffset>123190</wp:posOffset>
                </wp:positionV>
                <wp:extent cx="1133475" cy="257175"/>
                <wp:effectExtent l="9525" t="8890" r="9525" b="1016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57175"/>
                        </a:xfrm>
                        <a:prstGeom prst="rect">
                          <a:avLst/>
                        </a:prstGeom>
                        <a:solidFill>
                          <a:srgbClr val="FFFFFF"/>
                        </a:solidFill>
                        <a:ln w="9525">
                          <a:solidFill>
                            <a:srgbClr val="FFFFFF"/>
                          </a:solidFill>
                          <a:miter lim="800000"/>
                          <a:headEnd/>
                          <a:tailEnd/>
                        </a:ln>
                      </wps:spPr>
                      <wps:txbx>
                        <w:txbxContent>
                          <w:p w:rsidR="00514A7E" w:rsidRPr="00EB1D07" w:rsidRDefault="00514A7E" w:rsidP="00514A7E">
                            <w:pPr>
                              <w:rPr>
                                <w:color w:val="1F4E79"/>
                                <w:szCs w:val="18"/>
                              </w:rPr>
                            </w:pPr>
                            <w:r w:rsidRPr="00EB1D07">
                              <w:rPr>
                                <w:color w:val="1F4E79"/>
                                <w:szCs w:val="18"/>
                              </w:rPr>
                              <w:t>+216 52 84 47 61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27" type="#_x0000_t202" style="position:absolute;left:0;text-align:left;margin-left:377.55pt;margin-top:9.7pt;width:89.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" strokecolor="white">
                <v:textbox>
                  <w:txbxContent>
                    <w:p w:rsidR="00514A7E" w:rsidRPr="00EB1D07" w:rsidRDefault="00514A7E" w:rsidP="00514A7E">
                      <w:pPr>
                        <w:rPr>
                          <w:color w:val="1F4E79"/>
                          <w:szCs w:val="18"/>
                        </w:rPr>
                      </w:pPr>
                      <w:r w:rsidRPr="00EB1D07">
                        <w:rPr>
                          <w:color w:val="1F4E79"/>
                          <w:szCs w:val="18"/>
                        </w:rPr>
                        <w:t>+216 52 84 47 61</w:t>
                      </w:r>
                    </w:p>
                  </w:txbxContent>
                </v:textbox>
              </v:shape>
            </w:pict>
          </mc:Fallback>
        </mc:AlternateContent>
      </w:r>
      <w:r w:rsidRPr="00514A7E">
        <w:rPr>
          <w:rFonts w:cs="Arial"/>
          <w:b/>
          <w:noProof/>
          <w:kern w:val="28"/>
          <w:sz w:val="32"/>
          <w:szCs w:val="20"/>
          <w:lang w:val="fr-FR" w:eastAsia="fr-FR"/>
        </w:rPr>
        <w:drawing>
          <wp:inline distT="0" distB="0" distL="0" distR="0">
            <wp:extent cx="390525" cy="428625"/>
            <wp:effectExtent l="0" t="0" r="9525" b="9525"/>
            <wp:docPr id="14" name="Imag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371475" cy="428625"/>
            <wp:effectExtent l="0" t="0" r="9525" b="9525"/>
            <wp:docPr id="13" name="Imag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42862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504825" cy="447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447675" cy="4286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p>
    <w:p w:rsidR="002F5F47" w:rsidRPr="001F392E" w:rsidRDefault="002F5F47" w:rsidP="008F4FD2">
      <w:pPr>
        <w:pStyle w:val="AuthorName"/>
        <w:rPr>
          <w:i/>
          <w:color w:val="0020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8"/>
        <w:gridCol w:w="4891"/>
      </w:tblGrid>
      <w:tr w:rsidR="00514A7E" w:rsidRPr="00514A7E" w:rsidTr="00726205">
        <w:tc>
          <w:tcPr>
            <w:tcW w:w="4786" w:type="dxa"/>
            <w:shd w:val="clear" w:color="auto" w:fill="auto"/>
          </w:tcPr>
          <w:p w:rsidR="00514A7E" w:rsidRPr="00514A7E" w:rsidRDefault="00514A7E" w:rsidP="00514A7E">
            <w:pPr>
              <w:autoSpaceDE w:val="0"/>
              <w:autoSpaceDN w:val="0"/>
              <w:adjustRightInd w:val="0"/>
              <w:spacing w:after="0" w:line="240" w:lineRule="auto"/>
              <w:rPr>
                <w:rFonts w:ascii="Montserrat" w:hAnsi="Montserrat"/>
                <w:b/>
                <w:bCs/>
                <w:color w:val="36404B"/>
                <w:sz w:val="48"/>
                <w:szCs w:val="48"/>
                <w:lang w:val="fr-FR" w:eastAsia="fr-FR"/>
              </w:rPr>
            </w:pPr>
            <w:r w:rsidRPr="00514A7E">
              <w:rPr>
                <w:rFonts w:ascii="Montserrat" w:hAnsi="Montserrat"/>
                <w:b/>
                <w:bCs/>
                <w:color w:val="36404B"/>
                <w:sz w:val="48"/>
                <w:szCs w:val="48"/>
                <w:lang w:val="fr-FR" w:eastAsia="fr-FR"/>
              </w:rPr>
              <w:t>Education</w:t>
            </w:r>
          </w:p>
        </w:tc>
        <w:tc>
          <w:tcPr>
            <w:tcW w:w="4992" w:type="dxa"/>
            <w:shd w:val="clear" w:color="auto" w:fill="auto"/>
          </w:tcPr>
          <w:p w:rsidR="00514A7E" w:rsidRPr="00514A7E" w:rsidRDefault="00514A7E" w:rsidP="00514A7E">
            <w:pPr>
              <w:spacing w:after="0" w:line="240" w:lineRule="auto"/>
              <w:jc w:val="both"/>
              <w:rPr>
                <w:rFonts w:cs="Arial"/>
                <w:b/>
                <w:color w:val="1F4E79"/>
                <w:sz w:val="48"/>
                <w:szCs w:val="48"/>
                <w:lang w:val="en-SG"/>
              </w:rPr>
            </w:pPr>
            <w:r w:rsidRPr="00514A7E">
              <w:rPr>
                <w:rFonts w:ascii="Montserrat" w:hAnsi="Montserrat"/>
                <w:b/>
                <w:bCs/>
                <w:color w:val="36404B"/>
                <w:sz w:val="48"/>
                <w:szCs w:val="48"/>
                <w:lang w:val="en-SG" w:eastAsia="fr-FR"/>
              </w:rPr>
              <w:t>Certifications</w:t>
            </w:r>
            <w:r w:rsidRPr="00514A7E">
              <w:rPr>
                <w:rFonts w:cs="Arial"/>
                <w:b/>
                <w:color w:val="1F4E79"/>
                <w:sz w:val="48"/>
                <w:szCs w:val="48"/>
                <w:lang w:val="en-SG"/>
              </w:rPr>
              <w:t xml:space="preserve"> </w:t>
            </w:r>
          </w:p>
        </w:tc>
      </w:tr>
      <w:tr w:rsidR="00514A7E" w:rsidRPr="00514A7E" w:rsidTr="00726205">
        <w:trPr>
          <w:trHeight w:val="421"/>
        </w:trPr>
        <w:tc>
          <w:tcPr>
            <w:tcW w:w="4786" w:type="dxa"/>
            <w:shd w:val="clear" w:color="auto" w:fill="auto"/>
          </w:tcPr>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M. Sc. in Finance engineering</w:t>
            </w:r>
          </w:p>
          <w:p w:rsidR="00514A7E" w:rsidRPr="00514A7E" w:rsidRDefault="00514A7E" w:rsidP="00514A7E">
            <w:pPr>
              <w:autoSpaceDE w:val="0"/>
              <w:autoSpaceDN w:val="0"/>
              <w:adjustRightInd w:val="0"/>
              <w:spacing w:after="0" w:line="240" w:lineRule="auto"/>
              <w:rPr>
                <w:rFonts w:cs="Arial"/>
                <w:b/>
                <w:color w:val="1F4E79"/>
                <w:sz w:val="22"/>
                <w:szCs w:val="22"/>
                <w:lang w:val="en-SG"/>
              </w:rPr>
            </w:pPr>
          </w:p>
        </w:tc>
        <w:tc>
          <w:tcPr>
            <w:tcW w:w="4992" w:type="dxa"/>
            <w:vMerge w:val="restart"/>
            <w:shd w:val="clear" w:color="auto" w:fill="auto"/>
          </w:tcPr>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ISTQB (International Software Testing Quality Board)</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SCRUM MASTER</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Product Owner</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Front Arena (front to back solution)</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 xml:space="preserve">Financial Information </w:t>
            </w:r>
            <w:proofErr w:type="spellStart"/>
            <w:r w:rsidRPr="00514A7E">
              <w:rPr>
                <w:rFonts w:cs="Arial"/>
                <w:b/>
                <w:color w:val="1F4E79"/>
                <w:sz w:val="22"/>
                <w:szCs w:val="22"/>
                <w:lang w:val="en-SG"/>
              </w:rPr>
              <w:t>eXchange</w:t>
            </w:r>
            <w:proofErr w:type="spellEnd"/>
          </w:p>
        </w:tc>
      </w:tr>
      <w:tr w:rsidR="00514A7E" w:rsidRPr="00514A7E" w:rsidTr="00726205">
        <w:trPr>
          <w:trHeight w:val="443"/>
        </w:trPr>
        <w:tc>
          <w:tcPr>
            <w:tcW w:w="4786" w:type="dxa"/>
            <w:shd w:val="clear" w:color="auto" w:fill="auto"/>
          </w:tcPr>
          <w:p w:rsidR="00514A7E" w:rsidRPr="00514A7E" w:rsidRDefault="00514A7E" w:rsidP="00514A7E">
            <w:pPr>
              <w:autoSpaceDE w:val="0"/>
              <w:autoSpaceDN w:val="0"/>
              <w:adjustRightInd w:val="0"/>
              <w:spacing w:after="0" w:line="240" w:lineRule="auto"/>
              <w:rPr>
                <w:rFonts w:ascii="Montserrat" w:hAnsi="Montserrat"/>
                <w:b/>
                <w:bCs/>
                <w:color w:val="36404B"/>
                <w:sz w:val="48"/>
                <w:szCs w:val="48"/>
                <w:lang w:val="fr-FR" w:eastAsia="fr-FR"/>
              </w:rPr>
            </w:pPr>
            <w:r w:rsidRPr="00514A7E">
              <w:rPr>
                <w:rFonts w:ascii="Montserrat" w:hAnsi="Montserrat"/>
                <w:b/>
                <w:bCs/>
                <w:color w:val="36404B"/>
                <w:sz w:val="48"/>
                <w:szCs w:val="48"/>
                <w:lang w:val="fr-FR" w:eastAsia="fr-FR"/>
              </w:rPr>
              <w:t>Recommandation</w:t>
            </w:r>
          </w:p>
        </w:tc>
        <w:tc>
          <w:tcPr>
            <w:tcW w:w="4992" w:type="dxa"/>
            <w:vMerge/>
            <w:shd w:val="clear" w:color="auto" w:fill="auto"/>
          </w:tcPr>
          <w:p w:rsidR="00514A7E" w:rsidRPr="00514A7E" w:rsidRDefault="00514A7E" w:rsidP="00514A7E">
            <w:pPr>
              <w:spacing w:after="0" w:line="240" w:lineRule="auto"/>
              <w:jc w:val="both"/>
              <w:rPr>
                <w:rFonts w:cs="Arial"/>
                <w:b/>
                <w:color w:val="1F4E79"/>
                <w:sz w:val="22"/>
                <w:szCs w:val="22"/>
                <w:lang w:val="en-SG"/>
              </w:rPr>
            </w:pPr>
          </w:p>
        </w:tc>
      </w:tr>
      <w:tr w:rsidR="00514A7E" w:rsidRPr="00514A7E" w:rsidTr="00726205">
        <w:trPr>
          <w:trHeight w:val="442"/>
        </w:trPr>
        <w:tc>
          <w:tcPr>
            <w:tcW w:w="4786" w:type="dxa"/>
            <w:shd w:val="clear" w:color="auto" w:fill="auto"/>
          </w:tcPr>
          <w:p w:rsidR="00514A7E" w:rsidRPr="00514A7E" w:rsidRDefault="00514A7E" w:rsidP="00514A7E">
            <w:pPr>
              <w:autoSpaceDE w:val="0"/>
              <w:autoSpaceDN w:val="0"/>
              <w:adjustRightInd w:val="0"/>
              <w:spacing w:after="0" w:line="240" w:lineRule="auto"/>
              <w:rPr>
                <w:rFonts w:cs="Arial"/>
                <w:b/>
                <w:color w:val="1F4E79"/>
                <w:sz w:val="22"/>
                <w:szCs w:val="22"/>
                <w:lang w:val="fr-FR"/>
              </w:rPr>
            </w:pPr>
            <w:r w:rsidRPr="00514A7E">
              <w:rPr>
                <w:rFonts w:cs="Arial"/>
                <w:b/>
                <w:color w:val="1F4E79"/>
                <w:sz w:val="22"/>
                <w:szCs w:val="22"/>
                <w:lang w:val="fr-FR"/>
              </w:rPr>
              <w:t xml:space="preserve">Management : </w:t>
            </w:r>
            <w:hyperlink r:id="rId19" w:history="1">
              <w:r w:rsidRPr="00514A7E">
                <w:rPr>
                  <w:rFonts w:cs="Arial"/>
                  <w:b/>
                  <w:color w:val="0000FF"/>
                  <w:sz w:val="22"/>
                  <w:szCs w:val="22"/>
                  <w:u w:val="single"/>
                  <w:lang w:val="fr-FR"/>
                </w:rPr>
                <w:t>Xavier.poire@fisglobal.com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fr-FR"/>
              </w:rPr>
            </w:pPr>
          </w:p>
          <w:p w:rsidR="00514A7E" w:rsidRPr="00514A7E" w:rsidRDefault="00514A7E" w:rsidP="00514A7E">
            <w:pPr>
              <w:autoSpaceDE w:val="0"/>
              <w:autoSpaceDN w:val="0"/>
              <w:adjustRightInd w:val="0"/>
              <w:spacing w:after="0" w:line="240" w:lineRule="auto"/>
              <w:rPr>
                <w:rFonts w:cs="Arial"/>
                <w:b/>
                <w:color w:val="1F4E79"/>
                <w:sz w:val="22"/>
                <w:szCs w:val="22"/>
                <w:lang w:val="fr-FR"/>
              </w:rPr>
            </w:pPr>
            <w:r w:rsidRPr="00514A7E">
              <w:rPr>
                <w:rFonts w:cs="Arial"/>
                <w:b/>
                <w:color w:val="1F4E79"/>
                <w:sz w:val="22"/>
                <w:szCs w:val="22"/>
                <w:lang w:val="fr-FR"/>
              </w:rPr>
              <w:t xml:space="preserve">Test : </w:t>
            </w:r>
            <w:hyperlink r:id="rId20" w:history="1">
              <w:r w:rsidRPr="00514A7E">
                <w:rPr>
                  <w:rFonts w:cs="Arial"/>
                  <w:b/>
                  <w:color w:val="0000FF"/>
                  <w:sz w:val="22"/>
                  <w:szCs w:val="22"/>
                  <w:u w:val="single"/>
                  <w:lang w:val="fr-FR"/>
                </w:rPr>
                <w:t>faouzi.farhoud@fisglobal.com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fr-FR"/>
              </w:rPr>
            </w:pPr>
          </w:p>
          <w:p w:rsidR="00514A7E" w:rsidRPr="00514A7E" w:rsidRDefault="00514A7E" w:rsidP="00514A7E">
            <w:pPr>
              <w:autoSpaceDE w:val="0"/>
              <w:autoSpaceDN w:val="0"/>
              <w:adjustRightInd w:val="0"/>
              <w:spacing w:after="0" w:line="240" w:lineRule="auto"/>
              <w:rPr>
                <w:rFonts w:cs="Arial"/>
                <w:b/>
                <w:color w:val="1F4E79"/>
                <w:sz w:val="22"/>
                <w:szCs w:val="22"/>
                <w:lang w:val="en-SG"/>
              </w:rPr>
            </w:pPr>
            <w:r w:rsidRPr="00514A7E">
              <w:rPr>
                <w:rFonts w:cs="Arial"/>
                <w:b/>
                <w:color w:val="1F4E79"/>
                <w:sz w:val="22"/>
                <w:szCs w:val="22"/>
                <w:lang w:val="en-SG"/>
              </w:rPr>
              <w:t xml:space="preserve">Training: </w:t>
            </w:r>
            <w:hyperlink r:id="rId21" w:history="1">
              <w:r w:rsidRPr="00514A7E">
                <w:rPr>
                  <w:rFonts w:cs="Arial"/>
                  <w:b/>
                  <w:color w:val="0000FF"/>
                  <w:sz w:val="22"/>
                  <w:szCs w:val="22"/>
                  <w:u w:val="single"/>
                  <w:lang w:val="en-SG"/>
                </w:rPr>
                <w:t>ramla.bejaoui@fisglobal.com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en-SG"/>
              </w:rPr>
            </w:pPr>
          </w:p>
        </w:tc>
        <w:tc>
          <w:tcPr>
            <w:tcW w:w="4992" w:type="dxa"/>
            <w:vMerge/>
            <w:shd w:val="clear" w:color="auto" w:fill="auto"/>
          </w:tcPr>
          <w:p w:rsidR="00514A7E" w:rsidRPr="00514A7E" w:rsidRDefault="00514A7E" w:rsidP="00514A7E">
            <w:pPr>
              <w:spacing w:after="0" w:line="240" w:lineRule="auto"/>
              <w:jc w:val="both"/>
              <w:rPr>
                <w:rFonts w:cs="Arial"/>
                <w:b/>
                <w:color w:val="1F4E79"/>
                <w:sz w:val="22"/>
                <w:szCs w:val="22"/>
                <w:lang w:val="en-SG"/>
              </w:rPr>
            </w:pPr>
          </w:p>
        </w:tc>
      </w:tr>
    </w:tbl>
    <w:p w:rsidR="0036350A" w:rsidRPr="001F392E" w:rsidRDefault="0036350A" w:rsidP="0036350A">
      <w:pPr>
        <w:pStyle w:val="AuthorName"/>
        <w:rPr>
          <w:color w:val="002060"/>
        </w:rPr>
      </w:pPr>
    </w:p>
    <w:p w:rsidR="00C277F7" w:rsidRPr="00DD1ED7" w:rsidRDefault="00C277F7" w:rsidP="00D66C10">
      <w:pPr>
        <w:pStyle w:val="AuthorName"/>
        <w:rPr>
          <w:color w:val="002060"/>
        </w:rPr>
      </w:pPr>
    </w:p>
    <w:p w:rsidR="00E44168" w:rsidRDefault="00E44168" w:rsidP="00A86C2A">
      <w:pPr>
        <w:pStyle w:val="AuthorName"/>
        <w:ind w:left="709"/>
        <w:rPr>
          <w:color w:val="002060"/>
        </w:rPr>
      </w:pPr>
    </w:p>
    <w:p w:rsidR="0036350A" w:rsidRPr="001F392E" w:rsidRDefault="0036350A" w:rsidP="0036350A">
      <w:pPr>
        <w:pStyle w:val="AuthorName"/>
        <w:rPr>
          <w:b/>
          <w:color w:val="002060"/>
        </w:rPr>
      </w:pPr>
      <w:r w:rsidRPr="001F392E">
        <w:rPr>
          <w:b/>
          <w:color w:val="002060"/>
        </w:rPr>
        <w:t>Languages</w:t>
      </w:r>
    </w:p>
    <w:p w:rsidR="00C34076" w:rsidRPr="001F392E" w:rsidRDefault="00C34076" w:rsidP="0036350A">
      <w:pPr>
        <w:pStyle w:val="AuthorName"/>
        <w:rPr>
          <w:b/>
          <w:color w:val="002060"/>
        </w:rPr>
      </w:pPr>
    </w:p>
    <w:p w:rsidR="0036350A" w:rsidRPr="001F392E" w:rsidRDefault="004425C1" w:rsidP="00834583">
      <w:pPr>
        <w:pStyle w:val="AuthorName"/>
        <w:numPr>
          <w:ilvl w:val="0"/>
          <w:numId w:val="6"/>
        </w:numPr>
        <w:ind w:left="709" w:hanging="349"/>
        <w:rPr>
          <w:color w:val="002060"/>
        </w:rPr>
      </w:pPr>
      <w:r>
        <w:rPr>
          <w:color w:val="002060"/>
        </w:rPr>
        <w:t>Arabic</w:t>
      </w:r>
      <w:r w:rsidR="0036350A" w:rsidRPr="001F392E">
        <w:rPr>
          <w:color w:val="002060"/>
        </w:rPr>
        <w:tab/>
      </w:r>
      <w:r w:rsidR="0036350A" w:rsidRPr="001F392E">
        <w:rPr>
          <w:color w:val="002060"/>
        </w:rPr>
        <w:tab/>
        <w:t>Mother tongue</w:t>
      </w:r>
    </w:p>
    <w:p w:rsidR="0036350A" w:rsidRDefault="0036350A" w:rsidP="00834583">
      <w:pPr>
        <w:pStyle w:val="AuthorName"/>
        <w:numPr>
          <w:ilvl w:val="0"/>
          <w:numId w:val="6"/>
        </w:numPr>
        <w:ind w:left="709" w:hanging="349"/>
        <w:rPr>
          <w:color w:val="002060"/>
        </w:rPr>
      </w:pPr>
      <w:r w:rsidRPr="001F392E">
        <w:rPr>
          <w:color w:val="002060"/>
        </w:rPr>
        <w:t>English</w:t>
      </w:r>
      <w:r w:rsidRPr="001F392E">
        <w:rPr>
          <w:color w:val="002060"/>
        </w:rPr>
        <w:tab/>
      </w:r>
      <w:r w:rsidRPr="001F392E">
        <w:rPr>
          <w:color w:val="002060"/>
        </w:rPr>
        <w:tab/>
      </w:r>
      <w:r w:rsidR="00C34076" w:rsidRPr="001F392E">
        <w:rPr>
          <w:color w:val="002060"/>
        </w:rPr>
        <w:t>Advanced level</w:t>
      </w:r>
    </w:p>
    <w:p w:rsidR="004425C1" w:rsidRDefault="004425C1" w:rsidP="00834583">
      <w:pPr>
        <w:pStyle w:val="AuthorName"/>
        <w:numPr>
          <w:ilvl w:val="0"/>
          <w:numId w:val="6"/>
        </w:numPr>
        <w:ind w:left="709" w:hanging="349"/>
        <w:rPr>
          <w:color w:val="002060"/>
        </w:rPr>
      </w:pPr>
      <w:r>
        <w:rPr>
          <w:color w:val="002060"/>
        </w:rPr>
        <w:t>French</w:t>
      </w:r>
      <w:r>
        <w:rPr>
          <w:color w:val="002060"/>
        </w:rPr>
        <w:tab/>
      </w:r>
      <w:r>
        <w:rPr>
          <w:color w:val="002060"/>
        </w:rPr>
        <w:tab/>
      </w:r>
      <w:r w:rsidRPr="001F392E">
        <w:rPr>
          <w:color w:val="002060"/>
        </w:rPr>
        <w:t>Advanced level</w:t>
      </w:r>
    </w:p>
    <w:p w:rsidR="004425C1" w:rsidRPr="001F392E" w:rsidRDefault="004425C1" w:rsidP="00834583">
      <w:pPr>
        <w:pStyle w:val="AuthorName"/>
        <w:numPr>
          <w:ilvl w:val="0"/>
          <w:numId w:val="6"/>
        </w:numPr>
        <w:ind w:left="709" w:hanging="349"/>
        <w:rPr>
          <w:color w:val="002060"/>
        </w:rPr>
      </w:pPr>
      <w:r>
        <w:rPr>
          <w:color w:val="002060"/>
        </w:rPr>
        <w:t>Spanish</w:t>
      </w:r>
      <w:r w:rsidR="009C7449">
        <w:rPr>
          <w:color w:val="002060"/>
        </w:rPr>
        <w:tab/>
      </w:r>
      <w:r w:rsidR="009C7449">
        <w:rPr>
          <w:color w:val="002060"/>
        </w:rPr>
        <w:tab/>
        <w:t>Basic knowledge</w:t>
      </w:r>
    </w:p>
    <w:p w:rsidR="0036350A" w:rsidRPr="001F392E" w:rsidRDefault="0036350A" w:rsidP="0036350A">
      <w:pPr>
        <w:pStyle w:val="AuthorName"/>
        <w:rPr>
          <w:color w:val="002060"/>
        </w:rPr>
      </w:pPr>
    </w:p>
    <w:p w:rsidR="0036350A" w:rsidRPr="001F392E" w:rsidRDefault="0036350A" w:rsidP="0036350A">
      <w:pPr>
        <w:pStyle w:val="AuthorName"/>
        <w:rPr>
          <w:b/>
          <w:color w:val="002060"/>
        </w:rPr>
      </w:pPr>
      <w:r w:rsidRPr="001F392E">
        <w:rPr>
          <w:b/>
          <w:color w:val="002060"/>
        </w:rPr>
        <w:t>Qualities</w:t>
      </w:r>
    </w:p>
    <w:p w:rsidR="00C34076" w:rsidRPr="001F392E" w:rsidRDefault="00C34076" w:rsidP="0036350A">
      <w:pPr>
        <w:pStyle w:val="AuthorName"/>
        <w:rPr>
          <w:b/>
          <w:color w:val="002060"/>
        </w:rPr>
      </w:pPr>
    </w:p>
    <w:p w:rsidR="00C23B0E" w:rsidRDefault="003A347C" w:rsidP="00834583">
      <w:pPr>
        <w:pStyle w:val="AuthorName"/>
        <w:numPr>
          <w:ilvl w:val="0"/>
          <w:numId w:val="6"/>
        </w:numPr>
        <w:ind w:left="709" w:hanging="349"/>
        <w:rPr>
          <w:color w:val="002060"/>
        </w:rPr>
      </w:pPr>
      <w:r>
        <w:rPr>
          <w:color w:val="002060"/>
        </w:rPr>
        <w:t>Structured and logical</w:t>
      </w:r>
    </w:p>
    <w:p w:rsidR="003A347C" w:rsidRDefault="003A347C" w:rsidP="00834583">
      <w:pPr>
        <w:pStyle w:val="AuthorName"/>
        <w:numPr>
          <w:ilvl w:val="0"/>
          <w:numId w:val="6"/>
        </w:numPr>
        <w:ind w:left="709" w:hanging="349"/>
        <w:rPr>
          <w:color w:val="002060"/>
        </w:rPr>
      </w:pPr>
      <w:r>
        <w:rPr>
          <w:color w:val="002060"/>
        </w:rPr>
        <w:t>Pragmatic problem solver</w:t>
      </w:r>
    </w:p>
    <w:p w:rsidR="003A347C" w:rsidRDefault="003A347C" w:rsidP="00834583">
      <w:pPr>
        <w:pStyle w:val="AuthorName"/>
        <w:numPr>
          <w:ilvl w:val="0"/>
          <w:numId w:val="6"/>
        </w:numPr>
        <w:ind w:left="709" w:hanging="349"/>
        <w:rPr>
          <w:color w:val="002060"/>
        </w:rPr>
      </w:pPr>
      <w:r>
        <w:rPr>
          <w:color w:val="002060"/>
        </w:rPr>
        <w:t>Friendly and outgoing personality</w:t>
      </w:r>
    </w:p>
    <w:p w:rsidR="003A347C" w:rsidRDefault="003A347C" w:rsidP="00834583">
      <w:pPr>
        <w:pStyle w:val="AuthorName"/>
        <w:numPr>
          <w:ilvl w:val="0"/>
          <w:numId w:val="6"/>
        </w:numPr>
        <w:ind w:left="709" w:hanging="349"/>
        <w:rPr>
          <w:color w:val="002060"/>
        </w:rPr>
      </w:pPr>
      <w:r>
        <w:rPr>
          <w:color w:val="002060"/>
        </w:rPr>
        <w:t>High commitment and dedication</w:t>
      </w:r>
    </w:p>
    <w:p w:rsidR="003A347C" w:rsidRPr="001F392E" w:rsidRDefault="003A347C" w:rsidP="00834583">
      <w:pPr>
        <w:pStyle w:val="AuthorName"/>
        <w:numPr>
          <w:ilvl w:val="0"/>
          <w:numId w:val="6"/>
        </w:numPr>
        <w:ind w:left="709" w:hanging="349"/>
        <w:rPr>
          <w:color w:val="002060"/>
        </w:rPr>
      </w:pPr>
      <w:r>
        <w:rPr>
          <w:color w:val="002060"/>
        </w:rPr>
        <w:t>Goal-oriented and a quick learner</w:t>
      </w:r>
    </w:p>
    <w:p w:rsidR="0036350A" w:rsidRPr="001F392E" w:rsidRDefault="0036350A" w:rsidP="0036350A">
      <w:pPr>
        <w:pStyle w:val="AuthorName"/>
        <w:rPr>
          <w:color w:val="002060"/>
        </w:rPr>
      </w:pPr>
      <w:r w:rsidRPr="001F392E">
        <w:rPr>
          <w:color w:val="002060"/>
        </w:rPr>
        <w:t xml:space="preserve"> </w:t>
      </w:r>
    </w:p>
    <w:p w:rsidR="00514A7E" w:rsidRDefault="00514A7E">
      <w:pPr>
        <w:spacing w:after="0" w:line="240" w:lineRule="auto"/>
        <w:rPr>
          <w:rFonts w:eastAsia="Batang"/>
          <w:b/>
          <w:color w:val="002060"/>
          <w:szCs w:val="20"/>
          <w:lang w:eastAsia="ko-KR"/>
        </w:rPr>
      </w:pPr>
      <w:r>
        <w:rPr>
          <w:b/>
          <w:color w:val="002060"/>
        </w:rPr>
        <w:br w:type="page"/>
      </w:r>
    </w:p>
    <w:p w:rsidR="00C34076" w:rsidRPr="001F392E" w:rsidRDefault="00C34076" w:rsidP="00C34076">
      <w:pPr>
        <w:pStyle w:val="AuthorName"/>
        <w:rPr>
          <w:b/>
          <w:color w:val="002060"/>
        </w:rPr>
      </w:pPr>
      <w:r w:rsidRPr="001F392E">
        <w:rPr>
          <w:b/>
          <w:color w:val="002060"/>
        </w:rPr>
        <w:lastRenderedPageBreak/>
        <w:t>Assignment Descriptions</w:t>
      </w:r>
      <w:r w:rsidR="00C23B0E" w:rsidRPr="001F392E">
        <w:rPr>
          <w:b/>
          <w:color w:val="002060"/>
        </w:rPr>
        <w:t xml:space="preserve"> </w:t>
      </w:r>
      <w:r w:rsidRPr="001F392E">
        <w:rPr>
          <w:b/>
          <w:color w:val="002060"/>
        </w:rPr>
        <w:t xml:space="preserve"> </w:t>
      </w:r>
    </w:p>
    <w:p w:rsidR="00C34076" w:rsidRPr="00C31B37" w:rsidRDefault="00C34076" w:rsidP="00C34076">
      <w:pPr>
        <w:pStyle w:val="AuthorName"/>
        <w:rPr>
          <w:rFonts w:eastAsia="Times New Roman"/>
          <w:color w:val="7F7F7F"/>
          <w:lang w:eastAsia="en-US"/>
        </w:rPr>
      </w:pPr>
    </w:p>
    <w:p w:rsidR="007A3CC9" w:rsidRPr="00514A7E" w:rsidRDefault="007A3CC9" w:rsidP="00D559E8">
      <w:pPr>
        <w:pStyle w:val="AuthorName"/>
        <w:rPr>
          <w:b/>
          <w:bCs/>
          <w:color w:val="7F7F7F"/>
        </w:rPr>
      </w:pPr>
      <w:r w:rsidRPr="00514A7E">
        <w:rPr>
          <w:b/>
          <w:bCs/>
          <w:color w:val="7F7F7F"/>
        </w:rPr>
        <w:t xml:space="preserve">Apr 2016- Now </w:t>
      </w:r>
      <w:r w:rsidR="00D559E8">
        <w:rPr>
          <w:b/>
          <w:bCs/>
          <w:color w:val="7F7F7F"/>
        </w:rPr>
        <w:t>Project and QA</w:t>
      </w:r>
      <w:r w:rsidRPr="00514A7E">
        <w:rPr>
          <w:b/>
          <w:bCs/>
          <w:color w:val="7F7F7F"/>
        </w:rPr>
        <w:t xml:space="preserve"> Manager &amp; Agile Coach at </w:t>
      </w:r>
      <w:r w:rsidR="005D63C6" w:rsidRPr="00514A7E">
        <w:rPr>
          <w:b/>
          <w:bCs/>
          <w:color w:val="7F7F7F"/>
        </w:rPr>
        <w:t>EXOPLATFORM</w:t>
      </w:r>
    </w:p>
    <w:p w:rsidR="007A3CC9" w:rsidRDefault="007A3CC9" w:rsidP="007A3CC9">
      <w:pPr>
        <w:pStyle w:val="AuthorName"/>
        <w:rPr>
          <w:color w:val="7F7F7F"/>
        </w:rPr>
      </w:pPr>
    </w:p>
    <w:p w:rsidR="007A3CC9" w:rsidRDefault="007A3CC9" w:rsidP="007A3CC9">
      <w:pPr>
        <w:pStyle w:val="AuthorName"/>
        <w:rPr>
          <w:color w:val="7F7F7F"/>
        </w:rPr>
      </w:pPr>
      <w:r>
        <w:rPr>
          <w:color w:val="7F7F7F"/>
        </w:rPr>
        <w:t>Coach Agile</w:t>
      </w:r>
    </w:p>
    <w:p w:rsidR="007A3CC9" w:rsidRPr="007A3CC9" w:rsidRDefault="007A3CC9" w:rsidP="007A3CC9">
      <w:pPr>
        <w:pStyle w:val="AuthorName"/>
        <w:rPr>
          <w:color w:val="002060"/>
        </w:rPr>
      </w:pPr>
    </w:p>
    <w:p w:rsidR="007A3CC9" w:rsidRPr="007A3CC9" w:rsidRDefault="007A3CC9" w:rsidP="007A3CC9">
      <w:pPr>
        <w:pStyle w:val="AuthorName"/>
        <w:numPr>
          <w:ilvl w:val="0"/>
          <w:numId w:val="6"/>
        </w:numPr>
        <w:ind w:left="709" w:hanging="349"/>
        <w:rPr>
          <w:color w:val="002060"/>
        </w:rPr>
      </w:pPr>
      <w:r w:rsidRPr="007A3CC9">
        <w:rPr>
          <w:color w:val="002060"/>
        </w:rPr>
        <w:t>Analysis of the benefits of agility for our Business Unit</w:t>
      </w:r>
    </w:p>
    <w:p w:rsidR="007A3CC9" w:rsidRPr="007A3CC9" w:rsidRDefault="007A3CC9" w:rsidP="007A3CC9">
      <w:pPr>
        <w:pStyle w:val="AuthorName"/>
        <w:numPr>
          <w:ilvl w:val="0"/>
          <w:numId w:val="6"/>
        </w:numPr>
        <w:ind w:left="709" w:hanging="349"/>
        <w:rPr>
          <w:color w:val="002060"/>
        </w:rPr>
      </w:pPr>
      <w:r>
        <w:rPr>
          <w:color w:val="002060"/>
        </w:rPr>
        <w:t>Conduct Scrum training</w:t>
      </w:r>
    </w:p>
    <w:p w:rsidR="007A3CC9" w:rsidRPr="007A3CC9" w:rsidRDefault="007A3CC9" w:rsidP="007A3CC9">
      <w:pPr>
        <w:pStyle w:val="AuthorName"/>
        <w:numPr>
          <w:ilvl w:val="0"/>
          <w:numId w:val="6"/>
        </w:numPr>
        <w:ind w:left="709" w:hanging="349"/>
        <w:rPr>
          <w:color w:val="002060"/>
        </w:rPr>
      </w:pPr>
      <w:r>
        <w:rPr>
          <w:color w:val="002060"/>
        </w:rPr>
        <w:t>Review</w:t>
      </w:r>
      <w:r w:rsidRPr="007A3CC9">
        <w:rPr>
          <w:color w:val="002060"/>
        </w:rPr>
        <w:t xml:space="preserve"> the development process and testing</w:t>
      </w:r>
    </w:p>
    <w:p w:rsidR="007A3CC9" w:rsidRDefault="007A3CC9" w:rsidP="007A3CC9">
      <w:pPr>
        <w:pStyle w:val="AuthorName"/>
        <w:numPr>
          <w:ilvl w:val="0"/>
          <w:numId w:val="6"/>
        </w:numPr>
        <w:ind w:left="709" w:hanging="349"/>
        <w:rPr>
          <w:color w:val="002060"/>
        </w:rPr>
      </w:pPr>
      <w:r w:rsidRPr="007A3CC9">
        <w:rPr>
          <w:color w:val="002060"/>
        </w:rPr>
        <w:t>Participate in the creation of teams (number of people per team, Roles, teams are formed by profile and multi -located ...)</w:t>
      </w:r>
    </w:p>
    <w:p w:rsidR="00523D43" w:rsidRDefault="00523D43" w:rsidP="00523D43">
      <w:pPr>
        <w:pStyle w:val="AuthorName"/>
        <w:rPr>
          <w:color w:val="7F7F7F"/>
        </w:rPr>
      </w:pPr>
    </w:p>
    <w:p w:rsidR="00523D43" w:rsidRDefault="00523D43" w:rsidP="00523D43">
      <w:pPr>
        <w:pStyle w:val="AuthorName"/>
        <w:rPr>
          <w:color w:val="7F7F7F"/>
        </w:rPr>
      </w:pPr>
      <w:r w:rsidRPr="00523D43">
        <w:rPr>
          <w:color w:val="7F7F7F"/>
        </w:rPr>
        <w:t>QA Manager</w:t>
      </w:r>
    </w:p>
    <w:p w:rsidR="00523D43" w:rsidRPr="00523D43" w:rsidRDefault="00523D43" w:rsidP="00523D43">
      <w:pPr>
        <w:pStyle w:val="AuthorName"/>
        <w:rPr>
          <w:color w:val="7F7F7F"/>
        </w:rPr>
      </w:pPr>
    </w:p>
    <w:p w:rsidR="00523D43" w:rsidRPr="00344B09" w:rsidRDefault="00523D43" w:rsidP="00523D43">
      <w:pPr>
        <w:pStyle w:val="AuthorName"/>
        <w:numPr>
          <w:ilvl w:val="0"/>
          <w:numId w:val="6"/>
        </w:numPr>
        <w:ind w:left="709" w:hanging="349"/>
        <w:rPr>
          <w:color w:val="002060"/>
        </w:rPr>
      </w:pPr>
      <w:r w:rsidRPr="00344B09">
        <w:rPr>
          <w:color w:val="002060"/>
        </w:rPr>
        <w:t>Motivate and challenge team members</w:t>
      </w:r>
    </w:p>
    <w:p w:rsidR="00523D43" w:rsidRPr="00344B09" w:rsidRDefault="00523D43" w:rsidP="00523D43">
      <w:pPr>
        <w:pStyle w:val="AuthorName"/>
        <w:numPr>
          <w:ilvl w:val="0"/>
          <w:numId w:val="6"/>
        </w:numPr>
        <w:ind w:left="709" w:hanging="349"/>
        <w:rPr>
          <w:color w:val="002060"/>
        </w:rPr>
      </w:pPr>
      <w:r w:rsidRPr="00344B09">
        <w:rPr>
          <w:color w:val="002060"/>
        </w:rPr>
        <w:t>Improving expertise of team members (through training, ...)</w:t>
      </w:r>
    </w:p>
    <w:p w:rsidR="00523D43" w:rsidRPr="00344B09" w:rsidRDefault="00523D43" w:rsidP="00523D43">
      <w:pPr>
        <w:pStyle w:val="AuthorName"/>
        <w:numPr>
          <w:ilvl w:val="0"/>
          <w:numId w:val="6"/>
        </w:numPr>
        <w:ind w:left="709" w:hanging="349"/>
        <w:rPr>
          <w:color w:val="002060"/>
        </w:rPr>
      </w:pPr>
      <w:r w:rsidRPr="00344B09">
        <w:rPr>
          <w:color w:val="002060"/>
        </w:rPr>
        <w:t>Establishing goals</w:t>
      </w:r>
    </w:p>
    <w:p w:rsidR="00523D43" w:rsidRPr="00344B09" w:rsidRDefault="00523D43" w:rsidP="00523D43">
      <w:pPr>
        <w:pStyle w:val="AuthorName"/>
        <w:numPr>
          <w:ilvl w:val="0"/>
          <w:numId w:val="6"/>
        </w:numPr>
        <w:ind w:left="709" w:hanging="349"/>
        <w:rPr>
          <w:color w:val="002060"/>
        </w:rPr>
      </w:pPr>
      <w:r w:rsidRPr="00344B09">
        <w:rPr>
          <w:color w:val="002060"/>
        </w:rPr>
        <w:t>Mi</w:t>
      </w:r>
      <w:r>
        <w:rPr>
          <w:color w:val="002060"/>
        </w:rPr>
        <w:t>d</w:t>
      </w:r>
      <w:r w:rsidRPr="00344B09">
        <w:rPr>
          <w:color w:val="002060"/>
        </w:rPr>
        <w:t xml:space="preserve">- </w:t>
      </w:r>
      <w:r>
        <w:rPr>
          <w:color w:val="002060"/>
        </w:rPr>
        <w:t>year</w:t>
      </w:r>
      <w:r w:rsidRPr="00344B09">
        <w:rPr>
          <w:color w:val="002060"/>
        </w:rPr>
        <w:t xml:space="preserve"> / </w:t>
      </w:r>
      <w:r>
        <w:rPr>
          <w:color w:val="002060"/>
        </w:rPr>
        <w:t>Year e</w:t>
      </w:r>
      <w:r w:rsidRPr="00344B09">
        <w:rPr>
          <w:color w:val="002060"/>
        </w:rPr>
        <w:t>valuation</w:t>
      </w:r>
    </w:p>
    <w:p w:rsidR="00523D43" w:rsidRDefault="00523D43" w:rsidP="00523D43">
      <w:pPr>
        <w:pStyle w:val="AuthorName"/>
        <w:numPr>
          <w:ilvl w:val="0"/>
          <w:numId w:val="6"/>
        </w:numPr>
        <w:ind w:left="709" w:hanging="349"/>
        <w:rPr>
          <w:color w:val="002060"/>
        </w:rPr>
      </w:pPr>
      <w:r w:rsidRPr="00344B09">
        <w:rPr>
          <w:color w:val="002060"/>
        </w:rPr>
        <w:t>Conflict management</w:t>
      </w:r>
    </w:p>
    <w:p w:rsidR="00523D43" w:rsidRPr="00344B09" w:rsidRDefault="00523D43" w:rsidP="00523D43">
      <w:pPr>
        <w:pStyle w:val="AuthorName"/>
        <w:numPr>
          <w:ilvl w:val="0"/>
          <w:numId w:val="6"/>
        </w:numPr>
        <w:ind w:left="709" w:hanging="349"/>
        <w:rPr>
          <w:color w:val="002060"/>
        </w:rPr>
      </w:pPr>
      <w:r w:rsidRPr="00344B09">
        <w:rPr>
          <w:color w:val="002060"/>
        </w:rPr>
        <w:t>Make the "customer satisfaction", the main objective</w:t>
      </w:r>
    </w:p>
    <w:p w:rsidR="00523D43" w:rsidRPr="00344B09" w:rsidRDefault="00523D43" w:rsidP="00523D43">
      <w:pPr>
        <w:pStyle w:val="AuthorName"/>
        <w:numPr>
          <w:ilvl w:val="0"/>
          <w:numId w:val="6"/>
        </w:numPr>
        <w:ind w:left="709" w:hanging="349"/>
        <w:rPr>
          <w:color w:val="002060"/>
        </w:rPr>
      </w:pPr>
      <w:r>
        <w:rPr>
          <w:color w:val="002060"/>
        </w:rPr>
        <w:t>P</w:t>
      </w:r>
      <w:r w:rsidRPr="00344B09">
        <w:rPr>
          <w:color w:val="002060"/>
        </w:rPr>
        <w:t>rocess improvement (CMMI Process QA, Agile ...)</w:t>
      </w:r>
    </w:p>
    <w:p w:rsidR="00523D43" w:rsidRDefault="00523D43" w:rsidP="00523D43">
      <w:pPr>
        <w:pStyle w:val="AuthorName"/>
        <w:numPr>
          <w:ilvl w:val="0"/>
          <w:numId w:val="6"/>
        </w:numPr>
        <w:ind w:left="709" w:hanging="349"/>
        <w:rPr>
          <w:color w:val="002060"/>
        </w:rPr>
      </w:pPr>
      <w:r w:rsidRPr="00344B09">
        <w:rPr>
          <w:color w:val="002060"/>
        </w:rPr>
        <w:t>Organize weekly meetings for moni</w:t>
      </w:r>
      <w:r>
        <w:rPr>
          <w:color w:val="002060"/>
        </w:rPr>
        <w:t>toring and sharing of knowledge</w:t>
      </w:r>
    </w:p>
    <w:p w:rsidR="00892558" w:rsidRDefault="00892558" w:rsidP="00892558">
      <w:pPr>
        <w:pStyle w:val="AuthorName"/>
        <w:rPr>
          <w:color w:val="002060"/>
        </w:rPr>
      </w:pPr>
    </w:p>
    <w:p w:rsidR="00892558" w:rsidRDefault="00892558" w:rsidP="00892558">
      <w:pPr>
        <w:pStyle w:val="AuthorName"/>
        <w:rPr>
          <w:color w:val="7F7F7F"/>
        </w:rPr>
      </w:pPr>
      <w:r>
        <w:rPr>
          <w:color w:val="7F7F7F"/>
        </w:rPr>
        <w:t xml:space="preserve">Project </w:t>
      </w:r>
      <w:r w:rsidRPr="00523D43">
        <w:rPr>
          <w:color w:val="7F7F7F"/>
        </w:rPr>
        <w:t>Manager</w:t>
      </w:r>
    </w:p>
    <w:p w:rsidR="00892558" w:rsidRDefault="00892558" w:rsidP="00892558">
      <w:pPr>
        <w:pStyle w:val="AuthorName"/>
        <w:rPr>
          <w:color w:val="7F7F7F"/>
        </w:rPr>
      </w:pPr>
    </w:p>
    <w:p w:rsidR="00892558" w:rsidRDefault="00892558" w:rsidP="00892558">
      <w:pPr>
        <w:pStyle w:val="AuthorName"/>
        <w:numPr>
          <w:ilvl w:val="0"/>
          <w:numId w:val="6"/>
        </w:numPr>
        <w:ind w:left="709" w:hanging="349"/>
        <w:rPr>
          <w:color w:val="002060"/>
        </w:rPr>
      </w:pPr>
      <w:r>
        <w:rPr>
          <w:color w:val="002060"/>
        </w:rPr>
        <w:t xml:space="preserve">Collect client needs </w:t>
      </w:r>
    </w:p>
    <w:p w:rsidR="00892558" w:rsidRDefault="00892558" w:rsidP="00892558">
      <w:pPr>
        <w:pStyle w:val="AuthorName"/>
        <w:numPr>
          <w:ilvl w:val="0"/>
          <w:numId w:val="6"/>
        </w:numPr>
        <w:ind w:left="709" w:hanging="349"/>
        <w:rPr>
          <w:color w:val="002060"/>
        </w:rPr>
      </w:pPr>
      <w:r>
        <w:rPr>
          <w:color w:val="002060"/>
        </w:rPr>
        <w:t>Write specification</w:t>
      </w:r>
    </w:p>
    <w:p w:rsidR="00892558" w:rsidRDefault="00892558" w:rsidP="00892558">
      <w:pPr>
        <w:pStyle w:val="AuthorName"/>
        <w:numPr>
          <w:ilvl w:val="0"/>
          <w:numId w:val="6"/>
        </w:numPr>
        <w:ind w:left="709" w:hanging="349"/>
        <w:rPr>
          <w:color w:val="002060"/>
        </w:rPr>
      </w:pPr>
      <w:r>
        <w:rPr>
          <w:color w:val="002060"/>
        </w:rPr>
        <w:t>Build the project team from different profile (Dev/QA/BA)</w:t>
      </w:r>
    </w:p>
    <w:p w:rsidR="00892558" w:rsidRDefault="00892558" w:rsidP="00577095">
      <w:pPr>
        <w:pStyle w:val="AuthorName"/>
        <w:numPr>
          <w:ilvl w:val="0"/>
          <w:numId w:val="6"/>
        </w:numPr>
        <w:ind w:left="709" w:hanging="349"/>
        <w:rPr>
          <w:color w:val="002060"/>
        </w:rPr>
      </w:pPr>
      <w:r>
        <w:rPr>
          <w:color w:val="002060"/>
        </w:rPr>
        <w:t xml:space="preserve">Divide the project </w:t>
      </w:r>
      <w:r w:rsidR="00577095">
        <w:rPr>
          <w:color w:val="002060"/>
        </w:rPr>
        <w:t>into</w:t>
      </w:r>
      <w:r>
        <w:rPr>
          <w:color w:val="002060"/>
        </w:rPr>
        <w:t xml:space="preserve"> sprint</w:t>
      </w:r>
      <w:r w:rsidR="00577095">
        <w:rPr>
          <w:color w:val="002060"/>
        </w:rPr>
        <w:t>s</w:t>
      </w:r>
    </w:p>
    <w:p w:rsidR="00892558" w:rsidRDefault="00892558" w:rsidP="00892558">
      <w:pPr>
        <w:pStyle w:val="AuthorName"/>
        <w:numPr>
          <w:ilvl w:val="0"/>
          <w:numId w:val="6"/>
        </w:numPr>
        <w:ind w:left="709" w:hanging="349"/>
        <w:rPr>
          <w:color w:val="002060"/>
        </w:rPr>
      </w:pPr>
      <w:r>
        <w:rPr>
          <w:color w:val="002060"/>
        </w:rPr>
        <w:t xml:space="preserve">Follow the planning </w:t>
      </w:r>
    </w:p>
    <w:p w:rsidR="00892558" w:rsidRDefault="00892558" w:rsidP="00892558">
      <w:pPr>
        <w:pStyle w:val="AuthorName"/>
        <w:numPr>
          <w:ilvl w:val="0"/>
          <w:numId w:val="6"/>
        </w:numPr>
        <w:ind w:left="709" w:hanging="349"/>
        <w:rPr>
          <w:color w:val="002060"/>
        </w:rPr>
      </w:pPr>
      <w:r>
        <w:rPr>
          <w:color w:val="002060"/>
        </w:rPr>
        <w:t>Analyze project risks</w:t>
      </w:r>
    </w:p>
    <w:p w:rsidR="00892558" w:rsidRDefault="00892558" w:rsidP="00892558">
      <w:pPr>
        <w:pStyle w:val="AuthorName"/>
        <w:numPr>
          <w:ilvl w:val="0"/>
          <w:numId w:val="6"/>
        </w:numPr>
        <w:ind w:left="709" w:hanging="349"/>
        <w:rPr>
          <w:color w:val="002060"/>
        </w:rPr>
      </w:pPr>
      <w:bookmarkStart w:id="0" w:name="_GoBack"/>
      <w:r>
        <w:rPr>
          <w:color w:val="002060"/>
        </w:rPr>
        <w:t>Conduct the follow-up meeting with client</w:t>
      </w:r>
    </w:p>
    <w:bookmarkEnd w:id="0"/>
    <w:p w:rsidR="007A3CC9" w:rsidRPr="007A3CC9" w:rsidRDefault="007A3CC9" w:rsidP="007A3CC9">
      <w:pPr>
        <w:pStyle w:val="AuthorName"/>
        <w:ind w:left="709"/>
        <w:rPr>
          <w:color w:val="002060"/>
        </w:rPr>
      </w:pPr>
    </w:p>
    <w:p w:rsidR="007F387F" w:rsidRDefault="007F387F" w:rsidP="007F387F">
      <w:pPr>
        <w:pStyle w:val="AuthorName"/>
        <w:rPr>
          <w:b/>
          <w:bCs/>
          <w:color w:val="7F7F7F"/>
        </w:rPr>
      </w:pPr>
      <w:r w:rsidRPr="00514A7E">
        <w:rPr>
          <w:b/>
          <w:bCs/>
          <w:color w:val="7F7F7F"/>
        </w:rPr>
        <w:t>Apr 201</w:t>
      </w:r>
      <w:r>
        <w:rPr>
          <w:b/>
          <w:bCs/>
          <w:color w:val="7F7F7F"/>
        </w:rPr>
        <w:t>5</w:t>
      </w:r>
      <w:r w:rsidRPr="00514A7E">
        <w:rPr>
          <w:b/>
          <w:bCs/>
          <w:color w:val="7F7F7F"/>
        </w:rPr>
        <w:t>- Apr 201</w:t>
      </w:r>
      <w:r>
        <w:rPr>
          <w:b/>
          <w:bCs/>
          <w:color w:val="7F7F7F"/>
        </w:rPr>
        <w:t>6</w:t>
      </w:r>
      <w:r w:rsidRPr="00514A7E">
        <w:rPr>
          <w:b/>
          <w:bCs/>
          <w:color w:val="7F7F7F"/>
        </w:rPr>
        <w:t xml:space="preserve"> </w:t>
      </w:r>
      <w:r>
        <w:rPr>
          <w:b/>
          <w:bCs/>
          <w:color w:val="7F7F7F"/>
        </w:rPr>
        <w:t>Project Manager</w:t>
      </w:r>
    </w:p>
    <w:p w:rsidR="00027A1F" w:rsidRDefault="00027A1F" w:rsidP="007F387F">
      <w:pPr>
        <w:pStyle w:val="AuthorName"/>
        <w:rPr>
          <w:b/>
          <w:bCs/>
          <w:color w:val="7F7F7F"/>
        </w:rPr>
      </w:pPr>
    </w:p>
    <w:p w:rsidR="00027A1F" w:rsidRDefault="00027A1F" w:rsidP="00027A1F">
      <w:pPr>
        <w:pStyle w:val="AuthorName"/>
        <w:numPr>
          <w:ilvl w:val="0"/>
          <w:numId w:val="8"/>
        </w:numPr>
        <w:rPr>
          <w:color w:val="7F7F7F"/>
        </w:rPr>
      </w:pPr>
      <w:r>
        <w:rPr>
          <w:color w:val="7F7F7F"/>
        </w:rPr>
        <w:t>Jan</w:t>
      </w:r>
      <w:r w:rsidRPr="00F91F4C">
        <w:rPr>
          <w:color w:val="7F7F7F"/>
        </w:rPr>
        <w:t xml:space="preserve"> 201</w:t>
      </w:r>
      <w:r>
        <w:rPr>
          <w:color w:val="7F7F7F"/>
        </w:rPr>
        <w:t>6</w:t>
      </w:r>
      <w:r w:rsidRPr="00F91F4C">
        <w:rPr>
          <w:color w:val="7F7F7F"/>
        </w:rPr>
        <w:t>-</w:t>
      </w:r>
      <w:r>
        <w:rPr>
          <w:color w:val="7F7F7F"/>
        </w:rPr>
        <w:t>Apr</w:t>
      </w:r>
      <w:r w:rsidRPr="00F91F4C">
        <w:rPr>
          <w:color w:val="7F7F7F"/>
        </w:rPr>
        <w:t xml:space="preserve"> 201</w:t>
      </w:r>
      <w:r>
        <w:rPr>
          <w:color w:val="7F7F7F"/>
        </w:rPr>
        <w:t>6</w:t>
      </w:r>
      <w:r w:rsidRPr="00F91F4C">
        <w:rPr>
          <w:color w:val="7F7F7F"/>
        </w:rPr>
        <w:t xml:space="preserve"> Implementation of </w:t>
      </w:r>
      <w:r>
        <w:rPr>
          <w:color w:val="7F7F7F"/>
        </w:rPr>
        <w:t>The risk management module on ‘Finance-Invest Bank’</w:t>
      </w:r>
    </w:p>
    <w:p w:rsidR="00027A1F" w:rsidRDefault="00027A1F" w:rsidP="00027A1F">
      <w:pPr>
        <w:pStyle w:val="AuthorName"/>
        <w:ind w:left="1080"/>
        <w:rPr>
          <w:color w:val="7F7F7F"/>
        </w:rPr>
      </w:pPr>
    </w:p>
    <w:p w:rsidR="00027A1F" w:rsidRPr="00F91F4C" w:rsidRDefault="00027A1F" w:rsidP="00027A1F">
      <w:pPr>
        <w:pStyle w:val="AuthorName"/>
        <w:ind w:left="1080"/>
        <w:rPr>
          <w:color w:val="002060"/>
        </w:rPr>
      </w:pPr>
      <w:r w:rsidRPr="00F91F4C">
        <w:rPr>
          <w:color w:val="002060"/>
        </w:rPr>
        <w:t xml:space="preserve">• Client: </w:t>
      </w:r>
      <w:r w:rsidRPr="00027A1F">
        <w:rPr>
          <w:color w:val="002060"/>
        </w:rPr>
        <w:t>Finance-Invest Bank’</w:t>
      </w:r>
    </w:p>
    <w:p w:rsidR="00027A1F" w:rsidRDefault="00027A1F" w:rsidP="00027A1F">
      <w:pPr>
        <w:pStyle w:val="AuthorName"/>
        <w:ind w:left="1080"/>
        <w:rPr>
          <w:color w:val="002060"/>
        </w:rPr>
      </w:pPr>
      <w:r w:rsidRPr="00F91F4C">
        <w:rPr>
          <w:color w:val="002060"/>
        </w:rPr>
        <w:t xml:space="preserve">• </w:t>
      </w:r>
      <w:r>
        <w:rPr>
          <w:color w:val="002060"/>
        </w:rPr>
        <w:t>Collect the client needs</w:t>
      </w:r>
    </w:p>
    <w:p w:rsidR="00027A1F" w:rsidRDefault="00027A1F" w:rsidP="00027A1F">
      <w:pPr>
        <w:pStyle w:val="AuthorName"/>
        <w:ind w:left="1080"/>
        <w:rPr>
          <w:color w:val="002060"/>
        </w:rPr>
      </w:pPr>
      <w:r w:rsidRPr="00F91F4C">
        <w:rPr>
          <w:color w:val="002060"/>
        </w:rPr>
        <w:t>•</w:t>
      </w:r>
      <w:r>
        <w:rPr>
          <w:color w:val="002060"/>
        </w:rPr>
        <w:t xml:space="preserve"> Analyze the client needs and write specification</w:t>
      </w:r>
    </w:p>
    <w:p w:rsidR="00027A1F" w:rsidRDefault="00027A1F" w:rsidP="00027A1F">
      <w:pPr>
        <w:pStyle w:val="AuthorName"/>
        <w:ind w:left="1080"/>
        <w:rPr>
          <w:color w:val="002060"/>
        </w:rPr>
      </w:pPr>
      <w:r w:rsidRPr="00F91F4C">
        <w:rPr>
          <w:color w:val="002060"/>
        </w:rPr>
        <w:t>•</w:t>
      </w:r>
      <w:r>
        <w:rPr>
          <w:color w:val="002060"/>
        </w:rPr>
        <w:t xml:space="preserve"> Setup the project team</w:t>
      </w:r>
    </w:p>
    <w:p w:rsidR="00027A1F" w:rsidRDefault="00027A1F" w:rsidP="00027A1F">
      <w:pPr>
        <w:pStyle w:val="AuthorName"/>
        <w:ind w:left="1080"/>
        <w:rPr>
          <w:color w:val="002060"/>
        </w:rPr>
      </w:pPr>
      <w:r w:rsidRPr="00F91F4C">
        <w:rPr>
          <w:color w:val="002060"/>
        </w:rPr>
        <w:t>•</w:t>
      </w:r>
      <w:r>
        <w:rPr>
          <w:color w:val="002060"/>
        </w:rPr>
        <w:t xml:space="preserve"> Adapt our solution to Islamic concepts</w:t>
      </w:r>
    </w:p>
    <w:p w:rsidR="00027A1F" w:rsidRDefault="00027A1F" w:rsidP="00027A1F">
      <w:pPr>
        <w:pStyle w:val="AuthorName"/>
        <w:ind w:left="1080"/>
        <w:rPr>
          <w:color w:val="002060"/>
        </w:rPr>
      </w:pPr>
      <w:r w:rsidRPr="00F91F4C">
        <w:rPr>
          <w:color w:val="002060"/>
        </w:rPr>
        <w:t>•</w:t>
      </w:r>
      <w:r>
        <w:rPr>
          <w:color w:val="002060"/>
        </w:rPr>
        <w:t xml:space="preserve"> Execute acceptance test with client</w:t>
      </w:r>
    </w:p>
    <w:p w:rsidR="00027A1F" w:rsidRDefault="00027A1F" w:rsidP="00027A1F">
      <w:pPr>
        <w:pStyle w:val="AuthorName"/>
        <w:ind w:left="1080"/>
        <w:rPr>
          <w:color w:val="002060"/>
        </w:rPr>
      </w:pPr>
      <w:r w:rsidRPr="00F91F4C">
        <w:rPr>
          <w:color w:val="002060"/>
        </w:rPr>
        <w:t>•</w:t>
      </w:r>
      <w:r>
        <w:rPr>
          <w:color w:val="002060"/>
        </w:rPr>
        <w:t xml:space="preserve"> Project follow-up</w:t>
      </w:r>
    </w:p>
    <w:p w:rsidR="00027A1F" w:rsidRDefault="00027A1F" w:rsidP="007F387F">
      <w:pPr>
        <w:pStyle w:val="AuthorName"/>
        <w:rPr>
          <w:b/>
          <w:bCs/>
          <w:color w:val="7F7F7F"/>
        </w:rPr>
      </w:pPr>
    </w:p>
    <w:p w:rsidR="007F387F" w:rsidRDefault="007F387F" w:rsidP="007F387F">
      <w:pPr>
        <w:pStyle w:val="AuthorName"/>
        <w:rPr>
          <w:b/>
          <w:bCs/>
          <w:color w:val="7F7F7F"/>
        </w:rPr>
      </w:pPr>
    </w:p>
    <w:p w:rsidR="007F387F" w:rsidRDefault="007F387F" w:rsidP="007F387F">
      <w:pPr>
        <w:pStyle w:val="AuthorName"/>
        <w:numPr>
          <w:ilvl w:val="0"/>
          <w:numId w:val="8"/>
        </w:numPr>
        <w:rPr>
          <w:color w:val="7F7F7F"/>
        </w:rPr>
      </w:pPr>
      <w:r>
        <w:rPr>
          <w:color w:val="7F7F7F"/>
        </w:rPr>
        <w:t>Apr</w:t>
      </w:r>
      <w:r w:rsidRPr="00F91F4C">
        <w:rPr>
          <w:color w:val="7F7F7F"/>
        </w:rPr>
        <w:t xml:space="preserve"> 201</w:t>
      </w:r>
      <w:r>
        <w:rPr>
          <w:color w:val="7F7F7F"/>
        </w:rPr>
        <w:t>5</w:t>
      </w:r>
      <w:r w:rsidRPr="00F91F4C">
        <w:rPr>
          <w:color w:val="7F7F7F"/>
        </w:rPr>
        <w:t>-</w:t>
      </w:r>
      <w:r>
        <w:rPr>
          <w:color w:val="7F7F7F"/>
        </w:rPr>
        <w:t>Dec</w:t>
      </w:r>
      <w:r w:rsidRPr="00F91F4C">
        <w:rPr>
          <w:color w:val="7F7F7F"/>
        </w:rPr>
        <w:t xml:space="preserve"> 201</w:t>
      </w:r>
      <w:r>
        <w:rPr>
          <w:color w:val="7F7F7F"/>
        </w:rPr>
        <w:t>5</w:t>
      </w:r>
      <w:r w:rsidRPr="00F91F4C">
        <w:rPr>
          <w:color w:val="7F7F7F"/>
        </w:rPr>
        <w:t xml:space="preserve"> Implementation of </w:t>
      </w:r>
      <w:r>
        <w:rPr>
          <w:color w:val="7F7F7F"/>
        </w:rPr>
        <w:t xml:space="preserve">Core banking solution ‘Front to back’ on ‘Bank al </w:t>
      </w:r>
      <w:proofErr w:type="spellStart"/>
      <w:r>
        <w:rPr>
          <w:color w:val="7F7F7F"/>
        </w:rPr>
        <w:t>Jazira</w:t>
      </w:r>
      <w:proofErr w:type="spellEnd"/>
      <w:r>
        <w:rPr>
          <w:color w:val="7F7F7F"/>
        </w:rPr>
        <w:t>’</w:t>
      </w:r>
    </w:p>
    <w:p w:rsidR="007F387F" w:rsidRDefault="007F387F" w:rsidP="007F387F">
      <w:pPr>
        <w:pStyle w:val="AuthorName"/>
        <w:ind w:left="1080"/>
        <w:rPr>
          <w:color w:val="7F7F7F"/>
        </w:rPr>
      </w:pPr>
    </w:p>
    <w:p w:rsidR="007F387F" w:rsidRPr="00F91F4C" w:rsidRDefault="007F387F" w:rsidP="00027A1F">
      <w:pPr>
        <w:pStyle w:val="AuthorName"/>
        <w:ind w:left="1080"/>
        <w:rPr>
          <w:color w:val="002060"/>
        </w:rPr>
      </w:pPr>
      <w:r w:rsidRPr="00F91F4C">
        <w:rPr>
          <w:color w:val="002060"/>
        </w:rPr>
        <w:t xml:space="preserve">• Client: </w:t>
      </w:r>
      <w:r w:rsidR="00027A1F">
        <w:rPr>
          <w:color w:val="002060"/>
        </w:rPr>
        <w:t xml:space="preserve">Bank Al </w:t>
      </w:r>
      <w:proofErr w:type="spellStart"/>
      <w:r w:rsidR="00027A1F">
        <w:rPr>
          <w:color w:val="002060"/>
        </w:rPr>
        <w:t>Jazira</w:t>
      </w:r>
      <w:proofErr w:type="spellEnd"/>
    </w:p>
    <w:p w:rsidR="007F387F" w:rsidRDefault="007F387F" w:rsidP="00027A1F">
      <w:pPr>
        <w:pStyle w:val="AuthorName"/>
        <w:ind w:left="1080"/>
        <w:rPr>
          <w:color w:val="002060"/>
        </w:rPr>
      </w:pPr>
      <w:r w:rsidRPr="00F91F4C">
        <w:rPr>
          <w:color w:val="002060"/>
        </w:rPr>
        <w:t xml:space="preserve">• </w:t>
      </w:r>
      <w:r w:rsidR="00027A1F">
        <w:rPr>
          <w:color w:val="002060"/>
        </w:rPr>
        <w:t>Collect the client needs</w:t>
      </w:r>
    </w:p>
    <w:p w:rsidR="00027A1F" w:rsidRDefault="00027A1F" w:rsidP="00027A1F">
      <w:pPr>
        <w:pStyle w:val="AuthorName"/>
        <w:ind w:left="1080"/>
        <w:rPr>
          <w:color w:val="002060"/>
        </w:rPr>
      </w:pPr>
      <w:r w:rsidRPr="00F91F4C">
        <w:rPr>
          <w:color w:val="002060"/>
        </w:rPr>
        <w:t>•</w:t>
      </w:r>
      <w:r>
        <w:rPr>
          <w:color w:val="002060"/>
        </w:rPr>
        <w:t xml:space="preserve"> Analyze the client needs and write specification</w:t>
      </w:r>
    </w:p>
    <w:p w:rsidR="00027A1F" w:rsidRDefault="00027A1F" w:rsidP="00577095">
      <w:pPr>
        <w:pStyle w:val="AuthorName"/>
        <w:ind w:left="1080"/>
        <w:rPr>
          <w:color w:val="002060"/>
        </w:rPr>
      </w:pPr>
      <w:r w:rsidRPr="00F91F4C">
        <w:rPr>
          <w:color w:val="002060"/>
        </w:rPr>
        <w:t>•</w:t>
      </w:r>
      <w:r>
        <w:rPr>
          <w:color w:val="002060"/>
        </w:rPr>
        <w:t xml:space="preserve"> </w:t>
      </w:r>
      <w:r>
        <w:rPr>
          <w:color w:val="002060"/>
        </w:rPr>
        <w:t>Setup the project team</w:t>
      </w:r>
    </w:p>
    <w:p w:rsidR="00027A1F" w:rsidRDefault="00027A1F" w:rsidP="00027A1F">
      <w:pPr>
        <w:pStyle w:val="AuthorName"/>
        <w:ind w:left="1080"/>
        <w:rPr>
          <w:color w:val="002060"/>
        </w:rPr>
      </w:pPr>
      <w:r w:rsidRPr="00F91F4C">
        <w:rPr>
          <w:color w:val="002060"/>
        </w:rPr>
        <w:t>•</w:t>
      </w:r>
      <w:r>
        <w:rPr>
          <w:color w:val="002060"/>
        </w:rPr>
        <w:t xml:space="preserve"> Execute acceptance test with client</w:t>
      </w:r>
    </w:p>
    <w:p w:rsidR="00027A1F" w:rsidRDefault="00027A1F" w:rsidP="00027A1F">
      <w:pPr>
        <w:pStyle w:val="AuthorName"/>
        <w:ind w:left="1080"/>
        <w:rPr>
          <w:color w:val="002060"/>
        </w:rPr>
      </w:pPr>
      <w:r w:rsidRPr="00F91F4C">
        <w:rPr>
          <w:color w:val="002060"/>
        </w:rPr>
        <w:t>•</w:t>
      </w:r>
      <w:r>
        <w:rPr>
          <w:color w:val="002060"/>
        </w:rPr>
        <w:t xml:space="preserve"> Project follow-up</w:t>
      </w:r>
    </w:p>
    <w:p w:rsidR="00027A1F" w:rsidRPr="00514A7E" w:rsidRDefault="00027A1F" w:rsidP="00027A1F">
      <w:pPr>
        <w:pStyle w:val="AuthorName"/>
        <w:ind w:left="1080"/>
        <w:rPr>
          <w:b/>
          <w:bCs/>
          <w:color w:val="7F7F7F"/>
        </w:rPr>
      </w:pPr>
    </w:p>
    <w:p w:rsidR="00EE228C" w:rsidRPr="00EE228C" w:rsidRDefault="00027A1F" w:rsidP="007F387F">
      <w:pPr>
        <w:pStyle w:val="AuthorName"/>
        <w:ind w:left="720"/>
        <w:rPr>
          <w:color w:val="7F7F7F"/>
        </w:rPr>
      </w:pPr>
      <w:r>
        <w:rPr>
          <w:color w:val="7F7F7F"/>
        </w:rPr>
        <w:t xml:space="preserve">  </w:t>
      </w:r>
    </w:p>
    <w:p w:rsidR="00F2111B" w:rsidRPr="00514A7E" w:rsidRDefault="00F2111B" w:rsidP="007F387F">
      <w:pPr>
        <w:pStyle w:val="AuthorName"/>
        <w:rPr>
          <w:b/>
          <w:bCs/>
          <w:color w:val="7F7F7F"/>
        </w:rPr>
      </w:pPr>
      <w:r w:rsidRPr="00514A7E">
        <w:rPr>
          <w:b/>
          <w:bCs/>
          <w:color w:val="7F7F7F"/>
        </w:rPr>
        <w:t>Jan 2014-</w:t>
      </w:r>
      <w:r w:rsidR="007A3CC9" w:rsidRPr="00514A7E">
        <w:rPr>
          <w:b/>
          <w:bCs/>
          <w:color w:val="7F7F7F"/>
        </w:rPr>
        <w:t xml:space="preserve"> Apr</w:t>
      </w:r>
      <w:r w:rsidRPr="00514A7E">
        <w:rPr>
          <w:b/>
          <w:bCs/>
          <w:color w:val="7F7F7F"/>
        </w:rPr>
        <w:t xml:space="preserve"> 2</w:t>
      </w:r>
      <w:r w:rsidR="007A3CC9" w:rsidRPr="00514A7E">
        <w:rPr>
          <w:b/>
          <w:bCs/>
          <w:color w:val="7F7F7F"/>
        </w:rPr>
        <w:t>01</w:t>
      </w:r>
      <w:r w:rsidR="007F387F">
        <w:rPr>
          <w:b/>
          <w:bCs/>
          <w:color w:val="7F7F7F"/>
        </w:rPr>
        <w:t>5</w:t>
      </w:r>
      <w:r w:rsidRPr="00514A7E">
        <w:rPr>
          <w:b/>
          <w:bCs/>
          <w:color w:val="7F7F7F"/>
        </w:rPr>
        <w:t xml:space="preserve"> Staff Lead/ SCRUM Master</w:t>
      </w:r>
      <w:r w:rsidR="007A3CC9" w:rsidRPr="00514A7E">
        <w:rPr>
          <w:b/>
          <w:bCs/>
          <w:color w:val="7F7F7F"/>
        </w:rPr>
        <w:t xml:space="preserve"> &amp; Agile Coach at SUNGARD</w:t>
      </w:r>
    </w:p>
    <w:p w:rsidR="00344B09" w:rsidRDefault="00344B09" w:rsidP="00F2111B">
      <w:pPr>
        <w:pStyle w:val="AuthorName"/>
        <w:rPr>
          <w:color w:val="7F7F7F"/>
        </w:rPr>
      </w:pPr>
    </w:p>
    <w:p w:rsidR="007A3CC9" w:rsidRDefault="007A3CC9" w:rsidP="00F2111B">
      <w:pPr>
        <w:pStyle w:val="AuthorName"/>
        <w:rPr>
          <w:color w:val="7F7F7F"/>
        </w:rPr>
      </w:pPr>
      <w:r>
        <w:rPr>
          <w:color w:val="7F7F7F"/>
        </w:rPr>
        <w:t>Coach Agile</w:t>
      </w:r>
    </w:p>
    <w:p w:rsidR="007A3CC9" w:rsidRPr="007A3CC9" w:rsidRDefault="007A3CC9" w:rsidP="00F2111B">
      <w:pPr>
        <w:pStyle w:val="AuthorName"/>
        <w:rPr>
          <w:color w:val="002060"/>
        </w:rPr>
      </w:pPr>
    </w:p>
    <w:p w:rsidR="007A3CC9" w:rsidRPr="007A3CC9" w:rsidRDefault="007A3CC9" w:rsidP="007A3CC9">
      <w:pPr>
        <w:pStyle w:val="AuthorName"/>
        <w:numPr>
          <w:ilvl w:val="0"/>
          <w:numId w:val="6"/>
        </w:numPr>
        <w:ind w:left="709" w:hanging="349"/>
        <w:rPr>
          <w:color w:val="002060"/>
        </w:rPr>
      </w:pPr>
      <w:r w:rsidRPr="007A3CC9">
        <w:rPr>
          <w:color w:val="002060"/>
        </w:rPr>
        <w:t>Migrate teams from waterfall model to agile SCRUM</w:t>
      </w:r>
    </w:p>
    <w:p w:rsidR="007A3CC9" w:rsidRPr="007A3CC9" w:rsidRDefault="007A3CC9" w:rsidP="007A3CC9">
      <w:pPr>
        <w:pStyle w:val="AuthorName"/>
        <w:numPr>
          <w:ilvl w:val="0"/>
          <w:numId w:val="6"/>
        </w:numPr>
        <w:ind w:left="709" w:hanging="349"/>
        <w:rPr>
          <w:color w:val="002060"/>
        </w:rPr>
      </w:pPr>
      <w:r w:rsidRPr="007A3CC9">
        <w:rPr>
          <w:color w:val="002060"/>
        </w:rPr>
        <w:t>Analysis of the benefits of agility for our Business Unit</w:t>
      </w:r>
    </w:p>
    <w:p w:rsidR="007A3CC9" w:rsidRPr="007A3CC9" w:rsidRDefault="007A3CC9" w:rsidP="007A3CC9">
      <w:pPr>
        <w:pStyle w:val="AuthorName"/>
        <w:numPr>
          <w:ilvl w:val="0"/>
          <w:numId w:val="6"/>
        </w:numPr>
        <w:ind w:left="709" w:hanging="349"/>
        <w:rPr>
          <w:color w:val="002060"/>
        </w:rPr>
      </w:pPr>
      <w:r>
        <w:rPr>
          <w:color w:val="002060"/>
        </w:rPr>
        <w:t>Conduct Scrum training</w:t>
      </w:r>
    </w:p>
    <w:p w:rsidR="007A3CC9" w:rsidRPr="007A3CC9" w:rsidRDefault="007A3CC9" w:rsidP="007A3CC9">
      <w:pPr>
        <w:pStyle w:val="AuthorName"/>
        <w:numPr>
          <w:ilvl w:val="0"/>
          <w:numId w:val="6"/>
        </w:numPr>
        <w:ind w:left="709" w:hanging="349"/>
        <w:rPr>
          <w:color w:val="002060"/>
        </w:rPr>
      </w:pPr>
      <w:r>
        <w:rPr>
          <w:color w:val="002060"/>
        </w:rPr>
        <w:t>Review</w:t>
      </w:r>
      <w:r w:rsidRPr="007A3CC9">
        <w:rPr>
          <w:color w:val="002060"/>
        </w:rPr>
        <w:t xml:space="preserve"> the development process and testing</w:t>
      </w:r>
    </w:p>
    <w:p w:rsidR="007A3CC9" w:rsidRPr="007A3CC9" w:rsidRDefault="007A3CC9" w:rsidP="007A3CC9">
      <w:pPr>
        <w:pStyle w:val="AuthorName"/>
        <w:numPr>
          <w:ilvl w:val="0"/>
          <w:numId w:val="6"/>
        </w:numPr>
        <w:ind w:left="709" w:hanging="349"/>
        <w:rPr>
          <w:color w:val="002060"/>
        </w:rPr>
      </w:pPr>
      <w:r w:rsidRPr="007A3CC9">
        <w:rPr>
          <w:color w:val="002060"/>
        </w:rPr>
        <w:lastRenderedPageBreak/>
        <w:t>Participate in the creation of teams (number of people per team, Roles, teams are formed by profile and multi -located ...)</w:t>
      </w:r>
    </w:p>
    <w:p w:rsidR="007A3CC9" w:rsidRDefault="007A3CC9" w:rsidP="00F2111B">
      <w:pPr>
        <w:pStyle w:val="AuthorName"/>
        <w:rPr>
          <w:color w:val="7F7F7F"/>
        </w:rPr>
      </w:pPr>
    </w:p>
    <w:p w:rsidR="00344B09" w:rsidRDefault="00344B09" w:rsidP="00F2111B">
      <w:pPr>
        <w:pStyle w:val="AuthorName"/>
        <w:rPr>
          <w:color w:val="7F7F7F"/>
        </w:rPr>
      </w:pPr>
      <w:r>
        <w:rPr>
          <w:color w:val="7F7F7F"/>
        </w:rPr>
        <w:t>Staff Lead</w:t>
      </w:r>
    </w:p>
    <w:p w:rsidR="007A3CC9" w:rsidRDefault="007A3CC9" w:rsidP="00F2111B">
      <w:pPr>
        <w:pStyle w:val="AuthorName"/>
        <w:rPr>
          <w:color w:val="7F7F7F"/>
        </w:rPr>
      </w:pPr>
    </w:p>
    <w:p w:rsidR="00344B09" w:rsidRPr="00344B09" w:rsidRDefault="00344B09" w:rsidP="00344B09">
      <w:pPr>
        <w:pStyle w:val="AuthorName"/>
        <w:numPr>
          <w:ilvl w:val="0"/>
          <w:numId w:val="6"/>
        </w:numPr>
        <w:ind w:left="709" w:hanging="349"/>
        <w:rPr>
          <w:color w:val="002060"/>
        </w:rPr>
      </w:pPr>
      <w:r w:rsidRPr="00344B09">
        <w:rPr>
          <w:color w:val="002060"/>
        </w:rPr>
        <w:t>Provide daily support for team members</w:t>
      </w:r>
    </w:p>
    <w:p w:rsidR="00344B09" w:rsidRPr="00344B09" w:rsidRDefault="00344B09" w:rsidP="00344B09">
      <w:pPr>
        <w:pStyle w:val="AuthorName"/>
        <w:numPr>
          <w:ilvl w:val="0"/>
          <w:numId w:val="6"/>
        </w:numPr>
        <w:ind w:left="709" w:hanging="349"/>
        <w:rPr>
          <w:color w:val="002060"/>
        </w:rPr>
      </w:pPr>
      <w:r w:rsidRPr="00344B09">
        <w:rPr>
          <w:color w:val="002060"/>
        </w:rPr>
        <w:t>Motivate and challenge team members</w:t>
      </w:r>
    </w:p>
    <w:p w:rsidR="00344B09" w:rsidRPr="00344B09" w:rsidRDefault="00344B09" w:rsidP="00344B09">
      <w:pPr>
        <w:pStyle w:val="AuthorName"/>
        <w:numPr>
          <w:ilvl w:val="0"/>
          <w:numId w:val="6"/>
        </w:numPr>
        <w:ind w:left="709" w:hanging="349"/>
        <w:rPr>
          <w:color w:val="002060"/>
        </w:rPr>
      </w:pPr>
      <w:r w:rsidRPr="00344B09">
        <w:rPr>
          <w:color w:val="002060"/>
        </w:rPr>
        <w:t>Improving expertise of team members (through training, ...)</w:t>
      </w:r>
    </w:p>
    <w:p w:rsidR="00344B09" w:rsidRPr="00344B09" w:rsidRDefault="00344B09" w:rsidP="00344B09">
      <w:pPr>
        <w:pStyle w:val="AuthorName"/>
        <w:numPr>
          <w:ilvl w:val="0"/>
          <w:numId w:val="6"/>
        </w:numPr>
        <w:ind w:left="709" w:hanging="349"/>
        <w:rPr>
          <w:color w:val="002060"/>
        </w:rPr>
      </w:pPr>
      <w:r w:rsidRPr="00344B09">
        <w:rPr>
          <w:color w:val="002060"/>
        </w:rPr>
        <w:t>Establishing goals</w:t>
      </w:r>
    </w:p>
    <w:p w:rsidR="00344B09" w:rsidRPr="00344B09" w:rsidRDefault="00344B09" w:rsidP="00C96529">
      <w:pPr>
        <w:pStyle w:val="AuthorName"/>
        <w:numPr>
          <w:ilvl w:val="0"/>
          <w:numId w:val="6"/>
        </w:numPr>
        <w:ind w:left="709" w:hanging="349"/>
        <w:rPr>
          <w:color w:val="002060"/>
        </w:rPr>
      </w:pPr>
      <w:r w:rsidRPr="00344B09">
        <w:rPr>
          <w:color w:val="002060"/>
        </w:rPr>
        <w:t>Mi</w:t>
      </w:r>
      <w:r w:rsidR="00C96529">
        <w:rPr>
          <w:color w:val="002060"/>
        </w:rPr>
        <w:t>d</w:t>
      </w:r>
      <w:r w:rsidRPr="00344B09">
        <w:rPr>
          <w:color w:val="002060"/>
        </w:rPr>
        <w:t xml:space="preserve">- </w:t>
      </w:r>
      <w:r w:rsidR="00C96529">
        <w:rPr>
          <w:color w:val="002060"/>
        </w:rPr>
        <w:t>year</w:t>
      </w:r>
      <w:r w:rsidRPr="00344B09">
        <w:rPr>
          <w:color w:val="002060"/>
        </w:rPr>
        <w:t xml:space="preserve"> / </w:t>
      </w:r>
      <w:r w:rsidR="00C96529">
        <w:rPr>
          <w:color w:val="002060"/>
        </w:rPr>
        <w:t>Year e</w:t>
      </w:r>
      <w:r w:rsidR="00C96529" w:rsidRPr="00344B09">
        <w:rPr>
          <w:color w:val="002060"/>
        </w:rPr>
        <w:t>valuation</w:t>
      </w:r>
    </w:p>
    <w:p w:rsidR="00344B09" w:rsidRPr="00344B09" w:rsidRDefault="00344B09" w:rsidP="00344B09">
      <w:pPr>
        <w:pStyle w:val="AuthorName"/>
        <w:numPr>
          <w:ilvl w:val="0"/>
          <w:numId w:val="6"/>
        </w:numPr>
        <w:ind w:left="709" w:hanging="349"/>
        <w:rPr>
          <w:color w:val="002060"/>
        </w:rPr>
      </w:pPr>
      <w:r w:rsidRPr="00344B09">
        <w:rPr>
          <w:color w:val="002060"/>
        </w:rPr>
        <w:t>Conflict management</w:t>
      </w:r>
    </w:p>
    <w:p w:rsidR="00344B09" w:rsidRPr="00344B09" w:rsidRDefault="00344B09" w:rsidP="00344B09">
      <w:pPr>
        <w:pStyle w:val="AuthorName"/>
        <w:numPr>
          <w:ilvl w:val="0"/>
          <w:numId w:val="6"/>
        </w:numPr>
        <w:ind w:left="709" w:hanging="349"/>
        <w:rPr>
          <w:color w:val="002060"/>
        </w:rPr>
      </w:pPr>
      <w:r w:rsidRPr="00344B09">
        <w:rPr>
          <w:color w:val="002060"/>
        </w:rPr>
        <w:t>Quality Management products 'Trading' to SunGard from front to back end connected to the biggest market CME / ICE or as Broker ...</w:t>
      </w:r>
    </w:p>
    <w:p w:rsidR="00344B09" w:rsidRPr="00344B09" w:rsidRDefault="00344B09" w:rsidP="00344B09">
      <w:pPr>
        <w:pStyle w:val="AuthorName"/>
        <w:numPr>
          <w:ilvl w:val="0"/>
          <w:numId w:val="6"/>
        </w:numPr>
        <w:ind w:left="709" w:hanging="349"/>
        <w:rPr>
          <w:color w:val="002060"/>
        </w:rPr>
      </w:pPr>
      <w:r w:rsidRPr="00344B09">
        <w:rPr>
          <w:color w:val="002060"/>
        </w:rPr>
        <w:t>On-time delivery and continuous improvement of</w:t>
      </w:r>
      <w:r>
        <w:rPr>
          <w:color w:val="002060"/>
        </w:rPr>
        <w:t xml:space="preserve"> </w:t>
      </w:r>
      <w:r w:rsidRPr="00344B09">
        <w:rPr>
          <w:color w:val="002060"/>
        </w:rPr>
        <w:t xml:space="preserve">delivered products </w:t>
      </w:r>
    </w:p>
    <w:p w:rsidR="00344B09" w:rsidRPr="00344B09" w:rsidRDefault="00344B09" w:rsidP="00344B09">
      <w:pPr>
        <w:pStyle w:val="AuthorName"/>
        <w:numPr>
          <w:ilvl w:val="0"/>
          <w:numId w:val="6"/>
        </w:numPr>
        <w:ind w:left="709" w:hanging="349"/>
        <w:rPr>
          <w:color w:val="002060"/>
        </w:rPr>
      </w:pPr>
      <w:r w:rsidRPr="00344B09">
        <w:rPr>
          <w:color w:val="002060"/>
        </w:rPr>
        <w:t>On time "bugs" treatment clients (prioritization)</w:t>
      </w:r>
    </w:p>
    <w:p w:rsidR="00344B09" w:rsidRPr="00344B09" w:rsidRDefault="00344B09" w:rsidP="00344B09">
      <w:pPr>
        <w:pStyle w:val="AuthorName"/>
        <w:numPr>
          <w:ilvl w:val="0"/>
          <w:numId w:val="6"/>
        </w:numPr>
        <w:ind w:left="709" w:hanging="349"/>
        <w:rPr>
          <w:color w:val="002060"/>
        </w:rPr>
      </w:pPr>
      <w:r w:rsidRPr="00344B09">
        <w:rPr>
          <w:color w:val="002060"/>
        </w:rPr>
        <w:t>Make the "customer satisfaction", the main objective</w:t>
      </w:r>
    </w:p>
    <w:p w:rsidR="00344B09" w:rsidRPr="00344B09" w:rsidRDefault="00344B09" w:rsidP="00344B09">
      <w:pPr>
        <w:pStyle w:val="AuthorName"/>
        <w:numPr>
          <w:ilvl w:val="0"/>
          <w:numId w:val="6"/>
        </w:numPr>
        <w:ind w:left="709" w:hanging="349"/>
        <w:rPr>
          <w:color w:val="002060"/>
        </w:rPr>
      </w:pPr>
      <w:r>
        <w:rPr>
          <w:color w:val="002060"/>
        </w:rPr>
        <w:t>P</w:t>
      </w:r>
      <w:r w:rsidRPr="00344B09">
        <w:rPr>
          <w:color w:val="002060"/>
        </w:rPr>
        <w:t>rocess improvement (CMMI Process QA, Agile ...)</w:t>
      </w:r>
    </w:p>
    <w:p w:rsidR="00344B09" w:rsidRPr="00344B09" w:rsidRDefault="00344B09" w:rsidP="00344B09">
      <w:pPr>
        <w:pStyle w:val="AuthorName"/>
        <w:numPr>
          <w:ilvl w:val="0"/>
          <w:numId w:val="6"/>
        </w:numPr>
        <w:ind w:left="709" w:hanging="349"/>
        <w:rPr>
          <w:color w:val="002060"/>
        </w:rPr>
      </w:pPr>
      <w:r w:rsidRPr="00344B09">
        <w:rPr>
          <w:color w:val="002060"/>
        </w:rPr>
        <w:t>Organize weekly meetings for moni</w:t>
      </w:r>
      <w:r>
        <w:rPr>
          <w:color w:val="002060"/>
        </w:rPr>
        <w:t>toring and sharing of knowledge</w:t>
      </w:r>
    </w:p>
    <w:p w:rsidR="00344B09" w:rsidRPr="00344B09" w:rsidRDefault="00344B09" w:rsidP="00344B09">
      <w:pPr>
        <w:pStyle w:val="AuthorName"/>
        <w:numPr>
          <w:ilvl w:val="0"/>
          <w:numId w:val="6"/>
        </w:numPr>
        <w:ind w:left="709" w:hanging="349"/>
        <w:rPr>
          <w:color w:val="002060"/>
        </w:rPr>
      </w:pPr>
      <w:r w:rsidRPr="00344B09">
        <w:rPr>
          <w:color w:val="002060"/>
        </w:rPr>
        <w:t>Ensure regular monitoring of 'bugs' assigned to the team</w:t>
      </w:r>
    </w:p>
    <w:p w:rsidR="00344B09" w:rsidRPr="00344B09" w:rsidRDefault="00344B09" w:rsidP="00344B09">
      <w:pPr>
        <w:pStyle w:val="AuthorName"/>
        <w:numPr>
          <w:ilvl w:val="0"/>
          <w:numId w:val="6"/>
        </w:numPr>
        <w:ind w:left="709" w:hanging="349"/>
        <w:rPr>
          <w:color w:val="002060"/>
        </w:rPr>
      </w:pPr>
      <w:r w:rsidRPr="00344B09">
        <w:rPr>
          <w:color w:val="002060"/>
        </w:rPr>
        <w:t>Ensure regular monitoring of projects</w:t>
      </w:r>
    </w:p>
    <w:p w:rsidR="00344B09" w:rsidRDefault="00344B09" w:rsidP="00344B09">
      <w:pPr>
        <w:pStyle w:val="AuthorName"/>
        <w:numPr>
          <w:ilvl w:val="0"/>
          <w:numId w:val="6"/>
        </w:numPr>
        <w:ind w:left="709" w:hanging="349"/>
        <w:rPr>
          <w:color w:val="002060"/>
        </w:rPr>
      </w:pPr>
      <w:r w:rsidRPr="00344B09">
        <w:rPr>
          <w:color w:val="002060"/>
        </w:rPr>
        <w:t>Establishment of the automation strategy and continuous integration</w:t>
      </w:r>
    </w:p>
    <w:p w:rsidR="00344B09" w:rsidRDefault="00344B09" w:rsidP="00344B09">
      <w:pPr>
        <w:pStyle w:val="AuthorName"/>
        <w:rPr>
          <w:color w:val="7F7F7F"/>
        </w:rPr>
      </w:pPr>
    </w:p>
    <w:p w:rsidR="00344B09" w:rsidRDefault="00344B09" w:rsidP="00344B09">
      <w:pPr>
        <w:pStyle w:val="AuthorName"/>
        <w:rPr>
          <w:color w:val="7F7F7F"/>
        </w:rPr>
      </w:pPr>
      <w:r>
        <w:rPr>
          <w:color w:val="7F7F7F"/>
        </w:rPr>
        <w:t>SCRUM Master</w:t>
      </w:r>
    </w:p>
    <w:p w:rsidR="007A3CC9" w:rsidRDefault="007A3CC9" w:rsidP="007A3CC9">
      <w:pPr>
        <w:pStyle w:val="AuthorName"/>
        <w:ind w:left="709"/>
        <w:rPr>
          <w:color w:val="002060"/>
        </w:rPr>
      </w:pPr>
    </w:p>
    <w:p w:rsidR="00C96529" w:rsidRPr="00C96529" w:rsidRDefault="00C96529" w:rsidP="00C96529">
      <w:pPr>
        <w:pStyle w:val="AuthorName"/>
        <w:numPr>
          <w:ilvl w:val="0"/>
          <w:numId w:val="6"/>
        </w:numPr>
        <w:ind w:left="709" w:hanging="349"/>
        <w:rPr>
          <w:color w:val="002060"/>
        </w:rPr>
      </w:pPr>
      <w:r w:rsidRPr="00C96529">
        <w:rPr>
          <w:color w:val="002060"/>
        </w:rPr>
        <w:t>Organiz</w:t>
      </w:r>
      <w:r>
        <w:rPr>
          <w:color w:val="002060"/>
        </w:rPr>
        <w:t>e and lead meetings (</w:t>
      </w:r>
      <w:r w:rsidRPr="00C96529">
        <w:rPr>
          <w:color w:val="002060"/>
        </w:rPr>
        <w:t xml:space="preserve">Sprint Planning, Daily Scrum, Sprint </w:t>
      </w:r>
      <w:proofErr w:type="gramStart"/>
      <w:r w:rsidRPr="00C96529">
        <w:rPr>
          <w:color w:val="002060"/>
        </w:rPr>
        <w:t>Review ,</w:t>
      </w:r>
      <w:proofErr w:type="gramEnd"/>
      <w:r w:rsidRPr="00C96529">
        <w:rPr>
          <w:color w:val="002060"/>
        </w:rPr>
        <w:t xml:space="preserve"> Retrospective )</w:t>
      </w:r>
    </w:p>
    <w:p w:rsidR="00C96529" w:rsidRPr="00C96529" w:rsidRDefault="00C96529" w:rsidP="00C96529">
      <w:pPr>
        <w:pStyle w:val="AuthorName"/>
        <w:numPr>
          <w:ilvl w:val="0"/>
          <w:numId w:val="6"/>
        </w:numPr>
        <w:ind w:left="709" w:hanging="349"/>
        <w:rPr>
          <w:color w:val="002060"/>
        </w:rPr>
      </w:pPr>
      <w:r w:rsidRPr="00C96529">
        <w:rPr>
          <w:color w:val="002060"/>
        </w:rPr>
        <w:t>Ensure that the team remains focused on the real goal of the project</w:t>
      </w:r>
    </w:p>
    <w:p w:rsidR="00C96529" w:rsidRPr="00C96529" w:rsidRDefault="00C96529" w:rsidP="00C96529">
      <w:pPr>
        <w:pStyle w:val="AuthorName"/>
        <w:numPr>
          <w:ilvl w:val="0"/>
          <w:numId w:val="6"/>
        </w:numPr>
        <w:ind w:left="709" w:hanging="349"/>
        <w:rPr>
          <w:color w:val="002060"/>
        </w:rPr>
      </w:pPr>
      <w:r>
        <w:rPr>
          <w:color w:val="002060"/>
        </w:rPr>
        <w:t>Monitor</w:t>
      </w:r>
      <w:r w:rsidRPr="00C96529">
        <w:rPr>
          <w:color w:val="002060"/>
        </w:rPr>
        <w:t xml:space="preserve"> Sprint</w:t>
      </w:r>
      <w:r>
        <w:rPr>
          <w:color w:val="002060"/>
        </w:rPr>
        <w:t>s</w:t>
      </w:r>
    </w:p>
    <w:p w:rsidR="00344B09" w:rsidRDefault="00C96529" w:rsidP="00C96529">
      <w:pPr>
        <w:pStyle w:val="AuthorName"/>
        <w:numPr>
          <w:ilvl w:val="0"/>
          <w:numId w:val="6"/>
        </w:numPr>
        <w:ind w:left="709" w:hanging="349"/>
        <w:rPr>
          <w:color w:val="002060"/>
        </w:rPr>
      </w:pPr>
      <w:r>
        <w:rPr>
          <w:color w:val="002060"/>
        </w:rPr>
        <w:t>Take</w:t>
      </w:r>
      <w:r w:rsidRPr="00C96529">
        <w:rPr>
          <w:color w:val="002060"/>
        </w:rPr>
        <w:t xml:space="preserve"> corrective measures after the retrospective</w:t>
      </w:r>
    </w:p>
    <w:p w:rsidR="00F91F4C" w:rsidRDefault="00F91F4C" w:rsidP="00F91F4C">
      <w:pPr>
        <w:pStyle w:val="AuthorName"/>
        <w:ind w:left="360"/>
        <w:rPr>
          <w:color w:val="002060"/>
        </w:rPr>
      </w:pPr>
    </w:p>
    <w:p w:rsidR="00F91F4C" w:rsidRPr="00F91F4C" w:rsidRDefault="00F91F4C" w:rsidP="00F91F4C">
      <w:pPr>
        <w:pStyle w:val="AuthorName"/>
        <w:numPr>
          <w:ilvl w:val="0"/>
          <w:numId w:val="8"/>
        </w:numPr>
        <w:rPr>
          <w:color w:val="7F7F7F"/>
        </w:rPr>
      </w:pPr>
      <w:r w:rsidRPr="00F91F4C">
        <w:rPr>
          <w:color w:val="7F7F7F"/>
        </w:rPr>
        <w:t>Aug 2014-Sep 2014 Implementation of X-Stream INET protocol on Saudi Stock Exchange</w:t>
      </w:r>
    </w:p>
    <w:p w:rsidR="00F91F4C" w:rsidRPr="00F91F4C" w:rsidRDefault="00F91F4C" w:rsidP="00F91F4C">
      <w:pPr>
        <w:pStyle w:val="AuthorName"/>
        <w:ind w:left="709"/>
        <w:rPr>
          <w:color w:val="002060"/>
        </w:rPr>
      </w:pPr>
    </w:p>
    <w:p w:rsidR="00F91F4C" w:rsidRPr="00F91F4C" w:rsidRDefault="00F91F4C" w:rsidP="00F91F4C">
      <w:pPr>
        <w:pStyle w:val="AuthorName"/>
        <w:ind w:left="1080"/>
        <w:rPr>
          <w:color w:val="002060"/>
        </w:rPr>
      </w:pPr>
      <w:r w:rsidRPr="00F91F4C">
        <w:rPr>
          <w:color w:val="002060"/>
        </w:rPr>
        <w:t>• Client: Saudi Stock Exchange</w:t>
      </w:r>
    </w:p>
    <w:p w:rsidR="00F91F4C" w:rsidRPr="00F91F4C" w:rsidRDefault="00F91F4C" w:rsidP="00F91F4C">
      <w:pPr>
        <w:pStyle w:val="AuthorName"/>
        <w:ind w:left="1080"/>
        <w:rPr>
          <w:color w:val="002060"/>
        </w:rPr>
      </w:pPr>
      <w:r w:rsidRPr="00F91F4C">
        <w:rPr>
          <w:color w:val="002060"/>
        </w:rPr>
        <w:t>• Gap Analysis between the exchange’s Nasdaq OMX and X-Stream INET protocol</w:t>
      </w:r>
    </w:p>
    <w:p w:rsidR="00F91F4C" w:rsidRPr="00F91F4C" w:rsidRDefault="00F91F4C" w:rsidP="00F91F4C">
      <w:pPr>
        <w:pStyle w:val="AuthorName"/>
        <w:ind w:left="1080"/>
        <w:rPr>
          <w:color w:val="002060"/>
        </w:rPr>
      </w:pPr>
      <w:r w:rsidRPr="00F91F4C">
        <w:rPr>
          <w:color w:val="002060"/>
        </w:rPr>
        <w:t>• Define the test approach</w:t>
      </w:r>
    </w:p>
    <w:p w:rsidR="00F91F4C" w:rsidRPr="00F91F4C" w:rsidRDefault="00F91F4C" w:rsidP="00F91F4C">
      <w:pPr>
        <w:pStyle w:val="AuthorName"/>
        <w:ind w:left="1080"/>
        <w:rPr>
          <w:color w:val="002060"/>
        </w:rPr>
      </w:pPr>
      <w:r w:rsidRPr="00F91F4C">
        <w:rPr>
          <w:color w:val="002060"/>
        </w:rPr>
        <w:t>• Manage the Quality Assurance team to review and write the test cases</w:t>
      </w:r>
    </w:p>
    <w:p w:rsidR="00F91F4C" w:rsidRPr="00F91F4C" w:rsidRDefault="00F91F4C" w:rsidP="00F91F4C">
      <w:pPr>
        <w:pStyle w:val="AuthorName"/>
        <w:ind w:left="1080"/>
        <w:rPr>
          <w:color w:val="002060"/>
        </w:rPr>
      </w:pPr>
      <w:r w:rsidRPr="00F91F4C">
        <w:rPr>
          <w:color w:val="002060"/>
        </w:rPr>
        <w:t>• Define the test management tools</w:t>
      </w:r>
    </w:p>
    <w:p w:rsidR="00F91F4C" w:rsidRPr="00344B09" w:rsidRDefault="00F91F4C" w:rsidP="00F91F4C">
      <w:pPr>
        <w:pStyle w:val="AuthorName"/>
        <w:ind w:left="1080"/>
        <w:rPr>
          <w:color w:val="002060"/>
        </w:rPr>
      </w:pPr>
      <w:r w:rsidRPr="00F91F4C">
        <w:rPr>
          <w:color w:val="002060"/>
        </w:rPr>
        <w:t>• Automate test cases using python scripts</w:t>
      </w:r>
    </w:p>
    <w:p w:rsidR="00156E59" w:rsidRPr="00344B09" w:rsidRDefault="00156E59" w:rsidP="00344B09">
      <w:pPr>
        <w:pStyle w:val="AuthorName"/>
        <w:ind w:left="709"/>
        <w:rPr>
          <w:color w:val="002060"/>
        </w:rPr>
      </w:pPr>
    </w:p>
    <w:p w:rsidR="00C34076" w:rsidRPr="004D7106" w:rsidRDefault="00F2111B" w:rsidP="00C34076">
      <w:pPr>
        <w:pStyle w:val="AuthorName"/>
        <w:rPr>
          <w:b/>
          <w:bCs/>
          <w:color w:val="7F7F7F"/>
        </w:rPr>
      </w:pPr>
      <w:r w:rsidRPr="004D7106">
        <w:rPr>
          <w:b/>
          <w:bCs/>
          <w:color w:val="7F7F7F"/>
        </w:rPr>
        <w:t xml:space="preserve">Jan </w:t>
      </w:r>
      <w:r w:rsidR="00BE161F" w:rsidRPr="004D7106">
        <w:rPr>
          <w:b/>
          <w:bCs/>
          <w:color w:val="7F7F7F"/>
        </w:rPr>
        <w:t>2012-</w:t>
      </w:r>
      <w:r w:rsidRPr="004D7106">
        <w:rPr>
          <w:b/>
          <w:bCs/>
          <w:color w:val="7F7F7F"/>
        </w:rPr>
        <w:t xml:space="preserve"> Dec </w:t>
      </w:r>
      <w:r w:rsidR="00BE161F" w:rsidRPr="004D7106">
        <w:rPr>
          <w:b/>
          <w:bCs/>
          <w:color w:val="7F7F7F"/>
        </w:rPr>
        <w:t>2</w:t>
      </w:r>
      <w:r w:rsidRPr="004D7106">
        <w:rPr>
          <w:b/>
          <w:bCs/>
          <w:color w:val="7F7F7F"/>
        </w:rPr>
        <w:t>013</w:t>
      </w:r>
      <w:r w:rsidR="00BE161F" w:rsidRPr="004D7106">
        <w:rPr>
          <w:b/>
          <w:bCs/>
          <w:color w:val="7F7F7F"/>
        </w:rPr>
        <w:t xml:space="preserve"> </w:t>
      </w:r>
      <w:r w:rsidR="00C31B37" w:rsidRPr="004D7106">
        <w:rPr>
          <w:b/>
          <w:bCs/>
          <w:color w:val="7F7F7F"/>
        </w:rPr>
        <w:t>Quality Assurance Team Leader</w:t>
      </w:r>
      <w:r w:rsidR="007A3CC9" w:rsidRPr="004D7106">
        <w:rPr>
          <w:b/>
          <w:bCs/>
          <w:color w:val="7F7F7F"/>
        </w:rPr>
        <w:t xml:space="preserve"> at SUNGARD</w:t>
      </w:r>
    </w:p>
    <w:p w:rsidR="00C96529" w:rsidRPr="009E6125" w:rsidRDefault="00C96529" w:rsidP="00C34076">
      <w:pPr>
        <w:pStyle w:val="AuthorName"/>
        <w:rPr>
          <w:color w:val="7F7F7F"/>
        </w:rPr>
      </w:pPr>
    </w:p>
    <w:p w:rsidR="00C34076" w:rsidRDefault="00B43E30" w:rsidP="00834583">
      <w:pPr>
        <w:pStyle w:val="AuthorName"/>
        <w:numPr>
          <w:ilvl w:val="0"/>
          <w:numId w:val="6"/>
        </w:numPr>
        <w:ind w:left="709" w:hanging="349"/>
        <w:rPr>
          <w:color w:val="002060"/>
        </w:rPr>
      </w:pPr>
      <w:r w:rsidRPr="001F392E">
        <w:rPr>
          <w:color w:val="002060"/>
        </w:rPr>
        <w:t>Manag</w:t>
      </w:r>
      <w:r w:rsidR="00850D51" w:rsidRPr="001F392E">
        <w:rPr>
          <w:color w:val="002060"/>
        </w:rPr>
        <w:t>e</w:t>
      </w:r>
      <w:r w:rsidR="00C34076" w:rsidRPr="001F392E">
        <w:rPr>
          <w:color w:val="002060"/>
        </w:rPr>
        <w:t xml:space="preserve"> </w:t>
      </w:r>
      <w:r w:rsidR="00B2279D" w:rsidRPr="001F392E">
        <w:rPr>
          <w:color w:val="002060"/>
        </w:rPr>
        <w:t xml:space="preserve">a low latency implementation </w:t>
      </w:r>
      <w:r w:rsidR="00C34076" w:rsidRPr="001F392E">
        <w:rPr>
          <w:color w:val="002060"/>
        </w:rPr>
        <w:t>project</w:t>
      </w:r>
      <w:r w:rsidR="00B2279D" w:rsidRPr="001F392E">
        <w:rPr>
          <w:color w:val="002060"/>
        </w:rPr>
        <w:t xml:space="preserve"> </w:t>
      </w:r>
    </w:p>
    <w:p w:rsidR="00C31B37" w:rsidRPr="00C31B37" w:rsidRDefault="00C31B37" w:rsidP="00834583">
      <w:pPr>
        <w:pStyle w:val="AuthorName"/>
        <w:numPr>
          <w:ilvl w:val="0"/>
          <w:numId w:val="6"/>
        </w:numPr>
        <w:ind w:left="709" w:hanging="349"/>
        <w:rPr>
          <w:color w:val="002060"/>
        </w:rPr>
      </w:pPr>
      <w:r w:rsidRPr="00C31B37">
        <w:rPr>
          <w:color w:val="002060"/>
        </w:rPr>
        <w:t>Coordinate and manage the rollout of broker connections, which involves working closely with the Brokers/Exchanges/ECNs, business</w:t>
      </w:r>
      <w:r w:rsidR="009E6125">
        <w:rPr>
          <w:color w:val="002060"/>
        </w:rPr>
        <w:t>,</w:t>
      </w:r>
      <w:r w:rsidRPr="00C31B37">
        <w:rPr>
          <w:color w:val="002060"/>
        </w:rPr>
        <w:t xml:space="preserve"> traders and operations</w:t>
      </w:r>
    </w:p>
    <w:p w:rsidR="009E6125" w:rsidRDefault="00C31B37" w:rsidP="00834583">
      <w:pPr>
        <w:pStyle w:val="AuthorName"/>
        <w:numPr>
          <w:ilvl w:val="0"/>
          <w:numId w:val="6"/>
        </w:numPr>
        <w:ind w:left="709" w:hanging="349"/>
        <w:rPr>
          <w:color w:val="002060"/>
        </w:rPr>
      </w:pPr>
      <w:r w:rsidRPr="00C31B37">
        <w:rPr>
          <w:color w:val="002060"/>
        </w:rPr>
        <w:t>Set up, certify and manage all FIX i</w:t>
      </w:r>
      <w:r w:rsidR="009E6125">
        <w:rPr>
          <w:color w:val="002060"/>
        </w:rPr>
        <w:t>mplementation</w:t>
      </w:r>
    </w:p>
    <w:p w:rsidR="00C31B37" w:rsidRPr="00C31B37" w:rsidRDefault="00C31B37" w:rsidP="00834583">
      <w:pPr>
        <w:pStyle w:val="AuthorName"/>
        <w:numPr>
          <w:ilvl w:val="0"/>
          <w:numId w:val="6"/>
        </w:numPr>
        <w:ind w:left="709" w:hanging="349"/>
        <w:rPr>
          <w:color w:val="002060"/>
        </w:rPr>
      </w:pPr>
      <w:r w:rsidRPr="00C31B37">
        <w:rPr>
          <w:color w:val="002060"/>
        </w:rPr>
        <w:t xml:space="preserve">Responsible for all FIX configurations and </w:t>
      </w:r>
      <w:r w:rsidR="009E6125">
        <w:rPr>
          <w:color w:val="002060"/>
        </w:rPr>
        <w:t xml:space="preserve">client-specific </w:t>
      </w:r>
      <w:r w:rsidRPr="00C31B37">
        <w:rPr>
          <w:color w:val="002060"/>
        </w:rPr>
        <w:t>XML mapping</w:t>
      </w:r>
    </w:p>
    <w:p w:rsidR="00C31B37" w:rsidRPr="00C31B37" w:rsidRDefault="00C31B37" w:rsidP="00834583">
      <w:pPr>
        <w:pStyle w:val="AuthorName"/>
        <w:numPr>
          <w:ilvl w:val="0"/>
          <w:numId w:val="6"/>
        </w:numPr>
        <w:ind w:left="709" w:hanging="349"/>
        <w:rPr>
          <w:color w:val="002060"/>
        </w:rPr>
      </w:pPr>
      <w:r w:rsidRPr="00C31B37">
        <w:rPr>
          <w:color w:val="002060"/>
        </w:rPr>
        <w:t xml:space="preserve">Responsible for the quality of Release of the global </w:t>
      </w:r>
      <w:r w:rsidR="009E6125">
        <w:rPr>
          <w:color w:val="002060"/>
        </w:rPr>
        <w:t>o</w:t>
      </w:r>
      <w:r w:rsidRPr="00C31B37">
        <w:rPr>
          <w:color w:val="002060"/>
        </w:rPr>
        <w:t xml:space="preserve">rder routing system VALDI, Risk, FIX and </w:t>
      </w:r>
      <w:proofErr w:type="spellStart"/>
      <w:r w:rsidRPr="00C31B37">
        <w:rPr>
          <w:color w:val="002060"/>
        </w:rPr>
        <w:t>algo</w:t>
      </w:r>
      <w:proofErr w:type="spellEnd"/>
      <w:r w:rsidRPr="00C31B37">
        <w:rPr>
          <w:color w:val="002060"/>
        </w:rPr>
        <w:t xml:space="preserve">-trading </w:t>
      </w:r>
    </w:p>
    <w:p w:rsidR="00C31B37" w:rsidRDefault="00C31B37" w:rsidP="00834583">
      <w:pPr>
        <w:pStyle w:val="AuthorName"/>
        <w:numPr>
          <w:ilvl w:val="0"/>
          <w:numId w:val="6"/>
        </w:numPr>
        <w:ind w:left="709" w:hanging="349"/>
        <w:rPr>
          <w:color w:val="002060"/>
        </w:rPr>
      </w:pPr>
      <w:r w:rsidRPr="00C31B37">
        <w:rPr>
          <w:color w:val="002060"/>
        </w:rPr>
        <w:t>Built a small test “rather agile” project into a more structured approach, adding process maturity and orderly testing</w:t>
      </w:r>
    </w:p>
    <w:p w:rsidR="009E6125" w:rsidRDefault="009E6125" w:rsidP="00834583">
      <w:pPr>
        <w:pStyle w:val="AuthorName"/>
        <w:numPr>
          <w:ilvl w:val="0"/>
          <w:numId w:val="6"/>
        </w:numPr>
        <w:ind w:left="709" w:hanging="349"/>
        <w:rPr>
          <w:color w:val="002060"/>
        </w:rPr>
      </w:pPr>
      <w:r>
        <w:rPr>
          <w:color w:val="002060"/>
        </w:rPr>
        <w:t xml:space="preserve">Major clients: BBVA, Kepler, </w:t>
      </w:r>
      <w:proofErr w:type="spellStart"/>
      <w:r>
        <w:rPr>
          <w:color w:val="002060"/>
        </w:rPr>
        <w:t>NewEdge</w:t>
      </w:r>
      <w:proofErr w:type="spellEnd"/>
    </w:p>
    <w:p w:rsidR="00F2111B" w:rsidRPr="00C31B37" w:rsidRDefault="00F2111B" w:rsidP="00834583">
      <w:pPr>
        <w:pStyle w:val="AuthorName"/>
        <w:numPr>
          <w:ilvl w:val="0"/>
          <w:numId w:val="6"/>
        </w:numPr>
        <w:ind w:left="709" w:hanging="349"/>
        <w:rPr>
          <w:color w:val="002060"/>
        </w:rPr>
      </w:pPr>
      <w:r>
        <w:rPr>
          <w:color w:val="002060"/>
        </w:rPr>
        <w:t>Resource management (Recruitment, conflict management, coaching …)</w:t>
      </w:r>
    </w:p>
    <w:p w:rsidR="00C31B37" w:rsidRDefault="00C31B37" w:rsidP="00C34076">
      <w:pPr>
        <w:pStyle w:val="AuthorName"/>
        <w:rPr>
          <w:color w:val="7F7F7F"/>
        </w:rPr>
      </w:pPr>
    </w:p>
    <w:p w:rsidR="00C96529" w:rsidRPr="004D7106" w:rsidRDefault="00F2111B" w:rsidP="00C34076">
      <w:pPr>
        <w:pStyle w:val="AuthorName"/>
        <w:rPr>
          <w:b/>
          <w:bCs/>
          <w:color w:val="7F7F7F"/>
        </w:rPr>
      </w:pPr>
      <w:r w:rsidRPr="004D7106">
        <w:rPr>
          <w:b/>
          <w:bCs/>
          <w:color w:val="7F7F7F"/>
        </w:rPr>
        <w:t xml:space="preserve">Apr </w:t>
      </w:r>
      <w:r w:rsidR="00BE161F" w:rsidRPr="004D7106">
        <w:rPr>
          <w:b/>
          <w:bCs/>
          <w:color w:val="7F7F7F"/>
        </w:rPr>
        <w:t>2009-</w:t>
      </w:r>
      <w:r w:rsidRPr="004D7106">
        <w:rPr>
          <w:b/>
          <w:bCs/>
          <w:color w:val="7F7F7F"/>
        </w:rPr>
        <w:t xml:space="preserve"> Dec </w:t>
      </w:r>
      <w:r w:rsidR="00BE161F" w:rsidRPr="004D7106">
        <w:rPr>
          <w:b/>
          <w:bCs/>
          <w:color w:val="7F7F7F"/>
        </w:rPr>
        <w:t>201</w:t>
      </w:r>
      <w:r w:rsidRPr="004D7106">
        <w:rPr>
          <w:b/>
          <w:bCs/>
          <w:color w:val="7F7F7F"/>
        </w:rPr>
        <w:t>1</w:t>
      </w:r>
      <w:r w:rsidR="00BE161F" w:rsidRPr="004D7106">
        <w:rPr>
          <w:b/>
          <w:bCs/>
          <w:color w:val="7F7F7F"/>
        </w:rPr>
        <w:t xml:space="preserve"> </w:t>
      </w:r>
      <w:r w:rsidR="001469C0" w:rsidRPr="004D7106">
        <w:rPr>
          <w:b/>
          <w:bCs/>
          <w:color w:val="7F7F7F"/>
        </w:rPr>
        <w:t>Quality Assurance consultant</w:t>
      </w:r>
      <w:r w:rsidR="00BE161F" w:rsidRPr="004D7106">
        <w:rPr>
          <w:b/>
          <w:bCs/>
          <w:color w:val="7F7F7F"/>
        </w:rPr>
        <w:t xml:space="preserve"> on trading and market data gateways </w:t>
      </w:r>
      <w:r w:rsidR="001F31CE" w:rsidRPr="004D7106">
        <w:rPr>
          <w:b/>
          <w:bCs/>
          <w:color w:val="7F7F7F"/>
        </w:rPr>
        <w:t>(CME, LIFFE, EUREX)</w:t>
      </w:r>
      <w:r w:rsidR="007A3CC9" w:rsidRPr="004D7106">
        <w:rPr>
          <w:b/>
          <w:bCs/>
          <w:color w:val="7F7F7F"/>
        </w:rPr>
        <w:t xml:space="preserve"> at SUNGARD</w:t>
      </w:r>
    </w:p>
    <w:p w:rsidR="00C34076" w:rsidRPr="00BE161F" w:rsidRDefault="001469C0" w:rsidP="00C34076">
      <w:pPr>
        <w:pStyle w:val="AuthorName"/>
        <w:rPr>
          <w:color w:val="7F7F7F"/>
        </w:rPr>
      </w:pPr>
      <w:r>
        <w:rPr>
          <w:color w:val="7F7F7F"/>
        </w:rPr>
        <w:tab/>
      </w:r>
    </w:p>
    <w:p w:rsidR="001469C0" w:rsidRPr="001469C0" w:rsidRDefault="001469C0" w:rsidP="00834583">
      <w:pPr>
        <w:pStyle w:val="AuthorName"/>
        <w:numPr>
          <w:ilvl w:val="0"/>
          <w:numId w:val="6"/>
        </w:numPr>
        <w:ind w:left="709" w:hanging="349"/>
        <w:rPr>
          <w:color w:val="002060"/>
        </w:rPr>
      </w:pPr>
      <w:r w:rsidRPr="001469C0">
        <w:rPr>
          <w:color w:val="002060"/>
        </w:rPr>
        <w:t>Test the re-written order matching software for options/futures/cash markets</w:t>
      </w:r>
      <w:r w:rsidR="00BE161F">
        <w:rPr>
          <w:color w:val="002060"/>
        </w:rPr>
        <w:t xml:space="preserve"> </w:t>
      </w:r>
      <w:r w:rsidR="00BE161F" w:rsidRPr="001469C0">
        <w:rPr>
          <w:color w:val="002060"/>
        </w:rPr>
        <w:t>and validate new functionalities</w:t>
      </w:r>
      <w:r w:rsidR="00C96529">
        <w:rPr>
          <w:color w:val="002060"/>
        </w:rPr>
        <w:t xml:space="preserve">. </w:t>
      </w:r>
      <w:r w:rsidRPr="001469C0">
        <w:rPr>
          <w:color w:val="002060"/>
        </w:rPr>
        <w:t>Very complicated test-cases and extremely tight deadlines on exchange migration</w:t>
      </w:r>
      <w:r w:rsidR="00BE161F">
        <w:rPr>
          <w:color w:val="002060"/>
        </w:rPr>
        <w:t xml:space="preserve">. </w:t>
      </w:r>
      <w:r w:rsidRPr="001469C0">
        <w:rPr>
          <w:color w:val="002060"/>
        </w:rPr>
        <w:t>A very satisfying and fun project to work on</w:t>
      </w:r>
      <w:r w:rsidR="009F4D6A">
        <w:rPr>
          <w:color w:val="002060"/>
        </w:rPr>
        <w:t>.</w:t>
      </w:r>
    </w:p>
    <w:p w:rsidR="001469C0" w:rsidRPr="001469C0" w:rsidRDefault="001469C0" w:rsidP="00834583">
      <w:pPr>
        <w:pStyle w:val="AuthorName"/>
        <w:numPr>
          <w:ilvl w:val="0"/>
          <w:numId w:val="6"/>
        </w:numPr>
        <w:ind w:left="709" w:hanging="349"/>
        <w:rPr>
          <w:color w:val="002060"/>
        </w:rPr>
      </w:pPr>
      <w:r w:rsidRPr="001469C0">
        <w:rPr>
          <w:color w:val="002060"/>
        </w:rPr>
        <w:t>Bug detection, investigation and analysis</w:t>
      </w:r>
      <w:r w:rsidR="00876E0B">
        <w:rPr>
          <w:color w:val="002060"/>
        </w:rPr>
        <w:t>.</w:t>
      </w:r>
    </w:p>
    <w:p w:rsidR="001469C0" w:rsidRDefault="001469C0" w:rsidP="00834583">
      <w:pPr>
        <w:pStyle w:val="AuthorName"/>
        <w:numPr>
          <w:ilvl w:val="0"/>
          <w:numId w:val="6"/>
        </w:numPr>
        <w:ind w:left="709" w:hanging="349"/>
        <w:rPr>
          <w:color w:val="002060"/>
        </w:rPr>
      </w:pPr>
      <w:r w:rsidRPr="00C31B37">
        <w:rPr>
          <w:color w:val="002060"/>
        </w:rPr>
        <w:t>Installation and configuration of Exchange Connectivity platforms through SunGard Global</w:t>
      </w:r>
      <w:r w:rsidR="00876E0B">
        <w:rPr>
          <w:color w:val="002060"/>
        </w:rPr>
        <w:t xml:space="preserve"> Trading architectures.</w:t>
      </w:r>
    </w:p>
    <w:p w:rsidR="00BE161F" w:rsidRDefault="00BE161F" w:rsidP="00834583">
      <w:pPr>
        <w:pStyle w:val="AuthorName"/>
        <w:numPr>
          <w:ilvl w:val="0"/>
          <w:numId w:val="6"/>
        </w:numPr>
        <w:ind w:left="709" w:hanging="349"/>
        <w:rPr>
          <w:color w:val="002060"/>
        </w:rPr>
      </w:pPr>
      <w:r>
        <w:rPr>
          <w:color w:val="002060"/>
        </w:rPr>
        <w:t>Major client: JP Morgan</w:t>
      </w:r>
    </w:p>
    <w:p w:rsidR="00C40732" w:rsidRPr="00FC5EE5" w:rsidRDefault="00C40732" w:rsidP="0036350A">
      <w:pPr>
        <w:pStyle w:val="AuthorName"/>
        <w:rPr>
          <w:b/>
          <w:color w:val="002060"/>
        </w:rPr>
      </w:pPr>
    </w:p>
    <w:sectPr w:rsidR="00C40732" w:rsidRPr="00FC5EE5" w:rsidSect="0078087D">
      <w:headerReference w:type="default" r:id="rId22"/>
      <w:footerReference w:type="default" r:id="rId23"/>
      <w:footnotePr>
        <w:pos w:val="beneathText"/>
      </w:footnotePr>
      <w:type w:val="continuous"/>
      <w:pgSz w:w="11907" w:h="16840" w:code="9"/>
      <w:pgMar w:top="1985" w:right="1134" w:bottom="14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E0" w:rsidRDefault="008E26E0">
      <w:r>
        <w:separator/>
      </w:r>
    </w:p>
  </w:endnote>
  <w:endnote w:type="continuationSeparator" w:id="0">
    <w:p w:rsidR="008E26E0" w:rsidRDefault="008E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Lucida Grand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venir 55 Roman">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ontserra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7F" w:rsidRDefault="00C00268">
    <w:pPr>
      <w:pStyle w:val="Pieddepage"/>
    </w:pPr>
    <w:r>
      <w:rPr>
        <w:noProof/>
        <w:lang w:val="fr-FR" w:eastAsia="fr-FR"/>
      </w:rPr>
      <mc:AlternateContent>
        <mc:Choice Requires="wps">
          <w:drawing>
            <wp:anchor distT="0" distB="0" distL="114300" distR="114300" simplePos="0" relativeHeight="251658240" behindDoc="0" locked="0" layoutInCell="1" allowOverlap="1" wp14:anchorId="5AC2ACEB" wp14:editId="4237EB74">
              <wp:simplePos x="0" y="0"/>
              <wp:positionH relativeFrom="page">
                <wp:posOffset>3586480</wp:posOffset>
              </wp:positionH>
              <wp:positionV relativeFrom="page">
                <wp:posOffset>10029825</wp:posOffset>
              </wp:positionV>
              <wp:extent cx="652145" cy="228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28600"/>
                      </a:xfrm>
                      <a:prstGeom prst="rect">
                        <a:avLst/>
                      </a:prstGeom>
                      <a:noFill/>
                      <a:ln>
                        <a:noFill/>
                      </a:ln>
                      <a:extLst>
                        <a:ext uri="{909E8E84-426E-40DD-AFC4-6F175D3DCCD1}">
                          <a14:hiddenFill xmlns:a14="http://schemas.microsoft.com/office/drawing/2010/main">
                            <a:solidFill>
                              <a:srgbClr val="9A928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97F" w:rsidRPr="00671150" w:rsidRDefault="0079297F" w:rsidP="00AE65BE">
                          <w:pPr>
                            <w:pStyle w:val="En-tte"/>
                            <w:jc w:val="center"/>
                            <w:rPr>
                              <w:color w:val="808080"/>
                            </w:rPr>
                          </w:pPr>
                          <w:r>
                            <w:rPr>
                              <w:rStyle w:val="Numrodepage"/>
                              <w:color w:val="808080"/>
                            </w:rPr>
                            <w:t xml:space="preserve">- </w:t>
                          </w:r>
                          <w:r w:rsidR="00640B01" w:rsidRPr="00671150">
                            <w:rPr>
                              <w:rStyle w:val="Numrodepage"/>
                              <w:color w:val="808080"/>
                            </w:rPr>
                            <w:fldChar w:fldCharType="begin"/>
                          </w:r>
                          <w:r w:rsidRPr="00671150">
                            <w:rPr>
                              <w:rStyle w:val="Numrodepage"/>
                              <w:color w:val="808080"/>
                            </w:rPr>
                            <w:instrText xml:space="preserve"> PAGE </w:instrText>
                          </w:r>
                          <w:r w:rsidR="00640B01" w:rsidRPr="00671150">
                            <w:rPr>
                              <w:rStyle w:val="Numrodepage"/>
                              <w:color w:val="808080"/>
                            </w:rPr>
                            <w:fldChar w:fldCharType="separate"/>
                          </w:r>
                          <w:r w:rsidR="00577095">
                            <w:rPr>
                              <w:rStyle w:val="Numrodepage"/>
                              <w:noProof/>
                              <w:color w:val="808080"/>
                            </w:rPr>
                            <w:t>2</w:t>
                          </w:r>
                          <w:r w:rsidR="00640B01" w:rsidRPr="00671150">
                            <w:rPr>
                              <w:rStyle w:val="Numrodepage"/>
                              <w:color w:val="808080"/>
                            </w:rPr>
                            <w:fldChar w:fldCharType="end"/>
                          </w:r>
                          <w:r>
                            <w:rPr>
                              <w:rStyle w:val="Numrodepage"/>
                              <w:color w:val="808080"/>
                            </w:rPr>
                            <w:t xml:space="preserve"> -</w:t>
                          </w:r>
                        </w:p>
                        <w:p w:rsidR="0079297F" w:rsidRDefault="0079297F" w:rsidP="00AE65BE">
                          <w:pPr>
                            <w:jc w:val="center"/>
                          </w:pPr>
                        </w:p>
                      </w:txbxContent>
                    </wps:txbx>
                    <wps:bodyPr rot="0" vert="horz" wrap="square" lIns="91440" tIns="6400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2ACEB" id="_x0000_t202" coordsize="21600,21600" o:spt="202" path="m,l,21600r21600,l21600,xe">
              <v:stroke joinstyle="miter"/>
              <v:path gradientshapeok="t" o:connecttype="rect"/>
            </v:shapetype>
            <v:shape id="Text Box 2" o:spid="_x0000_s1029" type="#_x0000_t202" style="position:absolute;margin-left:282.4pt;margin-top:789.75pt;width:51.35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" filled="f" fillcolor="#9a928c" stroked="f">
              <v:textbox inset=",5.04pt,0">
                <w:txbxContent>
                  <w:p w:rsidR="0079297F" w:rsidRPr="00671150" w:rsidRDefault="0079297F" w:rsidP="00AE65BE">
                    <w:pPr>
                      <w:pStyle w:val="En-tte"/>
                      <w:jc w:val="center"/>
                      <w:rPr>
                        <w:color w:val="808080"/>
                      </w:rPr>
                    </w:pPr>
                    <w:r>
                      <w:rPr>
                        <w:rStyle w:val="Numrodepage"/>
                        <w:color w:val="808080"/>
                      </w:rPr>
                      <w:t xml:space="preserve">- </w:t>
                    </w:r>
                    <w:r w:rsidR="00640B01" w:rsidRPr="00671150">
                      <w:rPr>
                        <w:rStyle w:val="Numrodepage"/>
                        <w:color w:val="808080"/>
                      </w:rPr>
                      <w:fldChar w:fldCharType="begin"/>
                    </w:r>
                    <w:r w:rsidRPr="00671150">
                      <w:rPr>
                        <w:rStyle w:val="Numrodepage"/>
                        <w:color w:val="808080"/>
                      </w:rPr>
                      <w:instrText xml:space="preserve"> PAGE </w:instrText>
                    </w:r>
                    <w:r w:rsidR="00640B01" w:rsidRPr="00671150">
                      <w:rPr>
                        <w:rStyle w:val="Numrodepage"/>
                        <w:color w:val="808080"/>
                      </w:rPr>
                      <w:fldChar w:fldCharType="separate"/>
                    </w:r>
                    <w:r w:rsidR="00577095">
                      <w:rPr>
                        <w:rStyle w:val="Numrodepage"/>
                        <w:noProof/>
                        <w:color w:val="808080"/>
                      </w:rPr>
                      <w:t>2</w:t>
                    </w:r>
                    <w:r w:rsidR="00640B01" w:rsidRPr="00671150">
                      <w:rPr>
                        <w:rStyle w:val="Numrodepage"/>
                        <w:color w:val="808080"/>
                      </w:rPr>
                      <w:fldChar w:fldCharType="end"/>
                    </w:r>
                    <w:r>
                      <w:rPr>
                        <w:rStyle w:val="Numrodepage"/>
                        <w:color w:val="808080"/>
                      </w:rPr>
                      <w:t xml:space="preserve"> -</w:t>
                    </w:r>
                  </w:p>
                  <w:p w:rsidR="0079297F" w:rsidRDefault="0079297F" w:rsidP="00AE65BE">
                    <w:pPr>
                      <w:jc w:val="cente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E0" w:rsidRDefault="008E26E0">
      <w:r>
        <w:separator/>
      </w:r>
    </w:p>
  </w:footnote>
  <w:footnote w:type="continuationSeparator" w:id="0">
    <w:p w:rsidR="008E26E0" w:rsidRDefault="008E2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7F" w:rsidRDefault="00C00268">
    <w:pPr>
      <w:pStyle w:val="En-tte"/>
    </w:pPr>
    <w:r>
      <w:rPr>
        <w:noProof/>
        <w:lang w:val="fr-FR" w:eastAsia="fr-FR"/>
      </w:rPr>
      <mc:AlternateContent>
        <mc:Choice Requires="wps">
          <w:drawing>
            <wp:anchor distT="0" distB="0" distL="114300" distR="114300" simplePos="0" relativeHeight="251657216" behindDoc="0" locked="0" layoutInCell="1" allowOverlap="1" wp14:anchorId="5AC2ACEA" wp14:editId="004513E1">
              <wp:simplePos x="0" y="0"/>
              <wp:positionH relativeFrom="page">
                <wp:posOffset>1013460</wp:posOffset>
              </wp:positionH>
              <wp:positionV relativeFrom="page">
                <wp:posOffset>726440</wp:posOffset>
              </wp:positionV>
              <wp:extent cx="5720080" cy="228600"/>
              <wp:effectExtent l="3810" t="254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8600"/>
                      </a:xfrm>
                      <a:prstGeom prst="rect">
                        <a:avLst/>
                      </a:prstGeom>
                      <a:noFill/>
                      <a:ln>
                        <a:noFill/>
                      </a:ln>
                      <a:extLst>
                        <a:ext uri="{909E8E84-426E-40DD-AFC4-6F175D3DCCD1}">
                          <a14:hiddenFill xmlns:a14="http://schemas.microsoft.com/office/drawing/2010/main">
                            <a:solidFill>
                              <a:srgbClr val="00365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97F" w:rsidRPr="00380028" w:rsidRDefault="00514A7E" w:rsidP="00757BC9">
                          <w:pPr>
                            <w:pStyle w:val="En-tte"/>
                            <w:jc w:val="right"/>
                            <w:rPr>
                              <w:color w:val="808080"/>
                              <w:lang w:val="sv-SE"/>
                            </w:rPr>
                          </w:pPr>
                          <w:r>
                            <w:rPr>
                              <w:color w:val="808080"/>
                              <w:lang w:val="sv-SE"/>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2ACEA" id="_x0000_t202" coordsize="21600,21600" o:spt="202" path="m,l,21600r21600,l21600,xe">
              <v:stroke joinstyle="miter"/>
              <v:path gradientshapeok="t" o:connecttype="rect"/>
            </v:shapetype>
            <v:shape id="Text Box 1" o:spid="_x0000_s1028" type="#_x0000_t202" style="position:absolute;margin-left:79.8pt;margin-top:57.2pt;width:450.4pt;height: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" filled="f" fillcolor="#00365b" stroked="f">
              <v:textbox>
                <w:txbxContent>
                  <w:p w:rsidR="0079297F" w:rsidRPr="00380028" w:rsidRDefault="00514A7E" w:rsidP="00757BC9">
                    <w:pPr>
                      <w:pStyle w:val="En-tte"/>
                      <w:jc w:val="right"/>
                      <w:rPr>
                        <w:color w:val="808080"/>
                        <w:lang w:val="sv-SE"/>
                      </w:rPr>
                    </w:pPr>
                    <w:r>
                      <w:rPr>
                        <w:color w:val="808080"/>
                        <w:lang w:val="sv-SE"/>
                      </w:rPr>
                      <w:t>Manager</w:t>
                    </w:r>
                  </w:p>
                </w:txbxContent>
              </v:textbox>
              <w10:wrap anchorx="page" anchory="page"/>
            </v:shape>
          </w:pict>
        </mc:Fallback>
      </mc:AlternateContent>
    </w:r>
    <w:r w:rsidR="00514A7E">
      <w:t>Manager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7E7706"/>
    <w:lvl w:ilvl="0">
      <w:start w:val="1"/>
      <w:numFmt w:val="bullet"/>
      <w:pStyle w:val="Listepuces"/>
      <w:lvlText w:val=""/>
      <w:lvlJc w:val="left"/>
      <w:pPr>
        <w:tabs>
          <w:tab w:val="num" w:pos="142"/>
        </w:tabs>
        <w:ind w:left="142" w:hanging="142"/>
      </w:pPr>
      <w:rPr>
        <w:rFonts w:ascii="Symbol" w:hAnsi="Symbol" w:hint="default"/>
      </w:rPr>
    </w:lvl>
  </w:abstractNum>
  <w:abstractNum w:abstractNumId="1" w15:restartNumberingAfterBreak="0">
    <w:nsid w:val="09BD37E8"/>
    <w:multiLevelType w:val="hybridMultilevel"/>
    <w:tmpl w:val="FE00F9D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3A95D7C"/>
    <w:multiLevelType w:val="hybridMultilevel"/>
    <w:tmpl w:val="FF307134"/>
    <w:lvl w:ilvl="0" w:tplc="C72EE36C">
      <w:start w:val="1"/>
      <w:numFmt w:val="bullet"/>
      <w:pStyle w:val="SCSfirstlevelbullet"/>
      <w:lvlText w:val="»"/>
      <w:lvlJc w:val="left"/>
      <w:pPr>
        <w:tabs>
          <w:tab w:val="num" w:pos="720"/>
        </w:tabs>
        <w:ind w:left="720" w:hanging="360"/>
      </w:pPr>
      <w:rPr>
        <w:rFonts w:ascii="Arial" w:hAnsi="Arial" w:hint="default"/>
        <w:color w:val="9E948D"/>
        <w:sz w:val="24"/>
        <w:szCs w:val="18"/>
      </w:rPr>
    </w:lvl>
    <w:lvl w:ilvl="1" w:tplc="2924A6F4">
      <w:start w:val="1"/>
      <w:numFmt w:val="bullet"/>
      <w:pStyle w:val="SCSSecondLevelbullet"/>
      <w:lvlText w:val="o"/>
      <w:lvlJc w:val="left"/>
      <w:pPr>
        <w:tabs>
          <w:tab w:val="num" w:pos="1440"/>
        </w:tabs>
        <w:ind w:left="1440" w:hanging="360"/>
      </w:pPr>
      <w:rPr>
        <w:rFonts w:ascii="Courier New" w:hAnsi="Courier New" w:cs="Courier New" w:hint="default"/>
        <w:color w:val="9E9479"/>
      </w:rPr>
    </w:lvl>
    <w:lvl w:ilvl="2" w:tplc="14240BC6">
      <w:start w:val="1"/>
      <w:numFmt w:val="bullet"/>
      <w:pStyle w:val="SCSThirdlevelbullet"/>
      <w:lvlText w:val=""/>
      <w:lvlJc w:val="left"/>
      <w:pPr>
        <w:tabs>
          <w:tab w:val="num" w:pos="2160"/>
        </w:tabs>
        <w:ind w:left="2160" w:hanging="360"/>
      </w:pPr>
      <w:rPr>
        <w:rFonts w:ascii="Wingdings" w:hAnsi="Wingdings" w:hint="default"/>
        <w:color w:val="9E9479"/>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90107"/>
    <w:multiLevelType w:val="hybridMultilevel"/>
    <w:tmpl w:val="D8363A94"/>
    <w:lvl w:ilvl="0" w:tplc="523ACD02">
      <w:numFmt w:val="bullet"/>
      <w:lvlText w:val="•"/>
      <w:lvlJc w:val="left"/>
      <w:pPr>
        <w:ind w:left="1145" w:hanging="720"/>
      </w:pPr>
      <w:rPr>
        <w:rFonts w:ascii="Arial" w:eastAsia="Batang"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B20EF9"/>
    <w:multiLevelType w:val="hybridMultilevel"/>
    <w:tmpl w:val="32E8759C"/>
    <w:lvl w:ilvl="0" w:tplc="33B2BC02">
      <w:start w:val="1"/>
      <w:numFmt w:val="bullet"/>
      <w:pStyle w:val="Liste2"/>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2857"/>
        </w:tabs>
        <w:ind w:left="2857" w:hanging="360"/>
      </w:pPr>
      <w:rPr>
        <w:rFonts w:ascii="Courier New" w:hAnsi="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5" w15:restartNumberingAfterBreak="0">
    <w:nsid w:val="51266E45"/>
    <w:multiLevelType w:val="multilevel"/>
    <w:tmpl w:val="F28C7454"/>
    <w:lvl w:ilvl="0">
      <w:start w:val="1"/>
      <w:numFmt w:val="decimal"/>
      <w:pStyle w:val="Titre1"/>
      <w:lvlText w:val="%1"/>
      <w:lvlJc w:val="left"/>
      <w:pPr>
        <w:tabs>
          <w:tab w:val="num" w:pos="2201"/>
        </w:tabs>
        <w:ind w:left="2201" w:hanging="357"/>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227"/>
        </w:tabs>
        <w:ind w:left="227" w:hanging="22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5C277EF1"/>
    <w:multiLevelType w:val="hybridMultilevel"/>
    <w:tmpl w:val="5E38E6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394CBE"/>
    <w:multiLevelType w:val="hybridMultilevel"/>
    <w:tmpl w:val="5CA22394"/>
    <w:lvl w:ilvl="0" w:tplc="9E28D20A">
      <w:numFmt w:val="bullet"/>
      <w:lvlText w:val="-"/>
      <w:lvlJc w:val="left"/>
      <w:pPr>
        <w:ind w:left="1080" w:hanging="360"/>
      </w:pPr>
      <w:rPr>
        <w:rFonts w:ascii="Verdana" w:eastAsia="Times New Roman" w:hAnsi="Verdana" w:cs="Verdana"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721B3F19"/>
    <w:multiLevelType w:val="hybridMultilevel"/>
    <w:tmpl w:val="CC6A7A4E"/>
    <w:lvl w:ilvl="0" w:tplc="39D05A68">
      <w:start w:val="1"/>
      <w:numFmt w:val="decimal"/>
      <w:pStyle w:val="StyleHeading1Left-003cmHanging076cmRight-004"/>
      <w:lvlText w:val="%1."/>
      <w:lvlJc w:val="left"/>
      <w:pPr>
        <w:tabs>
          <w:tab w:val="num" w:pos="341"/>
        </w:tabs>
        <w:ind w:left="341" w:hanging="357"/>
      </w:pPr>
      <w:rPr>
        <w:rFonts w:hint="default"/>
      </w:rPr>
    </w:lvl>
    <w:lvl w:ilvl="1" w:tplc="04090019" w:tentative="1">
      <w:start w:val="1"/>
      <w:numFmt w:val="lowerLetter"/>
      <w:lvlText w:val="%2."/>
      <w:lvlJc w:val="left"/>
      <w:pPr>
        <w:tabs>
          <w:tab w:val="num" w:pos="1424"/>
        </w:tabs>
        <w:ind w:left="1424" w:hanging="360"/>
      </w:pPr>
    </w:lvl>
    <w:lvl w:ilvl="2" w:tplc="0409001B" w:tentative="1">
      <w:start w:val="1"/>
      <w:numFmt w:val="lowerRoman"/>
      <w:lvlText w:val="%3."/>
      <w:lvlJc w:val="right"/>
      <w:pPr>
        <w:tabs>
          <w:tab w:val="num" w:pos="2144"/>
        </w:tabs>
        <w:ind w:left="2144" w:hanging="180"/>
      </w:pPr>
    </w:lvl>
    <w:lvl w:ilvl="3" w:tplc="0409000F" w:tentative="1">
      <w:start w:val="1"/>
      <w:numFmt w:val="decimal"/>
      <w:lvlText w:val="%4."/>
      <w:lvlJc w:val="left"/>
      <w:pPr>
        <w:tabs>
          <w:tab w:val="num" w:pos="2864"/>
        </w:tabs>
        <w:ind w:left="2864" w:hanging="360"/>
      </w:pPr>
    </w:lvl>
    <w:lvl w:ilvl="4" w:tplc="04090019" w:tentative="1">
      <w:start w:val="1"/>
      <w:numFmt w:val="lowerLetter"/>
      <w:lvlText w:val="%5."/>
      <w:lvlJc w:val="left"/>
      <w:pPr>
        <w:tabs>
          <w:tab w:val="num" w:pos="3584"/>
        </w:tabs>
        <w:ind w:left="3584" w:hanging="360"/>
      </w:pPr>
    </w:lvl>
    <w:lvl w:ilvl="5" w:tplc="0409001B" w:tentative="1">
      <w:start w:val="1"/>
      <w:numFmt w:val="lowerRoman"/>
      <w:lvlText w:val="%6."/>
      <w:lvlJc w:val="right"/>
      <w:pPr>
        <w:tabs>
          <w:tab w:val="num" w:pos="4304"/>
        </w:tabs>
        <w:ind w:left="4304" w:hanging="180"/>
      </w:pPr>
    </w:lvl>
    <w:lvl w:ilvl="6" w:tplc="0409000F" w:tentative="1">
      <w:start w:val="1"/>
      <w:numFmt w:val="decimal"/>
      <w:lvlText w:val="%7."/>
      <w:lvlJc w:val="left"/>
      <w:pPr>
        <w:tabs>
          <w:tab w:val="num" w:pos="5024"/>
        </w:tabs>
        <w:ind w:left="5024" w:hanging="360"/>
      </w:pPr>
    </w:lvl>
    <w:lvl w:ilvl="7" w:tplc="04090019" w:tentative="1">
      <w:start w:val="1"/>
      <w:numFmt w:val="lowerLetter"/>
      <w:lvlText w:val="%8."/>
      <w:lvlJc w:val="left"/>
      <w:pPr>
        <w:tabs>
          <w:tab w:val="num" w:pos="5744"/>
        </w:tabs>
        <w:ind w:left="5744" w:hanging="360"/>
      </w:pPr>
    </w:lvl>
    <w:lvl w:ilvl="8" w:tplc="0409001B" w:tentative="1">
      <w:start w:val="1"/>
      <w:numFmt w:val="lowerRoman"/>
      <w:lvlText w:val="%9."/>
      <w:lvlJc w:val="right"/>
      <w:pPr>
        <w:tabs>
          <w:tab w:val="num" w:pos="6464"/>
        </w:tabs>
        <w:ind w:left="6464" w:hanging="180"/>
      </w:pPr>
    </w:lvl>
  </w:abstractNum>
  <w:abstractNum w:abstractNumId="9" w15:restartNumberingAfterBreak="0">
    <w:nsid w:val="770A0F0D"/>
    <w:multiLevelType w:val="hybridMultilevel"/>
    <w:tmpl w:val="EBCA3264"/>
    <w:lvl w:ilvl="0" w:tplc="1D2EF906">
      <w:start w:val="1"/>
      <w:numFmt w:val="bullet"/>
      <w:pStyle w:val="TableBullet"/>
      <w:lvlText w:val=""/>
      <w:lvlJc w:val="left"/>
      <w:pPr>
        <w:tabs>
          <w:tab w:val="num" w:pos="142"/>
        </w:tabs>
        <w:ind w:left="142" w:hanging="142"/>
      </w:pPr>
      <w:rPr>
        <w:rFonts w:ascii="Symbol" w:hAnsi="Symbol" w:hint="default"/>
        <w:color w:val="33333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556BC9"/>
    <w:multiLevelType w:val="hybridMultilevel"/>
    <w:tmpl w:val="34B8F5D6"/>
    <w:lvl w:ilvl="0" w:tplc="7FF8C1B8">
      <w:numFmt w:val="bullet"/>
      <w:lvlText w:val=""/>
      <w:lvlJc w:val="left"/>
      <w:pPr>
        <w:ind w:left="720" w:hanging="360"/>
      </w:pPr>
      <w:rPr>
        <w:rFonts w:ascii="Symbol" w:eastAsia="Times New Roman" w:hAnsi="Symbol" w:cs="Verdan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8"/>
  </w:num>
  <w:num w:numId="6">
    <w:abstractNumId w:val="3"/>
  </w:num>
  <w:num w:numId="7">
    <w:abstractNumId w:val="2"/>
  </w:num>
  <w:num w:numId="8">
    <w:abstractNumId w:val="1"/>
  </w:num>
  <w:num w:numId="9">
    <w:abstractNumId w:val="10"/>
  </w:num>
  <w:num w:numId="10">
    <w:abstractNumId w:val="7"/>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00365b" stroke="f">
      <v:fill color="#00365b"/>
      <v:stroke on="f"/>
      <v:textbox inset="2.16pt,0,,0"/>
      <o:colormru v:ext="edit" colors="#d7d28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6"/>
    <w:rsid w:val="00001757"/>
    <w:rsid w:val="00003430"/>
    <w:rsid w:val="00003F47"/>
    <w:rsid w:val="00005850"/>
    <w:rsid w:val="000060C1"/>
    <w:rsid w:val="000066B3"/>
    <w:rsid w:val="0000697A"/>
    <w:rsid w:val="00006D30"/>
    <w:rsid w:val="00007823"/>
    <w:rsid w:val="000079D6"/>
    <w:rsid w:val="000109C9"/>
    <w:rsid w:val="00010B4B"/>
    <w:rsid w:val="00011F8F"/>
    <w:rsid w:val="000123F4"/>
    <w:rsid w:val="00012CC8"/>
    <w:rsid w:val="00013A7D"/>
    <w:rsid w:val="000207EC"/>
    <w:rsid w:val="0002219E"/>
    <w:rsid w:val="000232E1"/>
    <w:rsid w:val="00023363"/>
    <w:rsid w:val="000254FA"/>
    <w:rsid w:val="000255BE"/>
    <w:rsid w:val="00025914"/>
    <w:rsid w:val="000276BA"/>
    <w:rsid w:val="00027A1F"/>
    <w:rsid w:val="00027E55"/>
    <w:rsid w:val="00027F4C"/>
    <w:rsid w:val="00030478"/>
    <w:rsid w:val="000308C5"/>
    <w:rsid w:val="00031CD1"/>
    <w:rsid w:val="0003513C"/>
    <w:rsid w:val="00040202"/>
    <w:rsid w:val="0004108F"/>
    <w:rsid w:val="00041615"/>
    <w:rsid w:val="00041AB8"/>
    <w:rsid w:val="000425E8"/>
    <w:rsid w:val="00042ABA"/>
    <w:rsid w:val="0004311C"/>
    <w:rsid w:val="0004396B"/>
    <w:rsid w:val="00043DB8"/>
    <w:rsid w:val="00044BF6"/>
    <w:rsid w:val="000458D2"/>
    <w:rsid w:val="000461FF"/>
    <w:rsid w:val="0005069D"/>
    <w:rsid w:val="00052616"/>
    <w:rsid w:val="00054574"/>
    <w:rsid w:val="00054A58"/>
    <w:rsid w:val="000560E9"/>
    <w:rsid w:val="00060B53"/>
    <w:rsid w:val="00061713"/>
    <w:rsid w:val="00061A62"/>
    <w:rsid w:val="00062ED0"/>
    <w:rsid w:val="00063ADE"/>
    <w:rsid w:val="00070C49"/>
    <w:rsid w:val="00072079"/>
    <w:rsid w:val="000729FB"/>
    <w:rsid w:val="00072E6D"/>
    <w:rsid w:val="0007404A"/>
    <w:rsid w:val="00075D2A"/>
    <w:rsid w:val="000761FF"/>
    <w:rsid w:val="00077149"/>
    <w:rsid w:val="00082102"/>
    <w:rsid w:val="00082F32"/>
    <w:rsid w:val="00084BDD"/>
    <w:rsid w:val="0008550E"/>
    <w:rsid w:val="000875E0"/>
    <w:rsid w:val="00087CAE"/>
    <w:rsid w:val="00091C24"/>
    <w:rsid w:val="00091FB4"/>
    <w:rsid w:val="00093095"/>
    <w:rsid w:val="0009348A"/>
    <w:rsid w:val="00096836"/>
    <w:rsid w:val="00097A0E"/>
    <w:rsid w:val="000A0FE2"/>
    <w:rsid w:val="000A12D5"/>
    <w:rsid w:val="000A1DF6"/>
    <w:rsid w:val="000B20CA"/>
    <w:rsid w:val="000B29E7"/>
    <w:rsid w:val="000B2F61"/>
    <w:rsid w:val="000B5329"/>
    <w:rsid w:val="000B5FA3"/>
    <w:rsid w:val="000C11BE"/>
    <w:rsid w:val="000C2E36"/>
    <w:rsid w:val="000C4F38"/>
    <w:rsid w:val="000C53E4"/>
    <w:rsid w:val="000C5571"/>
    <w:rsid w:val="000C5F82"/>
    <w:rsid w:val="000C6F36"/>
    <w:rsid w:val="000C73B9"/>
    <w:rsid w:val="000C7948"/>
    <w:rsid w:val="000C7CE9"/>
    <w:rsid w:val="000C7FE4"/>
    <w:rsid w:val="000D0312"/>
    <w:rsid w:val="000D04E8"/>
    <w:rsid w:val="000D1AE8"/>
    <w:rsid w:val="000D1BD9"/>
    <w:rsid w:val="000D37B4"/>
    <w:rsid w:val="000D3DEA"/>
    <w:rsid w:val="000D5EAD"/>
    <w:rsid w:val="000D6623"/>
    <w:rsid w:val="000D6BEC"/>
    <w:rsid w:val="000D6C99"/>
    <w:rsid w:val="000E2D65"/>
    <w:rsid w:val="000E3500"/>
    <w:rsid w:val="000E3588"/>
    <w:rsid w:val="000E41CA"/>
    <w:rsid w:val="000E422F"/>
    <w:rsid w:val="000E5C17"/>
    <w:rsid w:val="000E69EE"/>
    <w:rsid w:val="000E7154"/>
    <w:rsid w:val="000E7AF4"/>
    <w:rsid w:val="000F368F"/>
    <w:rsid w:val="00100DDD"/>
    <w:rsid w:val="0010137C"/>
    <w:rsid w:val="0010169A"/>
    <w:rsid w:val="001034E8"/>
    <w:rsid w:val="00105152"/>
    <w:rsid w:val="00105172"/>
    <w:rsid w:val="0010606D"/>
    <w:rsid w:val="001062E0"/>
    <w:rsid w:val="00107020"/>
    <w:rsid w:val="00107B4A"/>
    <w:rsid w:val="0011025B"/>
    <w:rsid w:val="00110429"/>
    <w:rsid w:val="00112331"/>
    <w:rsid w:val="0011370F"/>
    <w:rsid w:val="001167D8"/>
    <w:rsid w:val="00117D2B"/>
    <w:rsid w:val="00122A4B"/>
    <w:rsid w:val="00122B6F"/>
    <w:rsid w:val="00122DF3"/>
    <w:rsid w:val="00122F40"/>
    <w:rsid w:val="00123499"/>
    <w:rsid w:val="00124BB4"/>
    <w:rsid w:val="0012552F"/>
    <w:rsid w:val="001269E0"/>
    <w:rsid w:val="001340F2"/>
    <w:rsid w:val="00134A97"/>
    <w:rsid w:val="0013664F"/>
    <w:rsid w:val="00137402"/>
    <w:rsid w:val="00140EDA"/>
    <w:rsid w:val="00142A0F"/>
    <w:rsid w:val="00145BF8"/>
    <w:rsid w:val="00146235"/>
    <w:rsid w:val="00146749"/>
    <w:rsid w:val="001469C0"/>
    <w:rsid w:val="001473CD"/>
    <w:rsid w:val="00147B04"/>
    <w:rsid w:val="00150AB6"/>
    <w:rsid w:val="00152072"/>
    <w:rsid w:val="001548FB"/>
    <w:rsid w:val="001559EC"/>
    <w:rsid w:val="00155F11"/>
    <w:rsid w:val="00156304"/>
    <w:rsid w:val="00156E59"/>
    <w:rsid w:val="00161AE6"/>
    <w:rsid w:val="001640DD"/>
    <w:rsid w:val="00166B0D"/>
    <w:rsid w:val="00172896"/>
    <w:rsid w:val="00172A41"/>
    <w:rsid w:val="00174881"/>
    <w:rsid w:val="00174CFA"/>
    <w:rsid w:val="00180DD7"/>
    <w:rsid w:val="00181E0D"/>
    <w:rsid w:val="00183708"/>
    <w:rsid w:val="00183967"/>
    <w:rsid w:val="00184DB2"/>
    <w:rsid w:val="001852FE"/>
    <w:rsid w:val="001955D9"/>
    <w:rsid w:val="0019710F"/>
    <w:rsid w:val="00197B72"/>
    <w:rsid w:val="001A0C6D"/>
    <w:rsid w:val="001A62F8"/>
    <w:rsid w:val="001A6AC2"/>
    <w:rsid w:val="001A6C00"/>
    <w:rsid w:val="001B101A"/>
    <w:rsid w:val="001B1C89"/>
    <w:rsid w:val="001B4E4B"/>
    <w:rsid w:val="001B4FDA"/>
    <w:rsid w:val="001C07C4"/>
    <w:rsid w:val="001C32A3"/>
    <w:rsid w:val="001C3701"/>
    <w:rsid w:val="001C3D91"/>
    <w:rsid w:val="001C5387"/>
    <w:rsid w:val="001C54AB"/>
    <w:rsid w:val="001C5511"/>
    <w:rsid w:val="001C5674"/>
    <w:rsid w:val="001C5DA8"/>
    <w:rsid w:val="001C708B"/>
    <w:rsid w:val="001C7459"/>
    <w:rsid w:val="001D0F8F"/>
    <w:rsid w:val="001D1C23"/>
    <w:rsid w:val="001D1C83"/>
    <w:rsid w:val="001D1F7F"/>
    <w:rsid w:val="001D306E"/>
    <w:rsid w:val="001D611F"/>
    <w:rsid w:val="001D7CF7"/>
    <w:rsid w:val="001E025B"/>
    <w:rsid w:val="001E3008"/>
    <w:rsid w:val="001E50BD"/>
    <w:rsid w:val="001F002F"/>
    <w:rsid w:val="001F1CBC"/>
    <w:rsid w:val="001F2127"/>
    <w:rsid w:val="001F31CE"/>
    <w:rsid w:val="001F37C6"/>
    <w:rsid w:val="001F392E"/>
    <w:rsid w:val="001F7BBD"/>
    <w:rsid w:val="00201101"/>
    <w:rsid w:val="00201193"/>
    <w:rsid w:val="00201478"/>
    <w:rsid w:val="00202065"/>
    <w:rsid w:val="00202980"/>
    <w:rsid w:val="002038F2"/>
    <w:rsid w:val="00203ECC"/>
    <w:rsid w:val="00204503"/>
    <w:rsid w:val="00206E6D"/>
    <w:rsid w:val="00207888"/>
    <w:rsid w:val="00211AAF"/>
    <w:rsid w:val="0021287F"/>
    <w:rsid w:val="0021401A"/>
    <w:rsid w:val="002143E6"/>
    <w:rsid w:val="002171F8"/>
    <w:rsid w:val="00220155"/>
    <w:rsid w:val="0022032D"/>
    <w:rsid w:val="00220B02"/>
    <w:rsid w:val="00220C45"/>
    <w:rsid w:val="00221A2F"/>
    <w:rsid w:val="00224DFC"/>
    <w:rsid w:val="0022502D"/>
    <w:rsid w:val="00225335"/>
    <w:rsid w:val="00225AF2"/>
    <w:rsid w:val="00225C25"/>
    <w:rsid w:val="0022605A"/>
    <w:rsid w:val="0022665B"/>
    <w:rsid w:val="00227736"/>
    <w:rsid w:val="00231FC9"/>
    <w:rsid w:val="0023388E"/>
    <w:rsid w:val="00234871"/>
    <w:rsid w:val="00234C06"/>
    <w:rsid w:val="00236818"/>
    <w:rsid w:val="0024014B"/>
    <w:rsid w:val="00240D52"/>
    <w:rsid w:val="00240F64"/>
    <w:rsid w:val="00244515"/>
    <w:rsid w:val="00245636"/>
    <w:rsid w:val="00247490"/>
    <w:rsid w:val="002501D8"/>
    <w:rsid w:val="002505B2"/>
    <w:rsid w:val="00250798"/>
    <w:rsid w:val="002508E4"/>
    <w:rsid w:val="00251603"/>
    <w:rsid w:val="00251841"/>
    <w:rsid w:val="00252F2D"/>
    <w:rsid w:val="002536A2"/>
    <w:rsid w:val="00257576"/>
    <w:rsid w:val="00257A51"/>
    <w:rsid w:val="00257F5E"/>
    <w:rsid w:val="002601B4"/>
    <w:rsid w:val="0026052B"/>
    <w:rsid w:val="00260E55"/>
    <w:rsid w:val="002626C2"/>
    <w:rsid w:val="00265F04"/>
    <w:rsid w:val="0026723A"/>
    <w:rsid w:val="002704FB"/>
    <w:rsid w:val="00271E10"/>
    <w:rsid w:val="0027363B"/>
    <w:rsid w:val="00273952"/>
    <w:rsid w:val="002744FE"/>
    <w:rsid w:val="00274814"/>
    <w:rsid w:val="00274BB8"/>
    <w:rsid w:val="00276115"/>
    <w:rsid w:val="0027707B"/>
    <w:rsid w:val="0027726C"/>
    <w:rsid w:val="002772D1"/>
    <w:rsid w:val="00277453"/>
    <w:rsid w:val="00277A90"/>
    <w:rsid w:val="00283A1D"/>
    <w:rsid w:val="00284D72"/>
    <w:rsid w:val="00286173"/>
    <w:rsid w:val="0028797A"/>
    <w:rsid w:val="002907B5"/>
    <w:rsid w:val="00291E83"/>
    <w:rsid w:val="002928B5"/>
    <w:rsid w:val="00292968"/>
    <w:rsid w:val="0029496F"/>
    <w:rsid w:val="00296AE5"/>
    <w:rsid w:val="00297CD8"/>
    <w:rsid w:val="002A0751"/>
    <w:rsid w:val="002A20F2"/>
    <w:rsid w:val="002A2301"/>
    <w:rsid w:val="002A25AE"/>
    <w:rsid w:val="002A301D"/>
    <w:rsid w:val="002B12DB"/>
    <w:rsid w:val="002B24E8"/>
    <w:rsid w:val="002B39B4"/>
    <w:rsid w:val="002B3BAB"/>
    <w:rsid w:val="002B4C8D"/>
    <w:rsid w:val="002B52BD"/>
    <w:rsid w:val="002C1106"/>
    <w:rsid w:val="002C1707"/>
    <w:rsid w:val="002C3511"/>
    <w:rsid w:val="002C434F"/>
    <w:rsid w:val="002C4E47"/>
    <w:rsid w:val="002D0C69"/>
    <w:rsid w:val="002D16C5"/>
    <w:rsid w:val="002D22FB"/>
    <w:rsid w:val="002D2B23"/>
    <w:rsid w:val="002D5E4C"/>
    <w:rsid w:val="002D6F69"/>
    <w:rsid w:val="002D71C3"/>
    <w:rsid w:val="002D7977"/>
    <w:rsid w:val="002E2594"/>
    <w:rsid w:val="002E4849"/>
    <w:rsid w:val="002E536D"/>
    <w:rsid w:val="002E561A"/>
    <w:rsid w:val="002E58BF"/>
    <w:rsid w:val="002F1D17"/>
    <w:rsid w:val="002F54B6"/>
    <w:rsid w:val="002F5F47"/>
    <w:rsid w:val="002F68C1"/>
    <w:rsid w:val="00300D18"/>
    <w:rsid w:val="003048BF"/>
    <w:rsid w:val="00307695"/>
    <w:rsid w:val="0031031B"/>
    <w:rsid w:val="00311089"/>
    <w:rsid w:val="00311480"/>
    <w:rsid w:val="003153FA"/>
    <w:rsid w:val="0031636C"/>
    <w:rsid w:val="003163A6"/>
    <w:rsid w:val="00316AC5"/>
    <w:rsid w:val="00316D90"/>
    <w:rsid w:val="00317737"/>
    <w:rsid w:val="0031778F"/>
    <w:rsid w:val="00321599"/>
    <w:rsid w:val="00322323"/>
    <w:rsid w:val="00323C7A"/>
    <w:rsid w:val="00323D67"/>
    <w:rsid w:val="0032782E"/>
    <w:rsid w:val="00331D55"/>
    <w:rsid w:val="00331F21"/>
    <w:rsid w:val="00332F0D"/>
    <w:rsid w:val="00336545"/>
    <w:rsid w:val="00337CAC"/>
    <w:rsid w:val="00344086"/>
    <w:rsid w:val="003441F0"/>
    <w:rsid w:val="00344B09"/>
    <w:rsid w:val="0034543F"/>
    <w:rsid w:val="0034673D"/>
    <w:rsid w:val="00350764"/>
    <w:rsid w:val="003508F4"/>
    <w:rsid w:val="003509F2"/>
    <w:rsid w:val="0035133F"/>
    <w:rsid w:val="00351994"/>
    <w:rsid w:val="00352542"/>
    <w:rsid w:val="00353377"/>
    <w:rsid w:val="00355F51"/>
    <w:rsid w:val="00356264"/>
    <w:rsid w:val="003572B0"/>
    <w:rsid w:val="00357FFC"/>
    <w:rsid w:val="003607A6"/>
    <w:rsid w:val="0036350A"/>
    <w:rsid w:val="003655F8"/>
    <w:rsid w:val="003708A1"/>
    <w:rsid w:val="00370D0D"/>
    <w:rsid w:val="00372F5D"/>
    <w:rsid w:val="00372FED"/>
    <w:rsid w:val="00373469"/>
    <w:rsid w:val="003745B3"/>
    <w:rsid w:val="00375803"/>
    <w:rsid w:val="00376177"/>
    <w:rsid w:val="0037754F"/>
    <w:rsid w:val="00377756"/>
    <w:rsid w:val="00380028"/>
    <w:rsid w:val="00381C06"/>
    <w:rsid w:val="00383AD8"/>
    <w:rsid w:val="00391874"/>
    <w:rsid w:val="00391B1D"/>
    <w:rsid w:val="00392B3E"/>
    <w:rsid w:val="00392BB6"/>
    <w:rsid w:val="00394C1E"/>
    <w:rsid w:val="00395C52"/>
    <w:rsid w:val="003960FF"/>
    <w:rsid w:val="0039612B"/>
    <w:rsid w:val="00396B0A"/>
    <w:rsid w:val="003A0309"/>
    <w:rsid w:val="003A2318"/>
    <w:rsid w:val="003A347C"/>
    <w:rsid w:val="003A53A3"/>
    <w:rsid w:val="003A6E8B"/>
    <w:rsid w:val="003A7E8F"/>
    <w:rsid w:val="003B04D8"/>
    <w:rsid w:val="003B0B20"/>
    <w:rsid w:val="003B0C15"/>
    <w:rsid w:val="003B4607"/>
    <w:rsid w:val="003B77E0"/>
    <w:rsid w:val="003C0560"/>
    <w:rsid w:val="003C210B"/>
    <w:rsid w:val="003C4B29"/>
    <w:rsid w:val="003C70F1"/>
    <w:rsid w:val="003C7A8F"/>
    <w:rsid w:val="003D304B"/>
    <w:rsid w:val="003D3516"/>
    <w:rsid w:val="003D474B"/>
    <w:rsid w:val="003D7C45"/>
    <w:rsid w:val="003E0AD5"/>
    <w:rsid w:val="003E0F5E"/>
    <w:rsid w:val="003E3412"/>
    <w:rsid w:val="003E7A7A"/>
    <w:rsid w:val="003F0E0F"/>
    <w:rsid w:val="003F207B"/>
    <w:rsid w:val="003F3C6D"/>
    <w:rsid w:val="003F4074"/>
    <w:rsid w:val="003F4A8B"/>
    <w:rsid w:val="003F62E1"/>
    <w:rsid w:val="003F6777"/>
    <w:rsid w:val="0040306A"/>
    <w:rsid w:val="00403360"/>
    <w:rsid w:val="00403AE4"/>
    <w:rsid w:val="0040487A"/>
    <w:rsid w:val="004057BF"/>
    <w:rsid w:val="00407B88"/>
    <w:rsid w:val="00407E69"/>
    <w:rsid w:val="004116BF"/>
    <w:rsid w:val="00414FA0"/>
    <w:rsid w:val="00416308"/>
    <w:rsid w:val="00417B7C"/>
    <w:rsid w:val="00421D54"/>
    <w:rsid w:val="00423773"/>
    <w:rsid w:val="00427CA7"/>
    <w:rsid w:val="0043711E"/>
    <w:rsid w:val="00437251"/>
    <w:rsid w:val="004405E9"/>
    <w:rsid w:val="004425C1"/>
    <w:rsid w:val="0044482C"/>
    <w:rsid w:val="004502E2"/>
    <w:rsid w:val="00450AF5"/>
    <w:rsid w:val="0045299B"/>
    <w:rsid w:val="004529D5"/>
    <w:rsid w:val="00453FBD"/>
    <w:rsid w:val="0045596D"/>
    <w:rsid w:val="00457407"/>
    <w:rsid w:val="00457415"/>
    <w:rsid w:val="004600ED"/>
    <w:rsid w:val="0046198A"/>
    <w:rsid w:val="00465531"/>
    <w:rsid w:val="00466A74"/>
    <w:rsid w:val="0047604E"/>
    <w:rsid w:val="004808DE"/>
    <w:rsid w:val="00481D2A"/>
    <w:rsid w:val="0048499F"/>
    <w:rsid w:val="004908C4"/>
    <w:rsid w:val="00492D7B"/>
    <w:rsid w:val="004A1ED5"/>
    <w:rsid w:val="004A391E"/>
    <w:rsid w:val="004A3F4C"/>
    <w:rsid w:val="004B3719"/>
    <w:rsid w:val="004B38D8"/>
    <w:rsid w:val="004B4335"/>
    <w:rsid w:val="004B68BF"/>
    <w:rsid w:val="004C314D"/>
    <w:rsid w:val="004C38B3"/>
    <w:rsid w:val="004C3E3A"/>
    <w:rsid w:val="004C4849"/>
    <w:rsid w:val="004C52D9"/>
    <w:rsid w:val="004C5619"/>
    <w:rsid w:val="004C7730"/>
    <w:rsid w:val="004D00C5"/>
    <w:rsid w:val="004D130A"/>
    <w:rsid w:val="004D2960"/>
    <w:rsid w:val="004D3F86"/>
    <w:rsid w:val="004D5268"/>
    <w:rsid w:val="004D6C7D"/>
    <w:rsid w:val="004D7106"/>
    <w:rsid w:val="004E22DA"/>
    <w:rsid w:val="004E44E9"/>
    <w:rsid w:val="004E7702"/>
    <w:rsid w:val="004E78B5"/>
    <w:rsid w:val="004F0964"/>
    <w:rsid w:val="004F2E9A"/>
    <w:rsid w:val="004F5E6F"/>
    <w:rsid w:val="004F6392"/>
    <w:rsid w:val="004F640D"/>
    <w:rsid w:val="004F6D5F"/>
    <w:rsid w:val="00501606"/>
    <w:rsid w:val="005078DA"/>
    <w:rsid w:val="0051280F"/>
    <w:rsid w:val="00513BE1"/>
    <w:rsid w:val="00514A7E"/>
    <w:rsid w:val="005153CF"/>
    <w:rsid w:val="0052010E"/>
    <w:rsid w:val="0052194C"/>
    <w:rsid w:val="005223F5"/>
    <w:rsid w:val="00523041"/>
    <w:rsid w:val="00523D43"/>
    <w:rsid w:val="0052418F"/>
    <w:rsid w:val="00525487"/>
    <w:rsid w:val="005254C7"/>
    <w:rsid w:val="0052773B"/>
    <w:rsid w:val="0053014B"/>
    <w:rsid w:val="00530AFE"/>
    <w:rsid w:val="00530CF6"/>
    <w:rsid w:val="00532B21"/>
    <w:rsid w:val="00535F09"/>
    <w:rsid w:val="00536156"/>
    <w:rsid w:val="0053683D"/>
    <w:rsid w:val="0053786A"/>
    <w:rsid w:val="005378D5"/>
    <w:rsid w:val="005404FB"/>
    <w:rsid w:val="005412C4"/>
    <w:rsid w:val="00541C1B"/>
    <w:rsid w:val="00550799"/>
    <w:rsid w:val="00551191"/>
    <w:rsid w:val="005517CD"/>
    <w:rsid w:val="005532CD"/>
    <w:rsid w:val="005551A0"/>
    <w:rsid w:val="0055659B"/>
    <w:rsid w:val="005568CC"/>
    <w:rsid w:val="00556CE0"/>
    <w:rsid w:val="00560F68"/>
    <w:rsid w:val="00562040"/>
    <w:rsid w:val="00563348"/>
    <w:rsid w:val="005641FD"/>
    <w:rsid w:val="0056469C"/>
    <w:rsid w:val="00566F1A"/>
    <w:rsid w:val="005710A7"/>
    <w:rsid w:val="005728A9"/>
    <w:rsid w:val="00573D9C"/>
    <w:rsid w:val="00575AA6"/>
    <w:rsid w:val="00575CC0"/>
    <w:rsid w:val="00577095"/>
    <w:rsid w:val="00577882"/>
    <w:rsid w:val="00577A55"/>
    <w:rsid w:val="0058098F"/>
    <w:rsid w:val="00584251"/>
    <w:rsid w:val="00586CA6"/>
    <w:rsid w:val="005905EE"/>
    <w:rsid w:val="00592B5E"/>
    <w:rsid w:val="00596D24"/>
    <w:rsid w:val="005A2DA0"/>
    <w:rsid w:val="005A31BC"/>
    <w:rsid w:val="005A3933"/>
    <w:rsid w:val="005A42F6"/>
    <w:rsid w:val="005A7678"/>
    <w:rsid w:val="005B1AD7"/>
    <w:rsid w:val="005B45AE"/>
    <w:rsid w:val="005C0907"/>
    <w:rsid w:val="005C0C83"/>
    <w:rsid w:val="005C160B"/>
    <w:rsid w:val="005C389B"/>
    <w:rsid w:val="005C4C24"/>
    <w:rsid w:val="005C5913"/>
    <w:rsid w:val="005C6F40"/>
    <w:rsid w:val="005C711D"/>
    <w:rsid w:val="005C75F5"/>
    <w:rsid w:val="005D0419"/>
    <w:rsid w:val="005D1516"/>
    <w:rsid w:val="005D193B"/>
    <w:rsid w:val="005D213A"/>
    <w:rsid w:val="005D509B"/>
    <w:rsid w:val="005D5880"/>
    <w:rsid w:val="005D63C6"/>
    <w:rsid w:val="005D707E"/>
    <w:rsid w:val="005D7734"/>
    <w:rsid w:val="005E0D8E"/>
    <w:rsid w:val="005E134B"/>
    <w:rsid w:val="005E166C"/>
    <w:rsid w:val="005F2C36"/>
    <w:rsid w:val="005F5166"/>
    <w:rsid w:val="005F64EC"/>
    <w:rsid w:val="005F708F"/>
    <w:rsid w:val="00600CE7"/>
    <w:rsid w:val="00600E66"/>
    <w:rsid w:val="00601052"/>
    <w:rsid w:val="006010D6"/>
    <w:rsid w:val="006015E5"/>
    <w:rsid w:val="006020EC"/>
    <w:rsid w:val="00602190"/>
    <w:rsid w:val="00602B13"/>
    <w:rsid w:val="00606126"/>
    <w:rsid w:val="00606C1A"/>
    <w:rsid w:val="00606FB0"/>
    <w:rsid w:val="006078B3"/>
    <w:rsid w:val="00607B70"/>
    <w:rsid w:val="006135BF"/>
    <w:rsid w:val="00616288"/>
    <w:rsid w:val="00616691"/>
    <w:rsid w:val="0061733A"/>
    <w:rsid w:val="00617D2D"/>
    <w:rsid w:val="00617FA4"/>
    <w:rsid w:val="006209B1"/>
    <w:rsid w:val="00621932"/>
    <w:rsid w:val="00622C4C"/>
    <w:rsid w:val="00624619"/>
    <w:rsid w:val="00625B39"/>
    <w:rsid w:val="00626925"/>
    <w:rsid w:val="00630EF1"/>
    <w:rsid w:val="00632D89"/>
    <w:rsid w:val="006333BF"/>
    <w:rsid w:val="00635747"/>
    <w:rsid w:val="006359D8"/>
    <w:rsid w:val="00635CB2"/>
    <w:rsid w:val="00636130"/>
    <w:rsid w:val="0063618C"/>
    <w:rsid w:val="00640B01"/>
    <w:rsid w:val="0064350E"/>
    <w:rsid w:val="00644F43"/>
    <w:rsid w:val="00645FFC"/>
    <w:rsid w:val="00646D40"/>
    <w:rsid w:val="0065005F"/>
    <w:rsid w:val="006503B0"/>
    <w:rsid w:val="00651578"/>
    <w:rsid w:val="00653253"/>
    <w:rsid w:val="0065373A"/>
    <w:rsid w:val="00653896"/>
    <w:rsid w:val="00656862"/>
    <w:rsid w:val="006576AB"/>
    <w:rsid w:val="00657AF1"/>
    <w:rsid w:val="00657B4F"/>
    <w:rsid w:val="00660336"/>
    <w:rsid w:val="006615F8"/>
    <w:rsid w:val="006656EE"/>
    <w:rsid w:val="00665B8F"/>
    <w:rsid w:val="00666FD3"/>
    <w:rsid w:val="006672FF"/>
    <w:rsid w:val="0066768A"/>
    <w:rsid w:val="00671150"/>
    <w:rsid w:val="006714FF"/>
    <w:rsid w:val="00671B2F"/>
    <w:rsid w:val="006725B3"/>
    <w:rsid w:val="00673AD3"/>
    <w:rsid w:val="00674A6A"/>
    <w:rsid w:val="00675B91"/>
    <w:rsid w:val="00680962"/>
    <w:rsid w:val="00680CB3"/>
    <w:rsid w:val="00682495"/>
    <w:rsid w:val="00682792"/>
    <w:rsid w:val="0068560E"/>
    <w:rsid w:val="006856BA"/>
    <w:rsid w:val="00685B14"/>
    <w:rsid w:val="00685E09"/>
    <w:rsid w:val="00686221"/>
    <w:rsid w:val="0068761C"/>
    <w:rsid w:val="0068768B"/>
    <w:rsid w:val="0069050C"/>
    <w:rsid w:val="00690AEF"/>
    <w:rsid w:val="00692F77"/>
    <w:rsid w:val="00694881"/>
    <w:rsid w:val="00694B9C"/>
    <w:rsid w:val="00696036"/>
    <w:rsid w:val="006979E2"/>
    <w:rsid w:val="006A0095"/>
    <w:rsid w:val="006A36E0"/>
    <w:rsid w:val="006A4143"/>
    <w:rsid w:val="006A4761"/>
    <w:rsid w:val="006A49C2"/>
    <w:rsid w:val="006A6613"/>
    <w:rsid w:val="006A6805"/>
    <w:rsid w:val="006A7F1F"/>
    <w:rsid w:val="006B3BF0"/>
    <w:rsid w:val="006B4401"/>
    <w:rsid w:val="006B5877"/>
    <w:rsid w:val="006B60E0"/>
    <w:rsid w:val="006C3903"/>
    <w:rsid w:val="006C434B"/>
    <w:rsid w:val="006C442F"/>
    <w:rsid w:val="006C4E75"/>
    <w:rsid w:val="006C5111"/>
    <w:rsid w:val="006C70E2"/>
    <w:rsid w:val="006C7966"/>
    <w:rsid w:val="006D05D2"/>
    <w:rsid w:val="006D13F6"/>
    <w:rsid w:val="006D1503"/>
    <w:rsid w:val="006D3A0B"/>
    <w:rsid w:val="006D3ED6"/>
    <w:rsid w:val="006D5019"/>
    <w:rsid w:val="006D5E99"/>
    <w:rsid w:val="006D62F4"/>
    <w:rsid w:val="006D65E0"/>
    <w:rsid w:val="006F18B1"/>
    <w:rsid w:val="006F1AA3"/>
    <w:rsid w:val="006F33D8"/>
    <w:rsid w:val="006F341E"/>
    <w:rsid w:val="006F4105"/>
    <w:rsid w:val="006F5921"/>
    <w:rsid w:val="006F6923"/>
    <w:rsid w:val="006F7E62"/>
    <w:rsid w:val="007014D5"/>
    <w:rsid w:val="00704BE0"/>
    <w:rsid w:val="00704D15"/>
    <w:rsid w:val="007070F6"/>
    <w:rsid w:val="00707378"/>
    <w:rsid w:val="00711437"/>
    <w:rsid w:val="00712DA6"/>
    <w:rsid w:val="00714070"/>
    <w:rsid w:val="00714259"/>
    <w:rsid w:val="0071457D"/>
    <w:rsid w:val="0071471B"/>
    <w:rsid w:val="00716214"/>
    <w:rsid w:val="00716D74"/>
    <w:rsid w:val="007208BF"/>
    <w:rsid w:val="00721DFB"/>
    <w:rsid w:val="0072553E"/>
    <w:rsid w:val="007263F7"/>
    <w:rsid w:val="00726628"/>
    <w:rsid w:val="007266BF"/>
    <w:rsid w:val="00726F0B"/>
    <w:rsid w:val="00727BD5"/>
    <w:rsid w:val="00732531"/>
    <w:rsid w:val="00732A9A"/>
    <w:rsid w:val="0073543D"/>
    <w:rsid w:val="007374A9"/>
    <w:rsid w:val="0074283F"/>
    <w:rsid w:val="007454BD"/>
    <w:rsid w:val="0074692C"/>
    <w:rsid w:val="00746981"/>
    <w:rsid w:val="0075135C"/>
    <w:rsid w:val="00753C91"/>
    <w:rsid w:val="00756B30"/>
    <w:rsid w:val="007571F1"/>
    <w:rsid w:val="007576D6"/>
    <w:rsid w:val="00757BC9"/>
    <w:rsid w:val="00761EA3"/>
    <w:rsid w:val="00763C03"/>
    <w:rsid w:val="0076431C"/>
    <w:rsid w:val="0076467C"/>
    <w:rsid w:val="00766D51"/>
    <w:rsid w:val="00772884"/>
    <w:rsid w:val="00773DBD"/>
    <w:rsid w:val="007761B4"/>
    <w:rsid w:val="007765AE"/>
    <w:rsid w:val="007768FD"/>
    <w:rsid w:val="0078087D"/>
    <w:rsid w:val="00781636"/>
    <w:rsid w:val="00781EFB"/>
    <w:rsid w:val="007826CD"/>
    <w:rsid w:val="0078649D"/>
    <w:rsid w:val="007907A6"/>
    <w:rsid w:val="0079297F"/>
    <w:rsid w:val="0079443F"/>
    <w:rsid w:val="007952B1"/>
    <w:rsid w:val="007A23B0"/>
    <w:rsid w:val="007A3CC9"/>
    <w:rsid w:val="007A58F0"/>
    <w:rsid w:val="007A7BDC"/>
    <w:rsid w:val="007B2496"/>
    <w:rsid w:val="007B3BDD"/>
    <w:rsid w:val="007B5BBA"/>
    <w:rsid w:val="007B5F84"/>
    <w:rsid w:val="007B6F77"/>
    <w:rsid w:val="007C0678"/>
    <w:rsid w:val="007C3DEF"/>
    <w:rsid w:val="007C4EAD"/>
    <w:rsid w:val="007C52B5"/>
    <w:rsid w:val="007C58E7"/>
    <w:rsid w:val="007D0DED"/>
    <w:rsid w:val="007D39EE"/>
    <w:rsid w:val="007D66D5"/>
    <w:rsid w:val="007E06B1"/>
    <w:rsid w:val="007E1A53"/>
    <w:rsid w:val="007E1B58"/>
    <w:rsid w:val="007E1D24"/>
    <w:rsid w:val="007E1ECE"/>
    <w:rsid w:val="007E236F"/>
    <w:rsid w:val="007E3104"/>
    <w:rsid w:val="007E35EE"/>
    <w:rsid w:val="007E7D89"/>
    <w:rsid w:val="007F09A3"/>
    <w:rsid w:val="007F101D"/>
    <w:rsid w:val="007F10FE"/>
    <w:rsid w:val="007F15B9"/>
    <w:rsid w:val="007F17CA"/>
    <w:rsid w:val="007F2482"/>
    <w:rsid w:val="007F2551"/>
    <w:rsid w:val="007F341B"/>
    <w:rsid w:val="007F35CA"/>
    <w:rsid w:val="007F36C2"/>
    <w:rsid w:val="007F387F"/>
    <w:rsid w:val="007F66B9"/>
    <w:rsid w:val="007F6A70"/>
    <w:rsid w:val="007F7670"/>
    <w:rsid w:val="00805E30"/>
    <w:rsid w:val="00806F73"/>
    <w:rsid w:val="00810C5A"/>
    <w:rsid w:val="008148C4"/>
    <w:rsid w:val="00814B73"/>
    <w:rsid w:val="00815D5A"/>
    <w:rsid w:val="00822635"/>
    <w:rsid w:val="00822ED6"/>
    <w:rsid w:val="00823813"/>
    <w:rsid w:val="008245B7"/>
    <w:rsid w:val="00827384"/>
    <w:rsid w:val="00827453"/>
    <w:rsid w:val="00831E2B"/>
    <w:rsid w:val="00832159"/>
    <w:rsid w:val="008321B6"/>
    <w:rsid w:val="00834583"/>
    <w:rsid w:val="00834C6C"/>
    <w:rsid w:val="0084162A"/>
    <w:rsid w:val="00842A6B"/>
    <w:rsid w:val="00844A9B"/>
    <w:rsid w:val="00850708"/>
    <w:rsid w:val="00850D51"/>
    <w:rsid w:val="00851164"/>
    <w:rsid w:val="00853E05"/>
    <w:rsid w:val="00860A55"/>
    <w:rsid w:val="0086267B"/>
    <w:rsid w:val="0086317A"/>
    <w:rsid w:val="00864262"/>
    <w:rsid w:val="008648D1"/>
    <w:rsid w:val="008655D1"/>
    <w:rsid w:val="00866580"/>
    <w:rsid w:val="00866A38"/>
    <w:rsid w:val="00867186"/>
    <w:rsid w:val="0087506F"/>
    <w:rsid w:val="00876CA0"/>
    <w:rsid w:val="00876E0B"/>
    <w:rsid w:val="00880130"/>
    <w:rsid w:val="00880219"/>
    <w:rsid w:val="00880D3B"/>
    <w:rsid w:val="00881CBC"/>
    <w:rsid w:val="008822FC"/>
    <w:rsid w:val="0088680F"/>
    <w:rsid w:val="0088734F"/>
    <w:rsid w:val="00887DEC"/>
    <w:rsid w:val="00890100"/>
    <w:rsid w:val="00890A04"/>
    <w:rsid w:val="00891976"/>
    <w:rsid w:val="00892558"/>
    <w:rsid w:val="00892794"/>
    <w:rsid w:val="008939A6"/>
    <w:rsid w:val="0089402F"/>
    <w:rsid w:val="00896189"/>
    <w:rsid w:val="008A1AE0"/>
    <w:rsid w:val="008A2FDC"/>
    <w:rsid w:val="008B0624"/>
    <w:rsid w:val="008B3297"/>
    <w:rsid w:val="008B3478"/>
    <w:rsid w:val="008B4BB9"/>
    <w:rsid w:val="008B51F5"/>
    <w:rsid w:val="008C0565"/>
    <w:rsid w:val="008C185F"/>
    <w:rsid w:val="008C236F"/>
    <w:rsid w:val="008C2ECE"/>
    <w:rsid w:val="008C5B98"/>
    <w:rsid w:val="008C743C"/>
    <w:rsid w:val="008D0AE3"/>
    <w:rsid w:val="008D1C33"/>
    <w:rsid w:val="008D3A30"/>
    <w:rsid w:val="008D3B2E"/>
    <w:rsid w:val="008D429E"/>
    <w:rsid w:val="008D42AA"/>
    <w:rsid w:val="008D4513"/>
    <w:rsid w:val="008D507B"/>
    <w:rsid w:val="008E0178"/>
    <w:rsid w:val="008E0993"/>
    <w:rsid w:val="008E125A"/>
    <w:rsid w:val="008E26E0"/>
    <w:rsid w:val="008E33FA"/>
    <w:rsid w:val="008E6721"/>
    <w:rsid w:val="008E7549"/>
    <w:rsid w:val="008F2014"/>
    <w:rsid w:val="008F445C"/>
    <w:rsid w:val="008F4FD2"/>
    <w:rsid w:val="008F68E0"/>
    <w:rsid w:val="008F69F9"/>
    <w:rsid w:val="00900292"/>
    <w:rsid w:val="009017AC"/>
    <w:rsid w:val="00901E6E"/>
    <w:rsid w:val="009021A7"/>
    <w:rsid w:val="00903036"/>
    <w:rsid w:val="0090382E"/>
    <w:rsid w:val="00903F5C"/>
    <w:rsid w:val="00911B7C"/>
    <w:rsid w:val="00913F5C"/>
    <w:rsid w:val="009156AF"/>
    <w:rsid w:val="0091622D"/>
    <w:rsid w:val="00917195"/>
    <w:rsid w:val="00920660"/>
    <w:rsid w:val="00922EBC"/>
    <w:rsid w:val="00925F41"/>
    <w:rsid w:val="009277AE"/>
    <w:rsid w:val="0093327F"/>
    <w:rsid w:val="009334F3"/>
    <w:rsid w:val="00941A9D"/>
    <w:rsid w:val="009441F7"/>
    <w:rsid w:val="009512BB"/>
    <w:rsid w:val="00951A99"/>
    <w:rsid w:val="009529A6"/>
    <w:rsid w:val="00953BAA"/>
    <w:rsid w:val="009568E2"/>
    <w:rsid w:val="00956987"/>
    <w:rsid w:val="00960F0A"/>
    <w:rsid w:val="0096310B"/>
    <w:rsid w:val="00965AAE"/>
    <w:rsid w:val="00965B86"/>
    <w:rsid w:val="00971484"/>
    <w:rsid w:val="00972CC6"/>
    <w:rsid w:val="00973486"/>
    <w:rsid w:val="00974A77"/>
    <w:rsid w:val="0097594B"/>
    <w:rsid w:val="00975FD4"/>
    <w:rsid w:val="00976FCC"/>
    <w:rsid w:val="00977145"/>
    <w:rsid w:val="00977181"/>
    <w:rsid w:val="00977ABB"/>
    <w:rsid w:val="009806AD"/>
    <w:rsid w:val="00980E8F"/>
    <w:rsid w:val="00981F41"/>
    <w:rsid w:val="00982366"/>
    <w:rsid w:val="00984B43"/>
    <w:rsid w:val="00985142"/>
    <w:rsid w:val="009861F0"/>
    <w:rsid w:val="009872C5"/>
    <w:rsid w:val="00992065"/>
    <w:rsid w:val="009925FC"/>
    <w:rsid w:val="00992E84"/>
    <w:rsid w:val="00993362"/>
    <w:rsid w:val="00993868"/>
    <w:rsid w:val="00995DD6"/>
    <w:rsid w:val="00996F57"/>
    <w:rsid w:val="00997301"/>
    <w:rsid w:val="009A1832"/>
    <w:rsid w:val="009A214D"/>
    <w:rsid w:val="009A5666"/>
    <w:rsid w:val="009A60C3"/>
    <w:rsid w:val="009A6861"/>
    <w:rsid w:val="009A6D61"/>
    <w:rsid w:val="009A7E13"/>
    <w:rsid w:val="009B05F5"/>
    <w:rsid w:val="009B178D"/>
    <w:rsid w:val="009B2EC4"/>
    <w:rsid w:val="009B3377"/>
    <w:rsid w:val="009B4DD8"/>
    <w:rsid w:val="009B5168"/>
    <w:rsid w:val="009B6662"/>
    <w:rsid w:val="009B6AB0"/>
    <w:rsid w:val="009B7C9F"/>
    <w:rsid w:val="009C2A60"/>
    <w:rsid w:val="009C3A21"/>
    <w:rsid w:val="009C3B1B"/>
    <w:rsid w:val="009C4859"/>
    <w:rsid w:val="009C7449"/>
    <w:rsid w:val="009D1D16"/>
    <w:rsid w:val="009D245E"/>
    <w:rsid w:val="009D3456"/>
    <w:rsid w:val="009D3720"/>
    <w:rsid w:val="009D4EBE"/>
    <w:rsid w:val="009E21A5"/>
    <w:rsid w:val="009E24B8"/>
    <w:rsid w:val="009E2D1F"/>
    <w:rsid w:val="009E2D99"/>
    <w:rsid w:val="009E5BDF"/>
    <w:rsid w:val="009E6125"/>
    <w:rsid w:val="009F0231"/>
    <w:rsid w:val="009F21C4"/>
    <w:rsid w:val="009F417C"/>
    <w:rsid w:val="009F4D6A"/>
    <w:rsid w:val="009F4EB9"/>
    <w:rsid w:val="00A01399"/>
    <w:rsid w:val="00A02782"/>
    <w:rsid w:val="00A028F5"/>
    <w:rsid w:val="00A030D4"/>
    <w:rsid w:val="00A049E5"/>
    <w:rsid w:val="00A04C07"/>
    <w:rsid w:val="00A059A6"/>
    <w:rsid w:val="00A05FA5"/>
    <w:rsid w:val="00A130CC"/>
    <w:rsid w:val="00A16458"/>
    <w:rsid w:val="00A2165B"/>
    <w:rsid w:val="00A21ADC"/>
    <w:rsid w:val="00A30876"/>
    <w:rsid w:val="00A30B8D"/>
    <w:rsid w:val="00A32867"/>
    <w:rsid w:val="00A33CCB"/>
    <w:rsid w:val="00A355FA"/>
    <w:rsid w:val="00A35AC0"/>
    <w:rsid w:val="00A35D00"/>
    <w:rsid w:val="00A42790"/>
    <w:rsid w:val="00A45D91"/>
    <w:rsid w:val="00A5166A"/>
    <w:rsid w:val="00A51F51"/>
    <w:rsid w:val="00A54112"/>
    <w:rsid w:val="00A54BA8"/>
    <w:rsid w:val="00A5595A"/>
    <w:rsid w:val="00A56912"/>
    <w:rsid w:val="00A57947"/>
    <w:rsid w:val="00A60209"/>
    <w:rsid w:val="00A622AB"/>
    <w:rsid w:val="00A62A9C"/>
    <w:rsid w:val="00A64400"/>
    <w:rsid w:val="00A64A4D"/>
    <w:rsid w:val="00A6609B"/>
    <w:rsid w:val="00A670A5"/>
    <w:rsid w:val="00A671D4"/>
    <w:rsid w:val="00A71FEC"/>
    <w:rsid w:val="00A74FEC"/>
    <w:rsid w:val="00A75A7F"/>
    <w:rsid w:val="00A7659E"/>
    <w:rsid w:val="00A77622"/>
    <w:rsid w:val="00A77B24"/>
    <w:rsid w:val="00A8001B"/>
    <w:rsid w:val="00A80473"/>
    <w:rsid w:val="00A8062A"/>
    <w:rsid w:val="00A81E86"/>
    <w:rsid w:val="00A8277F"/>
    <w:rsid w:val="00A83BC6"/>
    <w:rsid w:val="00A84CCF"/>
    <w:rsid w:val="00A8531F"/>
    <w:rsid w:val="00A86C2A"/>
    <w:rsid w:val="00A9064B"/>
    <w:rsid w:val="00A906E1"/>
    <w:rsid w:val="00A90B1F"/>
    <w:rsid w:val="00A9217E"/>
    <w:rsid w:val="00A927F1"/>
    <w:rsid w:val="00A9361B"/>
    <w:rsid w:val="00A960C7"/>
    <w:rsid w:val="00A963A7"/>
    <w:rsid w:val="00A97877"/>
    <w:rsid w:val="00AA0E1F"/>
    <w:rsid w:val="00AA325E"/>
    <w:rsid w:val="00AA425A"/>
    <w:rsid w:val="00AA49CF"/>
    <w:rsid w:val="00AA52F0"/>
    <w:rsid w:val="00AA7423"/>
    <w:rsid w:val="00AB34C1"/>
    <w:rsid w:val="00AB50A3"/>
    <w:rsid w:val="00AB72A4"/>
    <w:rsid w:val="00AB7430"/>
    <w:rsid w:val="00AB750F"/>
    <w:rsid w:val="00AB77B4"/>
    <w:rsid w:val="00AC1BDA"/>
    <w:rsid w:val="00AC2AFB"/>
    <w:rsid w:val="00AC5233"/>
    <w:rsid w:val="00AC6F8A"/>
    <w:rsid w:val="00AC7340"/>
    <w:rsid w:val="00AD1DFD"/>
    <w:rsid w:val="00AD255B"/>
    <w:rsid w:val="00AD2CC7"/>
    <w:rsid w:val="00AD3B0E"/>
    <w:rsid w:val="00AD43C1"/>
    <w:rsid w:val="00AD494C"/>
    <w:rsid w:val="00AD7137"/>
    <w:rsid w:val="00AE269A"/>
    <w:rsid w:val="00AE33F2"/>
    <w:rsid w:val="00AE4629"/>
    <w:rsid w:val="00AE51DF"/>
    <w:rsid w:val="00AE531C"/>
    <w:rsid w:val="00AE65BE"/>
    <w:rsid w:val="00AE7229"/>
    <w:rsid w:val="00AF005B"/>
    <w:rsid w:val="00AF545A"/>
    <w:rsid w:val="00AF58A3"/>
    <w:rsid w:val="00B02737"/>
    <w:rsid w:val="00B02B5A"/>
    <w:rsid w:val="00B03061"/>
    <w:rsid w:val="00B03B87"/>
    <w:rsid w:val="00B063FE"/>
    <w:rsid w:val="00B06558"/>
    <w:rsid w:val="00B065F6"/>
    <w:rsid w:val="00B06EBE"/>
    <w:rsid w:val="00B07454"/>
    <w:rsid w:val="00B075B3"/>
    <w:rsid w:val="00B0787E"/>
    <w:rsid w:val="00B1118F"/>
    <w:rsid w:val="00B12AF4"/>
    <w:rsid w:val="00B15D0E"/>
    <w:rsid w:val="00B16EAC"/>
    <w:rsid w:val="00B17CF3"/>
    <w:rsid w:val="00B2101D"/>
    <w:rsid w:val="00B2279D"/>
    <w:rsid w:val="00B249D7"/>
    <w:rsid w:val="00B2745D"/>
    <w:rsid w:val="00B2782A"/>
    <w:rsid w:val="00B2784D"/>
    <w:rsid w:val="00B30FB7"/>
    <w:rsid w:val="00B33F23"/>
    <w:rsid w:val="00B34035"/>
    <w:rsid w:val="00B35161"/>
    <w:rsid w:val="00B35BEC"/>
    <w:rsid w:val="00B36165"/>
    <w:rsid w:val="00B36753"/>
    <w:rsid w:val="00B36ADF"/>
    <w:rsid w:val="00B374A4"/>
    <w:rsid w:val="00B37851"/>
    <w:rsid w:val="00B40CE3"/>
    <w:rsid w:val="00B40DC2"/>
    <w:rsid w:val="00B42B3D"/>
    <w:rsid w:val="00B42D17"/>
    <w:rsid w:val="00B43CC2"/>
    <w:rsid w:val="00B43E30"/>
    <w:rsid w:val="00B44060"/>
    <w:rsid w:val="00B46454"/>
    <w:rsid w:val="00B47C22"/>
    <w:rsid w:val="00B526C6"/>
    <w:rsid w:val="00B52820"/>
    <w:rsid w:val="00B52C7E"/>
    <w:rsid w:val="00B53DB8"/>
    <w:rsid w:val="00B54011"/>
    <w:rsid w:val="00B57992"/>
    <w:rsid w:val="00B618BD"/>
    <w:rsid w:val="00B63174"/>
    <w:rsid w:val="00B6452F"/>
    <w:rsid w:val="00B645E9"/>
    <w:rsid w:val="00B64FF3"/>
    <w:rsid w:val="00B6588B"/>
    <w:rsid w:val="00B65936"/>
    <w:rsid w:val="00B6697C"/>
    <w:rsid w:val="00B70627"/>
    <w:rsid w:val="00B7090F"/>
    <w:rsid w:val="00B72466"/>
    <w:rsid w:val="00B72EE2"/>
    <w:rsid w:val="00B72F26"/>
    <w:rsid w:val="00B73D96"/>
    <w:rsid w:val="00B73F1E"/>
    <w:rsid w:val="00B73F47"/>
    <w:rsid w:val="00B73FA7"/>
    <w:rsid w:val="00B748F8"/>
    <w:rsid w:val="00B757CC"/>
    <w:rsid w:val="00B7591F"/>
    <w:rsid w:val="00B75D30"/>
    <w:rsid w:val="00B80CCB"/>
    <w:rsid w:val="00B80EF9"/>
    <w:rsid w:val="00B810A0"/>
    <w:rsid w:val="00B81391"/>
    <w:rsid w:val="00B81F94"/>
    <w:rsid w:val="00B845E5"/>
    <w:rsid w:val="00B8479D"/>
    <w:rsid w:val="00B85470"/>
    <w:rsid w:val="00B85B0E"/>
    <w:rsid w:val="00B8695B"/>
    <w:rsid w:val="00B87895"/>
    <w:rsid w:val="00B927F6"/>
    <w:rsid w:val="00B93CD2"/>
    <w:rsid w:val="00B94160"/>
    <w:rsid w:val="00B963F1"/>
    <w:rsid w:val="00BA1C7F"/>
    <w:rsid w:val="00BA299A"/>
    <w:rsid w:val="00BA4BDA"/>
    <w:rsid w:val="00BA4C77"/>
    <w:rsid w:val="00BA4D86"/>
    <w:rsid w:val="00BA50CB"/>
    <w:rsid w:val="00BA53A4"/>
    <w:rsid w:val="00BB1436"/>
    <w:rsid w:val="00BB1E80"/>
    <w:rsid w:val="00BB2985"/>
    <w:rsid w:val="00BB4390"/>
    <w:rsid w:val="00BB596C"/>
    <w:rsid w:val="00BB663A"/>
    <w:rsid w:val="00BC0E3C"/>
    <w:rsid w:val="00BC3751"/>
    <w:rsid w:val="00BC6445"/>
    <w:rsid w:val="00BD1D0D"/>
    <w:rsid w:val="00BD3A4A"/>
    <w:rsid w:val="00BD4052"/>
    <w:rsid w:val="00BD5224"/>
    <w:rsid w:val="00BE062C"/>
    <w:rsid w:val="00BE161F"/>
    <w:rsid w:val="00BE2444"/>
    <w:rsid w:val="00BE3F33"/>
    <w:rsid w:val="00BE40DC"/>
    <w:rsid w:val="00BE4ED1"/>
    <w:rsid w:val="00BE545E"/>
    <w:rsid w:val="00BE5B29"/>
    <w:rsid w:val="00BE7BB1"/>
    <w:rsid w:val="00BF1680"/>
    <w:rsid w:val="00BF1793"/>
    <w:rsid w:val="00BF2D89"/>
    <w:rsid w:val="00BF645A"/>
    <w:rsid w:val="00C00268"/>
    <w:rsid w:val="00C0145A"/>
    <w:rsid w:val="00C04C60"/>
    <w:rsid w:val="00C05D87"/>
    <w:rsid w:val="00C06054"/>
    <w:rsid w:val="00C06EDE"/>
    <w:rsid w:val="00C112BD"/>
    <w:rsid w:val="00C11A7D"/>
    <w:rsid w:val="00C12759"/>
    <w:rsid w:val="00C1622B"/>
    <w:rsid w:val="00C178B9"/>
    <w:rsid w:val="00C2083B"/>
    <w:rsid w:val="00C20937"/>
    <w:rsid w:val="00C23B0E"/>
    <w:rsid w:val="00C2521E"/>
    <w:rsid w:val="00C26607"/>
    <w:rsid w:val="00C26744"/>
    <w:rsid w:val="00C26A36"/>
    <w:rsid w:val="00C26B70"/>
    <w:rsid w:val="00C270E7"/>
    <w:rsid w:val="00C2744E"/>
    <w:rsid w:val="00C27756"/>
    <w:rsid w:val="00C277F7"/>
    <w:rsid w:val="00C27FB7"/>
    <w:rsid w:val="00C306C7"/>
    <w:rsid w:val="00C30F79"/>
    <w:rsid w:val="00C316B9"/>
    <w:rsid w:val="00C31A3B"/>
    <w:rsid w:val="00C31B37"/>
    <w:rsid w:val="00C331BC"/>
    <w:rsid w:val="00C33E99"/>
    <w:rsid w:val="00C34076"/>
    <w:rsid w:val="00C36E3C"/>
    <w:rsid w:val="00C373D8"/>
    <w:rsid w:val="00C40732"/>
    <w:rsid w:val="00C40D78"/>
    <w:rsid w:val="00C42D39"/>
    <w:rsid w:val="00C44796"/>
    <w:rsid w:val="00C467AA"/>
    <w:rsid w:val="00C46F54"/>
    <w:rsid w:val="00C4703C"/>
    <w:rsid w:val="00C47BA9"/>
    <w:rsid w:val="00C50655"/>
    <w:rsid w:val="00C52F1F"/>
    <w:rsid w:val="00C55C0A"/>
    <w:rsid w:val="00C5737B"/>
    <w:rsid w:val="00C61DB7"/>
    <w:rsid w:val="00C62BF6"/>
    <w:rsid w:val="00C649F6"/>
    <w:rsid w:val="00C65C6E"/>
    <w:rsid w:val="00C6758F"/>
    <w:rsid w:val="00C677E0"/>
    <w:rsid w:val="00C67D85"/>
    <w:rsid w:val="00C70EE6"/>
    <w:rsid w:val="00C711DC"/>
    <w:rsid w:val="00C719E8"/>
    <w:rsid w:val="00C71B2D"/>
    <w:rsid w:val="00C722E8"/>
    <w:rsid w:val="00C72405"/>
    <w:rsid w:val="00C725CC"/>
    <w:rsid w:val="00C72963"/>
    <w:rsid w:val="00C76DFA"/>
    <w:rsid w:val="00C83452"/>
    <w:rsid w:val="00C837A6"/>
    <w:rsid w:val="00C85838"/>
    <w:rsid w:val="00C85F30"/>
    <w:rsid w:val="00C87B18"/>
    <w:rsid w:val="00C87FA1"/>
    <w:rsid w:val="00C94A65"/>
    <w:rsid w:val="00C96088"/>
    <w:rsid w:val="00C96529"/>
    <w:rsid w:val="00CA0B14"/>
    <w:rsid w:val="00CA128C"/>
    <w:rsid w:val="00CA448C"/>
    <w:rsid w:val="00CA4FB0"/>
    <w:rsid w:val="00CA5412"/>
    <w:rsid w:val="00CA7175"/>
    <w:rsid w:val="00CA7E47"/>
    <w:rsid w:val="00CB1FDE"/>
    <w:rsid w:val="00CB2837"/>
    <w:rsid w:val="00CB2BC2"/>
    <w:rsid w:val="00CB4281"/>
    <w:rsid w:val="00CB5636"/>
    <w:rsid w:val="00CB7F93"/>
    <w:rsid w:val="00CC0B91"/>
    <w:rsid w:val="00CC1A1F"/>
    <w:rsid w:val="00CC4C57"/>
    <w:rsid w:val="00CC5E0C"/>
    <w:rsid w:val="00CC6F58"/>
    <w:rsid w:val="00CC7438"/>
    <w:rsid w:val="00CD1318"/>
    <w:rsid w:val="00CD1DEF"/>
    <w:rsid w:val="00CD25DC"/>
    <w:rsid w:val="00CD31B6"/>
    <w:rsid w:val="00CD4BE1"/>
    <w:rsid w:val="00CD655D"/>
    <w:rsid w:val="00CD77D1"/>
    <w:rsid w:val="00CD7C34"/>
    <w:rsid w:val="00CE095F"/>
    <w:rsid w:val="00CE0AF6"/>
    <w:rsid w:val="00CE144A"/>
    <w:rsid w:val="00CE27A7"/>
    <w:rsid w:val="00CE4701"/>
    <w:rsid w:val="00CE496E"/>
    <w:rsid w:val="00CE6302"/>
    <w:rsid w:val="00CE6F34"/>
    <w:rsid w:val="00CF3D67"/>
    <w:rsid w:val="00CF6414"/>
    <w:rsid w:val="00CF6B52"/>
    <w:rsid w:val="00D00460"/>
    <w:rsid w:val="00D00581"/>
    <w:rsid w:val="00D016B9"/>
    <w:rsid w:val="00D02876"/>
    <w:rsid w:val="00D033B9"/>
    <w:rsid w:val="00D03740"/>
    <w:rsid w:val="00D03A17"/>
    <w:rsid w:val="00D0541E"/>
    <w:rsid w:val="00D0673C"/>
    <w:rsid w:val="00D072BB"/>
    <w:rsid w:val="00D1188D"/>
    <w:rsid w:val="00D120A8"/>
    <w:rsid w:val="00D13209"/>
    <w:rsid w:val="00D1481F"/>
    <w:rsid w:val="00D1497A"/>
    <w:rsid w:val="00D157E1"/>
    <w:rsid w:val="00D1631A"/>
    <w:rsid w:val="00D16FB5"/>
    <w:rsid w:val="00D17131"/>
    <w:rsid w:val="00D2120D"/>
    <w:rsid w:val="00D21CAC"/>
    <w:rsid w:val="00D24507"/>
    <w:rsid w:val="00D324E3"/>
    <w:rsid w:val="00D32DA7"/>
    <w:rsid w:val="00D33FD1"/>
    <w:rsid w:val="00D34204"/>
    <w:rsid w:val="00D37BDF"/>
    <w:rsid w:val="00D40F9D"/>
    <w:rsid w:val="00D42658"/>
    <w:rsid w:val="00D42C90"/>
    <w:rsid w:val="00D42E79"/>
    <w:rsid w:val="00D43D6B"/>
    <w:rsid w:val="00D45C4C"/>
    <w:rsid w:val="00D46EDC"/>
    <w:rsid w:val="00D500F3"/>
    <w:rsid w:val="00D532DA"/>
    <w:rsid w:val="00D53EF3"/>
    <w:rsid w:val="00D54213"/>
    <w:rsid w:val="00D559E8"/>
    <w:rsid w:val="00D57C65"/>
    <w:rsid w:val="00D57C66"/>
    <w:rsid w:val="00D57EFB"/>
    <w:rsid w:val="00D613AD"/>
    <w:rsid w:val="00D66C10"/>
    <w:rsid w:val="00D67365"/>
    <w:rsid w:val="00D70A9E"/>
    <w:rsid w:val="00D756CA"/>
    <w:rsid w:val="00D75B93"/>
    <w:rsid w:val="00D76F26"/>
    <w:rsid w:val="00D77533"/>
    <w:rsid w:val="00D81149"/>
    <w:rsid w:val="00D8417C"/>
    <w:rsid w:val="00D86557"/>
    <w:rsid w:val="00D87E97"/>
    <w:rsid w:val="00D87F11"/>
    <w:rsid w:val="00D9032E"/>
    <w:rsid w:val="00D909BF"/>
    <w:rsid w:val="00D9201D"/>
    <w:rsid w:val="00D93D43"/>
    <w:rsid w:val="00D951AA"/>
    <w:rsid w:val="00D97A8F"/>
    <w:rsid w:val="00DA0ADD"/>
    <w:rsid w:val="00DA1539"/>
    <w:rsid w:val="00DA2882"/>
    <w:rsid w:val="00DA4076"/>
    <w:rsid w:val="00DA4F45"/>
    <w:rsid w:val="00DA7C6B"/>
    <w:rsid w:val="00DB1150"/>
    <w:rsid w:val="00DB12AE"/>
    <w:rsid w:val="00DB15E4"/>
    <w:rsid w:val="00DB274E"/>
    <w:rsid w:val="00DB3F05"/>
    <w:rsid w:val="00DB48DD"/>
    <w:rsid w:val="00DB4A87"/>
    <w:rsid w:val="00DC050A"/>
    <w:rsid w:val="00DC0854"/>
    <w:rsid w:val="00DC1416"/>
    <w:rsid w:val="00DC25F3"/>
    <w:rsid w:val="00DC2D6F"/>
    <w:rsid w:val="00DC2D93"/>
    <w:rsid w:val="00DC4D9C"/>
    <w:rsid w:val="00DC64B7"/>
    <w:rsid w:val="00DD1ED7"/>
    <w:rsid w:val="00DD3463"/>
    <w:rsid w:val="00DD40FB"/>
    <w:rsid w:val="00DD47D4"/>
    <w:rsid w:val="00DD51D7"/>
    <w:rsid w:val="00DD55FB"/>
    <w:rsid w:val="00DD674C"/>
    <w:rsid w:val="00DD7DA0"/>
    <w:rsid w:val="00DE14A7"/>
    <w:rsid w:val="00DE3B29"/>
    <w:rsid w:val="00DE4AF9"/>
    <w:rsid w:val="00DE55B9"/>
    <w:rsid w:val="00DE6594"/>
    <w:rsid w:val="00DE66FC"/>
    <w:rsid w:val="00DE6D10"/>
    <w:rsid w:val="00DE7C6D"/>
    <w:rsid w:val="00DF1593"/>
    <w:rsid w:val="00DF26F9"/>
    <w:rsid w:val="00DF37D1"/>
    <w:rsid w:val="00DF589C"/>
    <w:rsid w:val="00DF6227"/>
    <w:rsid w:val="00DF66BC"/>
    <w:rsid w:val="00E01EEC"/>
    <w:rsid w:val="00E02B48"/>
    <w:rsid w:val="00E035FC"/>
    <w:rsid w:val="00E05254"/>
    <w:rsid w:val="00E0680B"/>
    <w:rsid w:val="00E10DFF"/>
    <w:rsid w:val="00E11B1B"/>
    <w:rsid w:val="00E11D91"/>
    <w:rsid w:val="00E12883"/>
    <w:rsid w:val="00E12F9D"/>
    <w:rsid w:val="00E16FF8"/>
    <w:rsid w:val="00E21058"/>
    <w:rsid w:val="00E232DC"/>
    <w:rsid w:val="00E23C56"/>
    <w:rsid w:val="00E246E7"/>
    <w:rsid w:val="00E26910"/>
    <w:rsid w:val="00E2766F"/>
    <w:rsid w:val="00E31151"/>
    <w:rsid w:val="00E338A7"/>
    <w:rsid w:val="00E33B5C"/>
    <w:rsid w:val="00E34761"/>
    <w:rsid w:val="00E357DC"/>
    <w:rsid w:val="00E36AEA"/>
    <w:rsid w:val="00E402E1"/>
    <w:rsid w:val="00E41515"/>
    <w:rsid w:val="00E41933"/>
    <w:rsid w:val="00E419A4"/>
    <w:rsid w:val="00E429CC"/>
    <w:rsid w:val="00E4305B"/>
    <w:rsid w:val="00E43BDB"/>
    <w:rsid w:val="00E43D13"/>
    <w:rsid w:val="00E44168"/>
    <w:rsid w:val="00E44378"/>
    <w:rsid w:val="00E44D0C"/>
    <w:rsid w:val="00E45242"/>
    <w:rsid w:val="00E461D1"/>
    <w:rsid w:val="00E46FD0"/>
    <w:rsid w:val="00E5028C"/>
    <w:rsid w:val="00E50A3B"/>
    <w:rsid w:val="00E519BB"/>
    <w:rsid w:val="00E52388"/>
    <w:rsid w:val="00E54CCD"/>
    <w:rsid w:val="00E5579F"/>
    <w:rsid w:val="00E55D62"/>
    <w:rsid w:val="00E55EBF"/>
    <w:rsid w:val="00E5775A"/>
    <w:rsid w:val="00E578F7"/>
    <w:rsid w:val="00E60AE2"/>
    <w:rsid w:val="00E61366"/>
    <w:rsid w:val="00E61BA6"/>
    <w:rsid w:val="00E635E5"/>
    <w:rsid w:val="00E656EE"/>
    <w:rsid w:val="00E66A13"/>
    <w:rsid w:val="00E66EC5"/>
    <w:rsid w:val="00E67C1C"/>
    <w:rsid w:val="00E702FB"/>
    <w:rsid w:val="00E713C7"/>
    <w:rsid w:val="00E719C1"/>
    <w:rsid w:val="00E74DA1"/>
    <w:rsid w:val="00E76D63"/>
    <w:rsid w:val="00E76E4B"/>
    <w:rsid w:val="00E77A0F"/>
    <w:rsid w:val="00E77AF0"/>
    <w:rsid w:val="00E815F5"/>
    <w:rsid w:val="00E819A1"/>
    <w:rsid w:val="00E81DE7"/>
    <w:rsid w:val="00E849DA"/>
    <w:rsid w:val="00E84B31"/>
    <w:rsid w:val="00E8629D"/>
    <w:rsid w:val="00E93B84"/>
    <w:rsid w:val="00E95158"/>
    <w:rsid w:val="00E9517F"/>
    <w:rsid w:val="00E9586E"/>
    <w:rsid w:val="00E96414"/>
    <w:rsid w:val="00E974C8"/>
    <w:rsid w:val="00EA1842"/>
    <w:rsid w:val="00EA2C6F"/>
    <w:rsid w:val="00EA7426"/>
    <w:rsid w:val="00EB216D"/>
    <w:rsid w:val="00EB27A0"/>
    <w:rsid w:val="00EB438A"/>
    <w:rsid w:val="00EB6306"/>
    <w:rsid w:val="00EB7EFA"/>
    <w:rsid w:val="00EC5A38"/>
    <w:rsid w:val="00EC703B"/>
    <w:rsid w:val="00ED024D"/>
    <w:rsid w:val="00ED098C"/>
    <w:rsid w:val="00ED37BE"/>
    <w:rsid w:val="00ED4940"/>
    <w:rsid w:val="00ED59B2"/>
    <w:rsid w:val="00ED626B"/>
    <w:rsid w:val="00EE0FB4"/>
    <w:rsid w:val="00EE13F4"/>
    <w:rsid w:val="00EE228C"/>
    <w:rsid w:val="00EE32B4"/>
    <w:rsid w:val="00EE4A36"/>
    <w:rsid w:val="00EE7493"/>
    <w:rsid w:val="00EE74AF"/>
    <w:rsid w:val="00EF0A2E"/>
    <w:rsid w:val="00EF50D5"/>
    <w:rsid w:val="00EF7DB6"/>
    <w:rsid w:val="00F02096"/>
    <w:rsid w:val="00F03C45"/>
    <w:rsid w:val="00F03F21"/>
    <w:rsid w:val="00F04D06"/>
    <w:rsid w:val="00F05607"/>
    <w:rsid w:val="00F060F7"/>
    <w:rsid w:val="00F06D55"/>
    <w:rsid w:val="00F10E18"/>
    <w:rsid w:val="00F11533"/>
    <w:rsid w:val="00F1286D"/>
    <w:rsid w:val="00F128C9"/>
    <w:rsid w:val="00F12C9B"/>
    <w:rsid w:val="00F14148"/>
    <w:rsid w:val="00F15E86"/>
    <w:rsid w:val="00F16D02"/>
    <w:rsid w:val="00F17B3A"/>
    <w:rsid w:val="00F2111B"/>
    <w:rsid w:val="00F2121C"/>
    <w:rsid w:val="00F222AB"/>
    <w:rsid w:val="00F24945"/>
    <w:rsid w:val="00F261F8"/>
    <w:rsid w:val="00F265AD"/>
    <w:rsid w:val="00F27D7A"/>
    <w:rsid w:val="00F315C5"/>
    <w:rsid w:val="00F347C5"/>
    <w:rsid w:val="00F374B3"/>
    <w:rsid w:val="00F41B52"/>
    <w:rsid w:val="00F42B23"/>
    <w:rsid w:val="00F43BAF"/>
    <w:rsid w:val="00F459BB"/>
    <w:rsid w:val="00F4689E"/>
    <w:rsid w:val="00F47F94"/>
    <w:rsid w:val="00F50F37"/>
    <w:rsid w:val="00F51406"/>
    <w:rsid w:val="00F51780"/>
    <w:rsid w:val="00F53224"/>
    <w:rsid w:val="00F53B05"/>
    <w:rsid w:val="00F54216"/>
    <w:rsid w:val="00F5523C"/>
    <w:rsid w:val="00F56AE9"/>
    <w:rsid w:val="00F56CE3"/>
    <w:rsid w:val="00F57DEA"/>
    <w:rsid w:val="00F61379"/>
    <w:rsid w:val="00F6209B"/>
    <w:rsid w:val="00F65164"/>
    <w:rsid w:val="00F70527"/>
    <w:rsid w:val="00F72C43"/>
    <w:rsid w:val="00F73AD6"/>
    <w:rsid w:val="00F73F3E"/>
    <w:rsid w:val="00F7401B"/>
    <w:rsid w:val="00F76797"/>
    <w:rsid w:val="00F8298A"/>
    <w:rsid w:val="00F84BFC"/>
    <w:rsid w:val="00F8509F"/>
    <w:rsid w:val="00F85D5B"/>
    <w:rsid w:val="00F8799B"/>
    <w:rsid w:val="00F90594"/>
    <w:rsid w:val="00F90B92"/>
    <w:rsid w:val="00F91F4C"/>
    <w:rsid w:val="00F9232D"/>
    <w:rsid w:val="00F92890"/>
    <w:rsid w:val="00F92F66"/>
    <w:rsid w:val="00F949CF"/>
    <w:rsid w:val="00F95B27"/>
    <w:rsid w:val="00F966C2"/>
    <w:rsid w:val="00FA03DE"/>
    <w:rsid w:val="00FA08D4"/>
    <w:rsid w:val="00FA2FFE"/>
    <w:rsid w:val="00FA4E94"/>
    <w:rsid w:val="00FA5B2D"/>
    <w:rsid w:val="00FA74FE"/>
    <w:rsid w:val="00FA7BA6"/>
    <w:rsid w:val="00FB1D18"/>
    <w:rsid w:val="00FB34CD"/>
    <w:rsid w:val="00FB3BF5"/>
    <w:rsid w:val="00FB3DFC"/>
    <w:rsid w:val="00FB49CC"/>
    <w:rsid w:val="00FB656C"/>
    <w:rsid w:val="00FB67A9"/>
    <w:rsid w:val="00FB6832"/>
    <w:rsid w:val="00FC1517"/>
    <w:rsid w:val="00FC1602"/>
    <w:rsid w:val="00FC2533"/>
    <w:rsid w:val="00FC357D"/>
    <w:rsid w:val="00FC3749"/>
    <w:rsid w:val="00FC390A"/>
    <w:rsid w:val="00FC41F6"/>
    <w:rsid w:val="00FC4280"/>
    <w:rsid w:val="00FC46E8"/>
    <w:rsid w:val="00FC4A1C"/>
    <w:rsid w:val="00FC4C7A"/>
    <w:rsid w:val="00FC5A37"/>
    <w:rsid w:val="00FC5EE5"/>
    <w:rsid w:val="00FC6B4C"/>
    <w:rsid w:val="00FD05EE"/>
    <w:rsid w:val="00FD16CB"/>
    <w:rsid w:val="00FD2AAF"/>
    <w:rsid w:val="00FD6062"/>
    <w:rsid w:val="00FD7EFC"/>
    <w:rsid w:val="00FE2468"/>
    <w:rsid w:val="00FE30EC"/>
    <w:rsid w:val="00FE3A4C"/>
    <w:rsid w:val="00FE4793"/>
    <w:rsid w:val="00FE5B6A"/>
    <w:rsid w:val="00FE71E8"/>
    <w:rsid w:val="00FE7214"/>
    <w:rsid w:val="00FE7D50"/>
    <w:rsid w:val="00FF051A"/>
    <w:rsid w:val="00FF1D36"/>
    <w:rsid w:val="00FF38BC"/>
    <w:rsid w:val="00FF401A"/>
    <w:rsid w:val="00FF6B3A"/>
    <w:rsid w:val="00FF6D5F"/>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00365b" stroke="f">
      <v:fill color="#00365b"/>
      <v:stroke on="f"/>
      <v:textbox inset="2.16pt,0,,0"/>
      <o:colormru v:ext="edit" colors="#d7d28c"/>
    </o:shapedefaults>
    <o:shapelayout v:ext="edit">
      <o:idmap v:ext="edit" data="1"/>
    </o:shapelayout>
  </w:shapeDefaults>
  <w:decimalSymbol w:val=","/>
  <w:listSeparator w:val=";"/>
  <w14:docId w14:val="752CCE9E"/>
  <w15:docId w15:val="{3C1A8A5C-2170-4393-96A8-C7E1568A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8FD"/>
    <w:pPr>
      <w:spacing w:after="120" w:line="240" w:lineRule="exact"/>
    </w:pPr>
    <w:rPr>
      <w:rFonts w:ascii="Arial" w:hAnsi="Arial"/>
      <w:sz w:val="18"/>
      <w:szCs w:val="24"/>
      <w:lang w:val="en-US" w:eastAsia="en-US"/>
    </w:rPr>
  </w:style>
  <w:style w:type="paragraph" w:styleId="Titre1">
    <w:name w:val="heading 1"/>
    <w:basedOn w:val="Normal"/>
    <w:next w:val="Normal"/>
    <w:qFormat/>
    <w:rsid w:val="005078DA"/>
    <w:pPr>
      <w:keepNext/>
      <w:pageBreakBefore/>
      <w:numPr>
        <w:numId w:val="1"/>
      </w:numPr>
      <w:pBdr>
        <w:top w:val="single" w:sz="8" w:space="4" w:color="auto"/>
      </w:pBdr>
      <w:spacing w:line="360" w:lineRule="auto"/>
      <w:outlineLvl w:val="0"/>
    </w:pPr>
    <w:rPr>
      <w:rFonts w:cs="Arial"/>
      <w:b/>
      <w:bCs/>
      <w:sz w:val="32"/>
      <w:szCs w:val="20"/>
    </w:rPr>
  </w:style>
  <w:style w:type="paragraph" w:styleId="Titre2">
    <w:name w:val="heading 2"/>
    <w:basedOn w:val="Normal"/>
    <w:next w:val="Normal"/>
    <w:qFormat/>
    <w:rsid w:val="005078DA"/>
    <w:pPr>
      <w:keepNext/>
      <w:numPr>
        <w:ilvl w:val="1"/>
        <w:numId w:val="1"/>
      </w:numPr>
      <w:pBdr>
        <w:top w:val="single" w:sz="8" w:space="6" w:color="333333"/>
      </w:pBdr>
      <w:spacing w:before="240" w:after="60" w:line="300" w:lineRule="exact"/>
      <w:outlineLvl w:val="1"/>
    </w:pPr>
    <w:rPr>
      <w:rFonts w:cs="Arial"/>
      <w:b/>
      <w:bCs/>
      <w:iCs/>
      <w:sz w:val="28"/>
      <w:szCs w:val="28"/>
    </w:rPr>
  </w:style>
  <w:style w:type="paragraph" w:styleId="Titre3">
    <w:name w:val="heading 3"/>
    <w:basedOn w:val="Normal"/>
    <w:next w:val="Normal"/>
    <w:qFormat/>
    <w:rsid w:val="005078DA"/>
    <w:pPr>
      <w:keepNext/>
      <w:numPr>
        <w:ilvl w:val="2"/>
        <w:numId w:val="1"/>
      </w:numPr>
      <w:tabs>
        <w:tab w:val="left" w:pos="198"/>
      </w:tabs>
      <w:spacing w:before="240" w:after="60"/>
      <w:outlineLvl w:val="2"/>
    </w:pPr>
    <w:rPr>
      <w:rFonts w:cs="Arial"/>
      <w:b/>
      <w:bCs/>
      <w:sz w:val="22"/>
      <w:szCs w:val="26"/>
    </w:rPr>
  </w:style>
  <w:style w:type="paragraph" w:styleId="Titre4">
    <w:name w:val="heading 4"/>
    <w:basedOn w:val="Normal"/>
    <w:next w:val="Normal"/>
    <w:link w:val="Titre4Car"/>
    <w:qFormat/>
    <w:rsid w:val="001C708B"/>
    <w:pPr>
      <w:keepNext/>
      <w:spacing w:before="200" w:after="40"/>
      <w:outlineLvl w:val="3"/>
    </w:pPr>
    <w:rPr>
      <w:b/>
      <w:sz w:val="22"/>
    </w:rPr>
  </w:style>
  <w:style w:type="paragraph" w:styleId="Titre5">
    <w:name w:val="heading 5"/>
    <w:basedOn w:val="Normal"/>
    <w:next w:val="Normal"/>
    <w:qFormat/>
    <w:rsid w:val="005078DA"/>
    <w:pPr>
      <w:keepNext/>
      <w:numPr>
        <w:ilvl w:val="4"/>
        <w:numId w:val="1"/>
      </w:numPr>
      <w:outlineLvl w:val="4"/>
    </w:pPr>
    <w:rPr>
      <w:b/>
      <w:color w:val="D7D28C"/>
      <w:sz w:val="28"/>
    </w:rPr>
  </w:style>
  <w:style w:type="paragraph" w:styleId="Titre6">
    <w:name w:val="heading 6"/>
    <w:basedOn w:val="Normal"/>
    <w:next w:val="Normal"/>
    <w:qFormat/>
    <w:rsid w:val="005078DA"/>
    <w:pPr>
      <w:keepNext/>
      <w:numPr>
        <w:ilvl w:val="5"/>
        <w:numId w:val="1"/>
      </w:numPr>
      <w:spacing w:after="0" w:line="240" w:lineRule="auto"/>
      <w:jc w:val="right"/>
      <w:outlineLvl w:val="5"/>
    </w:pPr>
    <w:rPr>
      <w:b/>
      <w:color w:val="FFFFFF"/>
      <w:sz w:val="16"/>
    </w:rPr>
  </w:style>
  <w:style w:type="paragraph" w:styleId="Titre7">
    <w:name w:val="heading 7"/>
    <w:basedOn w:val="Normal"/>
    <w:next w:val="Normal"/>
    <w:qFormat/>
    <w:rsid w:val="005078DA"/>
    <w:pPr>
      <w:keepNext/>
      <w:numPr>
        <w:ilvl w:val="6"/>
        <w:numId w:val="1"/>
      </w:numPr>
      <w:outlineLvl w:val="6"/>
    </w:pPr>
    <w:rPr>
      <w:b/>
      <w:color w:val="B0232A"/>
      <w:sz w:val="28"/>
    </w:rPr>
  </w:style>
  <w:style w:type="paragraph" w:styleId="Titre8">
    <w:name w:val="heading 8"/>
    <w:basedOn w:val="Normal"/>
    <w:next w:val="Normal"/>
    <w:qFormat/>
    <w:rsid w:val="005078DA"/>
    <w:pPr>
      <w:keepNext/>
      <w:numPr>
        <w:ilvl w:val="7"/>
        <w:numId w:val="1"/>
      </w:numPr>
      <w:outlineLvl w:val="7"/>
    </w:pPr>
    <w:rPr>
      <w:b/>
      <w:sz w:val="22"/>
    </w:rPr>
  </w:style>
  <w:style w:type="paragraph" w:styleId="Titre9">
    <w:name w:val="heading 9"/>
    <w:basedOn w:val="Normal"/>
    <w:next w:val="Normal"/>
    <w:qFormat/>
    <w:rsid w:val="005078DA"/>
    <w:pPr>
      <w:keepNext/>
      <w:numPr>
        <w:ilvl w:val="8"/>
        <w:numId w:val="1"/>
      </w:numPr>
      <w:outlineLvl w:val="8"/>
    </w:pPr>
    <w:rPr>
      <w:b/>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65373A"/>
    <w:rPr>
      <w:rFonts w:ascii="Lucida Grande" w:hAnsi="Lucida Grande"/>
      <w:szCs w:val="18"/>
    </w:rPr>
  </w:style>
  <w:style w:type="paragraph" w:styleId="En-tte">
    <w:name w:val="header"/>
    <w:basedOn w:val="Normal"/>
    <w:rsid w:val="00DC050A"/>
    <w:pPr>
      <w:tabs>
        <w:tab w:val="center" w:pos="4320"/>
        <w:tab w:val="right" w:pos="8640"/>
      </w:tabs>
      <w:spacing w:after="0" w:line="240" w:lineRule="auto"/>
    </w:pPr>
    <w:rPr>
      <w:b/>
      <w:color w:val="FFFFFF"/>
      <w:sz w:val="16"/>
    </w:rPr>
  </w:style>
  <w:style w:type="paragraph" w:styleId="Pieddepage">
    <w:name w:val="footer"/>
    <w:basedOn w:val="Normal"/>
    <w:rsid w:val="0065373A"/>
    <w:pPr>
      <w:tabs>
        <w:tab w:val="center" w:pos="4320"/>
        <w:tab w:val="right" w:pos="8640"/>
      </w:tabs>
    </w:pPr>
  </w:style>
  <w:style w:type="paragraph" w:styleId="NormalWeb">
    <w:name w:val="Normal (Web)"/>
    <w:basedOn w:val="Normal"/>
    <w:uiPriority w:val="99"/>
    <w:rsid w:val="0065373A"/>
    <w:pPr>
      <w:spacing w:before="100" w:after="100"/>
    </w:pPr>
    <w:rPr>
      <w:color w:val="000000"/>
    </w:rPr>
  </w:style>
  <w:style w:type="paragraph" w:styleId="Corpsdetexte">
    <w:name w:val="Body Text"/>
    <w:basedOn w:val="Normal"/>
    <w:rsid w:val="0065373A"/>
    <w:pPr>
      <w:spacing w:line="360" w:lineRule="auto"/>
    </w:pPr>
    <w:rPr>
      <w:rFonts w:cs="Arial"/>
      <w:bCs/>
      <w:sz w:val="20"/>
      <w:szCs w:val="20"/>
      <w:lang w:val="en-GB" w:eastAsia="de-DE"/>
    </w:rPr>
  </w:style>
  <w:style w:type="character" w:styleId="Marquedecommentaire">
    <w:name w:val="annotation reference"/>
    <w:basedOn w:val="Policepardfaut"/>
    <w:semiHidden/>
    <w:rsid w:val="0065373A"/>
    <w:rPr>
      <w:sz w:val="16"/>
      <w:szCs w:val="16"/>
    </w:rPr>
  </w:style>
  <w:style w:type="paragraph" w:styleId="Commentaire">
    <w:name w:val="annotation text"/>
    <w:basedOn w:val="Normal"/>
    <w:semiHidden/>
    <w:rsid w:val="0065373A"/>
    <w:rPr>
      <w:sz w:val="20"/>
      <w:szCs w:val="20"/>
    </w:rPr>
  </w:style>
  <w:style w:type="character" w:styleId="lev">
    <w:name w:val="Strong"/>
    <w:basedOn w:val="Policepardfaut"/>
    <w:uiPriority w:val="22"/>
    <w:qFormat/>
    <w:rsid w:val="0065373A"/>
    <w:rPr>
      <w:b/>
      <w:bCs/>
    </w:rPr>
  </w:style>
  <w:style w:type="character" w:styleId="Numrodepage">
    <w:name w:val="page number"/>
    <w:basedOn w:val="Policepardfaut"/>
    <w:rsid w:val="0065373A"/>
  </w:style>
  <w:style w:type="character" w:customStyle="1" w:styleId="Heading3Char">
    <w:name w:val="Heading 3 Char"/>
    <w:basedOn w:val="Policepardfaut"/>
    <w:rsid w:val="0065373A"/>
    <w:rPr>
      <w:rFonts w:ascii="Arial" w:hAnsi="Arial" w:cs="Arial"/>
      <w:b/>
      <w:bCs/>
      <w:noProof w:val="0"/>
      <w:sz w:val="26"/>
      <w:szCs w:val="26"/>
      <w:lang w:val="en-US" w:eastAsia="en-US" w:bidi="ar-SA"/>
    </w:rPr>
  </w:style>
  <w:style w:type="character" w:styleId="Lienhypertexte">
    <w:name w:val="Hyperlink"/>
    <w:basedOn w:val="Policepardfaut"/>
    <w:uiPriority w:val="99"/>
    <w:rsid w:val="0065373A"/>
    <w:rPr>
      <w:color w:val="0000FF"/>
      <w:u w:val="single"/>
    </w:rPr>
  </w:style>
  <w:style w:type="paragraph" w:styleId="Corpsdetexte2">
    <w:name w:val="Body Text 2"/>
    <w:basedOn w:val="Normal"/>
    <w:rsid w:val="0065373A"/>
    <w:rPr>
      <w:sz w:val="22"/>
    </w:rPr>
  </w:style>
  <w:style w:type="paragraph" w:styleId="Corpsdetexte3">
    <w:name w:val="Body Text 3"/>
    <w:basedOn w:val="Normal"/>
    <w:rsid w:val="0065373A"/>
    <w:rPr>
      <w:color w:val="9E8775"/>
      <w:sz w:val="20"/>
    </w:rPr>
  </w:style>
  <w:style w:type="paragraph" w:customStyle="1" w:styleId="StyleCommentTextArialLinespacing15lines">
    <w:name w:val="Style Comment Text + Arial Line spacing:  1.5 lines"/>
    <w:basedOn w:val="Commentaire"/>
    <w:rsid w:val="00592B5E"/>
    <w:pPr>
      <w:spacing w:line="360" w:lineRule="auto"/>
    </w:pPr>
  </w:style>
  <w:style w:type="table" w:styleId="Grilledutableau">
    <w:name w:val="Table Grid"/>
    <w:basedOn w:val="TableauNormal"/>
    <w:rsid w:val="00635747"/>
    <w:rPr>
      <w:rFonts w:ascii="Arial" w:hAnsi="Arial"/>
      <w:color w:val="FFFFFF"/>
      <w:sz w:val="18"/>
    </w:rPr>
    <w:tblPr>
      <w:tblBorders>
        <w:top w:val="dotted" w:sz="4" w:space="0" w:color="auto"/>
        <w:bottom w:val="dotted" w:sz="4" w:space="0" w:color="auto"/>
        <w:insideH w:val="dotted" w:sz="4" w:space="0" w:color="auto"/>
      </w:tblBorders>
    </w:tblPr>
    <w:tcPr>
      <w:vAlign w:val="center"/>
    </w:tcPr>
  </w:style>
  <w:style w:type="character" w:styleId="Lienhypertextesuivivisit">
    <w:name w:val="FollowedHyperlink"/>
    <w:basedOn w:val="Policepardfaut"/>
    <w:rsid w:val="002D5E4C"/>
    <w:rPr>
      <w:color w:val="800080"/>
      <w:u w:val="single"/>
    </w:rPr>
  </w:style>
  <w:style w:type="paragraph" w:styleId="Paragraphedeliste">
    <w:name w:val="List Paragraph"/>
    <w:basedOn w:val="Normal"/>
    <w:uiPriority w:val="34"/>
    <w:qFormat/>
    <w:rsid w:val="00197B72"/>
    <w:pPr>
      <w:ind w:left="720"/>
      <w:contextualSpacing/>
    </w:pPr>
    <w:rPr>
      <w:rFonts w:ascii="Times" w:hAnsi="Times" w:cs="Times"/>
    </w:rPr>
  </w:style>
  <w:style w:type="paragraph" w:styleId="Citationintense">
    <w:name w:val="Intense Quote"/>
    <w:basedOn w:val="Normal"/>
    <w:next w:val="Normal"/>
    <w:link w:val="CitationintenseCar"/>
    <w:uiPriority w:val="30"/>
    <w:qFormat/>
    <w:rsid w:val="005A2DA0"/>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5A2DA0"/>
    <w:rPr>
      <w:b/>
      <w:bCs/>
      <w:i/>
      <w:iCs/>
      <w:color w:val="4F81BD"/>
      <w:sz w:val="24"/>
      <w:szCs w:val="24"/>
      <w:lang w:val="en-US" w:eastAsia="en-US"/>
    </w:rPr>
  </w:style>
  <w:style w:type="paragraph" w:styleId="Titre">
    <w:name w:val="Title"/>
    <w:basedOn w:val="Normal"/>
    <w:qFormat/>
    <w:rsid w:val="006C434B"/>
    <w:pPr>
      <w:spacing w:before="410" w:after="0" w:line="240" w:lineRule="auto"/>
      <w:outlineLvl w:val="0"/>
    </w:pPr>
    <w:rPr>
      <w:rFonts w:ascii="Avenir 55 Roman" w:hAnsi="Avenir 55 Roman" w:cs="Arial"/>
      <w:bCs/>
      <w:color w:val="FFFFFF"/>
      <w:kern w:val="28"/>
      <w:sz w:val="24"/>
      <w:szCs w:val="32"/>
    </w:rPr>
  </w:style>
  <w:style w:type="paragraph" w:customStyle="1" w:styleId="Normal0">
    <w:name w:val="Normal#"/>
    <w:basedOn w:val="Normal"/>
    <w:rsid w:val="00773DBD"/>
    <w:pPr>
      <w:spacing w:line="200" w:lineRule="exact"/>
    </w:pPr>
    <w:rPr>
      <w:color w:val="FFFFFF"/>
      <w:sz w:val="20"/>
      <w:szCs w:val="20"/>
    </w:rPr>
  </w:style>
  <w:style w:type="paragraph" w:customStyle="1" w:styleId="StyleTitleCoverLeft">
    <w:name w:val="Style Title Cover + Left"/>
    <w:basedOn w:val="Normal"/>
    <w:link w:val="StyleTitleCoverLeftChar"/>
    <w:rsid w:val="006015E5"/>
    <w:pPr>
      <w:widowControl w:val="0"/>
      <w:autoSpaceDE w:val="0"/>
      <w:autoSpaceDN w:val="0"/>
      <w:adjustRightInd w:val="0"/>
      <w:spacing w:after="160" w:line="500" w:lineRule="exact"/>
    </w:pPr>
    <w:rPr>
      <w:rFonts w:ascii="Avenir 55 Roman" w:eastAsia="Batang" w:hAnsi="Avenir 55 Roman"/>
      <w:color w:val="00535E"/>
      <w:sz w:val="44"/>
      <w:szCs w:val="20"/>
      <w:lang w:eastAsia="ko-KR"/>
    </w:rPr>
  </w:style>
  <w:style w:type="paragraph" w:styleId="Listepuces">
    <w:name w:val="List Bullet"/>
    <w:basedOn w:val="Normal"/>
    <w:rsid w:val="00CA128C"/>
    <w:pPr>
      <w:numPr>
        <w:numId w:val="2"/>
      </w:numPr>
    </w:pPr>
  </w:style>
  <w:style w:type="paragraph" w:customStyle="1" w:styleId="Style1">
    <w:name w:val="Style1"/>
    <w:basedOn w:val="StyleTitleCoverLeft"/>
    <w:rsid w:val="001C3701"/>
    <w:rPr>
      <w:color w:val="999999"/>
    </w:rPr>
  </w:style>
  <w:style w:type="paragraph" w:customStyle="1" w:styleId="EventName">
    <w:name w:val="Event Name"/>
    <w:basedOn w:val="StyleTitleCoverLeft"/>
    <w:link w:val="EventNameChar"/>
    <w:rsid w:val="0053786A"/>
    <w:rPr>
      <w:rFonts w:ascii="Arial" w:hAnsi="Arial"/>
      <w:b/>
      <w:color w:val="999999"/>
      <w:sz w:val="28"/>
    </w:rPr>
  </w:style>
  <w:style w:type="paragraph" w:customStyle="1" w:styleId="StyleStyleTitleCoverLeftDarkTeal">
    <w:name w:val="Style Style Title Cover + Left + Dark Teal"/>
    <w:basedOn w:val="StyleTitleCoverLeft"/>
    <w:rsid w:val="0053786A"/>
    <w:pPr>
      <w:spacing w:after="40"/>
    </w:pPr>
    <w:rPr>
      <w:rFonts w:ascii="Arial" w:hAnsi="Arial"/>
      <w:color w:val="003366"/>
    </w:rPr>
  </w:style>
  <w:style w:type="paragraph" w:customStyle="1" w:styleId="AuthorName">
    <w:name w:val="Author Name"/>
    <w:basedOn w:val="EventName"/>
    <w:link w:val="AuthorNameCharChar"/>
    <w:rsid w:val="00866580"/>
    <w:pPr>
      <w:spacing w:after="0" w:line="240" w:lineRule="auto"/>
    </w:pPr>
    <w:rPr>
      <w:b w:val="0"/>
      <w:sz w:val="18"/>
    </w:rPr>
  </w:style>
  <w:style w:type="character" w:customStyle="1" w:styleId="StyleTitleCoverLeftChar">
    <w:name w:val="Style Title Cover + Left Char"/>
    <w:basedOn w:val="Policepardfaut"/>
    <w:link w:val="StyleTitleCoverLeft"/>
    <w:rsid w:val="004F5E6F"/>
    <w:rPr>
      <w:rFonts w:ascii="Avenir 55 Roman" w:eastAsia="Batang" w:hAnsi="Avenir 55 Roman"/>
      <w:color w:val="00535E"/>
      <w:sz w:val="44"/>
      <w:lang w:val="en-US" w:eastAsia="ko-KR" w:bidi="ar-SA"/>
    </w:rPr>
  </w:style>
  <w:style w:type="character" w:customStyle="1" w:styleId="EventNameChar">
    <w:name w:val="Event Name Char"/>
    <w:basedOn w:val="StyleTitleCoverLeftChar"/>
    <w:link w:val="EventName"/>
    <w:rsid w:val="0053786A"/>
    <w:rPr>
      <w:rFonts w:ascii="Arial" w:eastAsia="Batang" w:hAnsi="Arial"/>
      <w:b/>
      <w:color w:val="999999"/>
      <w:sz w:val="28"/>
      <w:lang w:val="en-US" w:eastAsia="ko-KR" w:bidi="ar-SA"/>
    </w:rPr>
  </w:style>
  <w:style w:type="character" w:customStyle="1" w:styleId="AuthorNameCharChar">
    <w:name w:val="Author Name Char Char"/>
    <w:basedOn w:val="EventNameChar"/>
    <w:link w:val="AuthorName"/>
    <w:rsid w:val="00866580"/>
    <w:rPr>
      <w:rFonts w:ascii="Arial" w:eastAsia="Batang" w:hAnsi="Arial"/>
      <w:b/>
      <w:color w:val="999999"/>
      <w:sz w:val="18"/>
      <w:lang w:val="en-US" w:eastAsia="ko-KR" w:bidi="ar-SA"/>
    </w:rPr>
  </w:style>
  <w:style w:type="paragraph" w:customStyle="1" w:styleId="StyleAuthor">
    <w:name w:val="Style Author +"/>
    <w:basedOn w:val="AuthorName"/>
    <w:link w:val="StyleAuthorChar"/>
    <w:rsid w:val="004F5E6F"/>
  </w:style>
  <w:style w:type="character" w:customStyle="1" w:styleId="StyleAuthorChar">
    <w:name w:val="Style Author + Char"/>
    <w:basedOn w:val="AuthorNameCharChar"/>
    <w:link w:val="StyleAuthor"/>
    <w:rsid w:val="004F5E6F"/>
    <w:rPr>
      <w:rFonts w:ascii="Arial" w:eastAsia="Batang" w:hAnsi="Arial"/>
      <w:b/>
      <w:color w:val="999999"/>
      <w:sz w:val="18"/>
      <w:lang w:val="en-US" w:eastAsia="ko-KR" w:bidi="ar-SA"/>
    </w:rPr>
  </w:style>
  <w:style w:type="paragraph" w:customStyle="1" w:styleId="Norml">
    <w:name w:val="Norml"/>
    <w:basedOn w:val="Normal"/>
    <w:rsid w:val="00866580"/>
  </w:style>
  <w:style w:type="paragraph" w:customStyle="1" w:styleId="ColumnTitle2">
    <w:name w:val="Column Title 2"/>
    <w:basedOn w:val="Titre3"/>
    <w:rsid w:val="00323D67"/>
    <w:pPr>
      <w:numPr>
        <w:ilvl w:val="0"/>
        <w:numId w:val="0"/>
      </w:numPr>
      <w:spacing w:line="300" w:lineRule="exact"/>
    </w:pPr>
    <w:rPr>
      <w:rFonts w:cs="Times New Roman"/>
      <w:bCs w:val="0"/>
      <w:color w:val="000000"/>
      <w:sz w:val="24"/>
      <w:szCs w:val="20"/>
      <w:lang w:val="en-GB"/>
    </w:rPr>
  </w:style>
  <w:style w:type="paragraph" w:customStyle="1" w:styleId="StyleColumnTitle2TrebuchetMS10ptGray-40Before0pt">
    <w:name w:val="Style Column Title 2 + Trebuchet MS 10 pt Gray-40% Before:  0 pt..."/>
    <w:basedOn w:val="ColumnTitle2"/>
    <w:rsid w:val="00F57DEA"/>
    <w:pPr>
      <w:spacing w:before="0" w:after="0" w:line="240" w:lineRule="auto"/>
    </w:pPr>
    <w:rPr>
      <w:rFonts w:ascii="Trebuchet MS" w:hAnsi="Trebuchet MS"/>
      <w:bCs/>
      <w:color w:val="333333"/>
      <w:sz w:val="20"/>
    </w:rPr>
  </w:style>
  <w:style w:type="paragraph" w:customStyle="1" w:styleId="TableHead">
    <w:name w:val="Table Head"/>
    <w:basedOn w:val="Normal"/>
    <w:rsid w:val="00E9517F"/>
  </w:style>
  <w:style w:type="paragraph" w:customStyle="1" w:styleId="Style2">
    <w:name w:val="Style2"/>
    <w:basedOn w:val="Normal"/>
    <w:next w:val="TableHead"/>
    <w:rsid w:val="00E9517F"/>
  </w:style>
  <w:style w:type="paragraph" w:customStyle="1" w:styleId="TBHead">
    <w:name w:val="TB Head"/>
    <w:basedOn w:val="Normal"/>
    <w:rsid w:val="00686221"/>
    <w:pPr>
      <w:spacing w:after="0" w:line="240" w:lineRule="auto"/>
      <w:jc w:val="center"/>
    </w:pPr>
    <w:rPr>
      <w:b/>
    </w:rPr>
  </w:style>
  <w:style w:type="paragraph" w:customStyle="1" w:styleId="TableCellsLeft">
    <w:name w:val="Table Cells Left"/>
    <w:basedOn w:val="Normal"/>
    <w:rsid w:val="002C4E47"/>
    <w:pPr>
      <w:spacing w:after="0"/>
    </w:pPr>
  </w:style>
  <w:style w:type="paragraph" w:customStyle="1" w:styleId="TableCellsHead2">
    <w:name w:val="Table Cells Head 2"/>
    <w:basedOn w:val="TableCellsLeft"/>
    <w:rsid w:val="001C5674"/>
    <w:pPr>
      <w:spacing w:line="240" w:lineRule="auto"/>
    </w:pPr>
    <w:rPr>
      <w:b/>
      <w:sz w:val="16"/>
    </w:rPr>
  </w:style>
  <w:style w:type="paragraph" w:customStyle="1" w:styleId="TableCellsHead1">
    <w:name w:val="Table Cells Head 1"/>
    <w:basedOn w:val="TableCellsLeft"/>
    <w:rsid w:val="00ED024D"/>
    <w:pPr>
      <w:spacing w:before="4" w:after="4" w:line="240" w:lineRule="auto"/>
    </w:pPr>
    <w:rPr>
      <w:b/>
    </w:rPr>
  </w:style>
  <w:style w:type="paragraph" w:customStyle="1" w:styleId="StyleTableCellsLeft">
    <w:name w:val="Style Table Cells + Left"/>
    <w:basedOn w:val="TableCellsLeft"/>
    <w:rsid w:val="00E035FC"/>
    <w:pPr>
      <w:spacing w:line="240" w:lineRule="auto"/>
    </w:pPr>
    <w:rPr>
      <w:szCs w:val="20"/>
    </w:rPr>
  </w:style>
  <w:style w:type="paragraph" w:customStyle="1" w:styleId="TableCellsHeadLeft">
    <w:name w:val="Table Cells Head Left"/>
    <w:basedOn w:val="TableCellsHead1"/>
    <w:rsid w:val="00630EF1"/>
    <w:pPr>
      <w:ind w:left="113"/>
    </w:pPr>
  </w:style>
  <w:style w:type="paragraph" w:customStyle="1" w:styleId="NEWBullet">
    <w:name w:val="NEW Bullet"/>
    <w:basedOn w:val="Normal"/>
    <w:link w:val="NEWBulletChar"/>
    <w:rsid w:val="00E849DA"/>
  </w:style>
  <w:style w:type="paragraph" w:customStyle="1" w:styleId="TableBullet">
    <w:name w:val="Table Bullet"/>
    <w:basedOn w:val="NEWBullet"/>
    <w:link w:val="TableBulletChar"/>
    <w:rsid w:val="00FB1D18"/>
    <w:pPr>
      <w:numPr>
        <w:numId w:val="3"/>
      </w:numPr>
      <w:spacing w:after="80" w:line="240" w:lineRule="auto"/>
    </w:pPr>
  </w:style>
  <w:style w:type="character" w:customStyle="1" w:styleId="NEWBulletChar">
    <w:name w:val="NEW Bullet Char"/>
    <w:basedOn w:val="Policepardfaut"/>
    <w:link w:val="NEWBullet"/>
    <w:rsid w:val="00DD3463"/>
    <w:rPr>
      <w:rFonts w:ascii="Arial" w:hAnsi="Arial"/>
      <w:color w:val="333333"/>
      <w:sz w:val="18"/>
      <w:szCs w:val="24"/>
      <w:lang w:val="en-US" w:eastAsia="en-US" w:bidi="ar-SA"/>
    </w:rPr>
  </w:style>
  <w:style w:type="character" w:customStyle="1" w:styleId="TableBulletChar">
    <w:name w:val="Table Bullet Char"/>
    <w:basedOn w:val="NEWBulletChar"/>
    <w:link w:val="TableBullet"/>
    <w:rsid w:val="00DD3463"/>
    <w:rPr>
      <w:rFonts w:ascii="Arial" w:hAnsi="Arial"/>
      <w:color w:val="333333"/>
      <w:sz w:val="18"/>
      <w:szCs w:val="24"/>
      <w:lang w:val="en-US" w:eastAsia="en-US" w:bidi="ar-SA"/>
    </w:rPr>
  </w:style>
  <w:style w:type="paragraph" w:styleId="Liste2">
    <w:name w:val="List 2"/>
    <w:basedOn w:val="Normal"/>
    <w:link w:val="Liste2Car"/>
    <w:rsid w:val="00E55D62"/>
    <w:pPr>
      <w:numPr>
        <w:numId w:val="4"/>
      </w:numPr>
      <w:spacing w:before="120" w:line="240" w:lineRule="auto"/>
    </w:pPr>
    <w:rPr>
      <w:sz w:val="20"/>
      <w:szCs w:val="20"/>
      <w:lang w:val="en-GB"/>
    </w:rPr>
  </w:style>
  <w:style w:type="paragraph" w:styleId="TM1">
    <w:name w:val="toc 1"/>
    <w:basedOn w:val="Normal"/>
    <w:next w:val="Normal"/>
    <w:autoRedefine/>
    <w:uiPriority w:val="39"/>
    <w:rsid w:val="0053786A"/>
    <w:pPr>
      <w:tabs>
        <w:tab w:val="right" w:pos="8788"/>
      </w:tabs>
      <w:spacing w:before="360" w:after="0" w:line="240" w:lineRule="auto"/>
    </w:pPr>
    <w:rPr>
      <w:b/>
      <w:caps/>
      <w:sz w:val="20"/>
      <w:szCs w:val="20"/>
      <w:lang w:val="en-ZA"/>
    </w:rPr>
  </w:style>
  <w:style w:type="paragraph" w:styleId="TM2">
    <w:name w:val="toc 2"/>
    <w:basedOn w:val="Normal"/>
    <w:next w:val="Normal"/>
    <w:autoRedefine/>
    <w:uiPriority w:val="39"/>
    <w:rsid w:val="0053786A"/>
    <w:pPr>
      <w:tabs>
        <w:tab w:val="right" w:pos="8788"/>
      </w:tabs>
      <w:spacing w:before="240" w:after="0" w:line="240" w:lineRule="auto"/>
      <w:ind w:left="240"/>
    </w:pPr>
    <w:rPr>
      <w:b/>
      <w:sz w:val="20"/>
      <w:szCs w:val="20"/>
      <w:lang w:val="en-ZA"/>
    </w:rPr>
  </w:style>
  <w:style w:type="paragraph" w:customStyle="1" w:styleId="Normalclean">
    <w:name w:val="Normal clean"/>
    <w:basedOn w:val="Normal"/>
    <w:rsid w:val="0053786A"/>
    <w:pPr>
      <w:spacing w:before="20" w:after="0" w:line="240" w:lineRule="auto"/>
    </w:pPr>
    <w:rPr>
      <w:sz w:val="20"/>
      <w:szCs w:val="20"/>
      <w:lang w:val="en-ZA"/>
    </w:rPr>
  </w:style>
  <w:style w:type="paragraph" w:customStyle="1" w:styleId="StyleHeading1Left-003cmHanging076cmRight-004">
    <w:name w:val="Style Heading 1 + Left:  -0.03 cm Hanging:  0.76 cm Right:  -0.04..."/>
    <w:basedOn w:val="Titre1"/>
    <w:rsid w:val="0053786A"/>
    <w:pPr>
      <w:numPr>
        <w:numId w:val="5"/>
      </w:numPr>
      <w:pBdr>
        <w:top w:val="single" w:sz="18" w:space="0" w:color="auto"/>
      </w:pBdr>
      <w:spacing w:before="80" w:line="240" w:lineRule="auto"/>
      <w:ind w:right="-23"/>
    </w:pPr>
    <w:rPr>
      <w:rFonts w:cs="Times New Roman"/>
    </w:rPr>
  </w:style>
  <w:style w:type="paragraph" w:customStyle="1" w:styleId="Style16ptBoldTopSinglesolidlineAuto075ptLinewid">
    <w:name w:val="Style 16 pt Bold Top: (Single solid line Auto  0.75 pt Line wid..."/>
    <w:basedOn w:val="Normal"/>
    <w:rsid w:val="0053786A"/>
    <w:pPr>
      <w:pBdr>
        <w:top w:val="single" w:sz="6" w:space="4" w:color="auto"/>
      </w:pBdr>
      <w:spacing w:line="360" w:lineRule="auto"/>
    </w:pPr>
    <w:rPr>
      <w:b/>
      <w:bCs/>
      <w:sz w:val="32"/>
      <w:szCs w:val="20"/>
    </w:rPr>
  </w:style>
  <w:style w:type="paragraph" w:customStyle="1" w:styleId="Highlight">
    <w:name w:val="Highlight"/>
    <w:basedOn w:val="Normal"/>
    <w:rsid w:val="00181E0D"/>
  </w:style>
  <w:style w:type="paragraph" w:customStyle="1" w:styleId="Hightlight">
    <w:name w:val="Hightlight"/>
    <w:basedOn w:val="Highlight"/>
    <w:rsid w:val="00181E0D"/>
  </w:style>
  <w:style w:type="paragraph" w:styleId="Notedebasdepage">
    <w:name w:val="footnote text"/>
    <w:basedOn w:val="Normal"/>
    <w:semiHidden/>
    <w:rsid w:val="0078087D"/>
    <w:rPr>
      <w:sz w:val="20"/>
      <w:szCs w:val="20"/>
    </w:rPr>
  </w:style>
  <w:style w:type="character" w:styleId="Appelnotedebasdep">
    <w:name w:val="footnote reference"/>
    <w:basedOn w:val="Policepardfaut"/>
    <w:semiHidden/>
    <w:rsid w:val="0078087D"/>
    <w:rPr>
      <w:vertAlign w:val="superscript"/>
    </w:rPr>
  </w:style>
  <w:style w:type="paragraph" w:customStyle="1" w:styleId="date-location">
    <w:name w:val="date-location"/>
    <w:basedOn w:val="Normal"/>
    <w:rsid w:val="00043DB8"/>
    <w:pPr>
      <w:spacing w:after="240" w:line="240" w:lineRule="auto"/>
    </w:pPr>
    <w:rPr>
      <w:rFonts w:ascii="Times New Roman" w:hAnsi="Times New Roman"/>
      <w:color w:val="787878"/>
      <w:sz w:val="24"/>
    </w:rPr>
  </w:style>
  <w:style w:type="character" w:customStyle="1" w:styleId="Titre4Car">
    <w:name w:val="Titre 4 Car"/>
    <w:basedOn w:val="Policepardfaut"/>
    <w:link w:val="Titre4"/>
    <w:rsid w:val="00C40D78"/>
    <w:rPr>
      <w:rFonts w:ascii="Arial" w:hAnsi="Arial"/>
      <w:b/>
      <w:sz w:val="22"/>
      <w:szCs w:val="24"/>
      <w:lang w:val="en-US" w:eastAsia="en-US" w:bidi="ar-SA"/>
    </w:rPr>
  </w:style>
  <w:style w:type="character" w:customStyle="1" w:styleId="Liste2Car">
    <w:name w:val="Liste 2 Car"/>
    <w:basedOn w:val="Policepardfaut"/>
    <w:link w:val="Liste2"/>
    <w:rsid w:val="00866A38"/>
    <w:rPr>
      <w:rFonts w:ascii="Arial" w:hAnsi="Arial"/>
      <w:lang w:val="en-GB" w:eastAsia="en-US"/>
    </w:rPr>
  </w:style>
  <w:style w:type="paragraph" w:customStyle="1" w:styleId="tableimage">
    <w:name w:val="table image"/>
    <w:basedOn w:val="Normal"/>
    <w:rsid w:val="009B3377"/>
    <w:pPr>
      <w:spacing w:line="240" w:lineRule="auto"/>
    </w:pPr>
    <w:rPr>
      <w:color w:val="FFFFFF"/>
    </w:rPr>
  </w:style>
  <w:style w:type="paragraph" w:customStyle="1" w:styleId="heading1">
    <w:name w:val="heading1"/>
    <w:basedOn w:val="Normal"/>
    <w:rsid w:val="00997301"/>
    <w:pPr>
      <w:spacing w:before="225" w:after="150" w:line="240" w:lineRule="auto"/>
    </w:pPr>
    <w:rPr>
      <w:rFonts w:ascii="Verdana" w:hAnsi="Verdana"/>
      <w:color w:val="333333"/>
      <w:sz w:val="30"/>
      <w:szCs w:val="30"/>
      <w:lang w:val="en-ZA" w:eastAsia="en-ZA"/>
    </w:rPr>
  </w:style>
  <w:style w:type="paragraph" w:customStyle="1" w:styleId="small">
    <w:name w:val="small"/>
    <w:basedOn w:val="Normal"/>
    <w:rsid w:val="00997301"/>
    <w:pPr>
      <w:spacing w:before="75" w:after="75" w:line="240" w:lineRule="auto"/>
    </w:pPr>
    <w:rPr>
      <w:rFonts w:ascii="Verdana" w:hAnsi="Verdana"/>
      <w:color w:val="000000"/>
      <w:sz w:val="15"/>
      <w:szCs w:val="15"/>
      <w:lang w:val="en-ZA" w:eastAsia="en-ZA"/>
    </w:rPr>
  </w:style>
  <w:style w:type="paragraph" w:customStyle="1" w:styleId="Default">
    <w:name w:val="Default"/>
    <w:rsid w:val="001A0C6D"/>
    <w:pPr>
      <w:autoSpaceDE w:val="0"/>
      <w:autoSpaceDN w:val="0"/>
      <w:adjustRightInd w:val="0"/>
    </w:pPr>
    <w:rPr>
      <w:rFonts w:ascii="Arial" w:hAnsi="Arial" w:cs="Arial"/>
      <w:color w:val="000000"/>
      <w:sz w:val="24"/>
      <w:szCs w:val="24"/>
      <w:lang w:val="fr-FR"/>
    </w:rPr>
  </w:style>
  <w:style w:type="character" w:styleId="Accentuation">
    <w:name w:val="Emphasis"/>
    <w:basedOn w:val="Policepardfaut"/>
    <w:uiPriority w:val="20"/>
    <w:qFormat/>
    <w:rsid w:val="00B1118F"/>
    <w:rPr>
      <w:i/>
      <w:iCs/>
    </w:rPr>
  </w:style>
  <w:style w:type="paragraph" w:customStyle="1" w:styleId="SCSfirstlevelbullet">
    <w:name w:val="SCS first level bullet"/>
    <w:basedOn w:val="Normal"/>
    <w:link w:val="SCSfirstlevelbulletChar"/>
    <w:autoRedefine/>
    <w:qFormat/>
    <w:rsid w:val="001469C0"/>
    <w:pPr>
      <w:numPr>
        <w:numId w:val="7"/>
      </w:numPr>
      <w:spacing w:after="0" w:line="280" w:lineRule="atLeast"/>
    </w:pPr>
    <w:rPr>
      <w:rFonts w:eastAsia="MS Mincho" w:cs="Arial"/>
      <w:lang w:val="en-GB"/>
    </w:rPr>
  </w:style>
  <w:style w:type="character" w:customStyle="1" w:styleId="SCSfirstlevelbulletChar">
    <w:name w:val="SCS first level bullet Char"/>
    <w:basedOn w:val="Policepardfaut"/>
    <w:link w:val="SCSfirstlevelbullet"/>
    <w:rsid w:val="001469C0"/>
    <w:rPr>
      <w:rFonts w:ascii="Arial" w:eastAsia="MS Mincho" w:hAnsi="Arial" w:cs="Arial"/>
      <w:sz w:val="18"/>
      <w:szCs w:val="24"/>
      <w:lang w:val="en-GB" w:eastAsia="en-US"/>
    </w:rPr>
  </w:style>
  <w:style w:type="paragraph" w:customStyle="1" w:styleId="SCSSecondLevelbullet">
    <w:name w:val="SCS Second Level bullet"/>
    <w:basedOn w:val="SCSfirstlevelbullet"/>
    <w:autoRedefine/>
    <w:qFormat/>
    <w:rsid w:val="001469C0"/>
    <w:pPr>
      <w:numPr>
        <w:ilvl w:val="1"/>
      </w:numPr>
      <w:tabs>
        <w:tab w:val="clear" w:pos="1440"/>
        <w:tab w:val="num" w:pos="2857"/>
      </w:tabs>
      <w:ind w:left="2857"/>
    </w:pPr>
  </w:style>
  <w:style w:type="paragraph" w:customStyle="1" w:styleId="SCSThirdlevelbullet">
    <w:name w:val="SCS Third level bullet"/>
    <w:basedOn w:val="SCSSecondLevelbullet"/>
    <w:autoRedefine/>
    <w:qFormat/>
    <w:rsid w:val="001469C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3844">
      <w:bodyDiv w:val="1"/>
      <w:marLeft w:val="0"/>
      <w:marRight w:val="0"/>
      <w:marTop w:val="0"/>
      <w:marBottom w:val="0"/>
      <w:divBdr>
        <w:top w:val="none" w:sz="0" w:space="0" w:color="auto"/>
        <w:left w:val="none" w:sz="0" w:space="0" w:color="auto"/>
        <w:bottom w:val="none" w:sz="0" w:space="0" w:color="auto"/>
        <w:right w:val="none" w:sz="0" w:space="0" w:color="auto"/>
      </w:divBdr>
    </w:div>
    <w:div w:id="175465634">
      <w:bodyDiv w:val="1"/>
      <w:marLeft w:val="0"/>
      <w:marRight w:val="0"/>
      <w:marTop w:val="0"/>
      <w:marBottom w:val="0"/>
      <w:divBdr>
        <w:top w:val="none" w:sz="0" w:space="0" w:color="auto"/>
        <w:left w:val="none" w:sz="0" w:space="0" w:color="auto"/>
        <w:bottom w:val="none" w:sz="0" w:space="0" w:color="auto"/>
        <w:right w:val="none" w:sz="0" w:space="0" w:color="auto"/>
      </w:divBdr>
      <w:divsChild>
        <w:div w:id="202055920">
          <w:marLeft w:val="0"/>
          <w:marRight w:val="0"/>
          <w:marTop w:val="0"/>
          <w:marBottom w:val="0"/>
          <w:divBdr>
            <w:top w:val="none" w:sz="0" w:space="0" w:color="auto"/>
            <w:left w:val="none" w:sz="0" w:space="0" w:color="auto"/>
            <w:bottom w:val="none" w:sz="0" w:space="0" w:color="auto"/>
            <w:right w:val="none" w:sz="0" w:space="0" w:color="auto"/>
          </w:divBdr>
        </w:div>
        <w:div w:id="816413175">
          <w:marLeft w:val="0"/>
          <w:marRight w:val="0"/>
          <w:marTop w:val="0"/>
          <w:marBottom w:val="0"/>
          <w:divBdr>
            <w:top w:val="none" w:sz="0" w:space="0" w:color="auto"/>
            <w:left w:val="none" w:sz="0" w:space="0" w:color="auto"/>
            <w:bottom w:val="none" w:sz="0" w:space="0" w:color="auto"/>
            <w:right w:val="none" w:sz="0" w:space="0" w:color="auto"/>
          </w:divBdr>
        </w:div>
        <w:div w:id="928275603">
          <w:marLeft w:val="0"/>
          <w:marRight w:val="0"/>
          <w:marTop w:val="0"/>
          <w:marBottom w:val="0"/>
          <w:divBdr>
            <w:top w:val="none" w:sz="0" w:space="0" w:color="auto"/>
            <w:left w:val="none" w:sz="0" w:space="0" w:color="auto"/>
            <w:bottom w:val="none" w:sz="0" w:space="0" w:color="auto"/>
            <w:right w:val="none" w:sz="0" w:space="0" w:color="auto"/>
          </w:divBdr>
        </w:div>
      </w:divsChild>
    </w:div>
    <w:div w:id="350886231">
      <w:bodyDiv w:val="1"/>
      <w:marLeft w:val="0"/>
      <w:marRight w:val="0"/>
      <w:marTop w:val="0"/>
      <w:marBottom w:val="225"/>
      <w:divBdr>
        <w:top w:val="none" w:sz="0" w:space="0" w:color="auto"/>
        <w:left w:val="none" w:sz="0" w:space="0" w:color="auto"/>
        <w:bottom w:val="none" w:sz="0" w:space="0" w:color="auto"/>
        <w:right w:val="none" w:sz="0" w:space="0" w:color="auto"/>
      </w:divBdr>
    </w:div>
    <w:div w:id="419910713">
      <w:bodyDiv w:val="1"/>
      <w:marLeft w:val="0"/>
      <w:marRight w:val="0"/>
      <w:marTop w:val="0"/>
      <w:marBottom w:val="0"/>
      <w:divBdr>
        <w:top w:val="none" w:sz="0" w:space="0" w:color="auto"/>
        <w:left w:val="none" w:sz="0" w:space="0" w:color="auto"/>
        <w:bottom w:val="none" w:sz="0" w:space="0" w:color="auto"/>
        <w:right w:val="none" w:sz="0" w:space="0" w:color="auto"/>
      </w:divBdr>
    </w:div>
    <w:div w:id="677393980">
      <w:bodyDiv w:val="1"/>
      <w:marLeft w:val="0"/>
      <w:marRight w:val="0"/>
      <w:marTop w:val="0"/>
      <w:marBottom w:val="0"/>
      <w:divBdr>
        <w:top w:val="none" w:sz="0" w:space="0" w:color="auto"/>
        <w:left w:val="none" w:sz="0" w:space="0" w:color="auto"/>
        <w:bottom w:val="none" w:sz="0" w:space="0" w:color="auto"/>
        <w:right w:val="none" w:sz="0" w:space="0" w:color="auto"/>
      </w:divBdr>
      <w:divsChild>
        <w:div w:id="2117820721">
          <w:marLeft w:val="0"/>
          <w:marRight w:val="0"/>
          <w:marTop w:val="0"/>
          <w:marBottom w:val="0"/>
          <w:divBdr>
            <w:top w:val="none" w:sz="0" w:space="0" w:color="auto"/>
            <w:left w:val="none" w:sz="0" w:space="0" w:color="auto"/>
            <w:bottom w:val="none" w:sz="0" w:space="0" w:color="auto"/>
            <w:right w:val="none" w:sz="0" w:space="0" w:color="auto"/>
          </w:divBdr>
        </w:div>
        <w:div w:id="1136487146">
          <w:marLeft w:val="0"/>
          <w:marRight w:val="0"/>
          <w:marTop w:val="0"/>
          <w:marBottom w:val="0"/>
          <w:divBdr>
            <w:top w:val="none" w:sz="0" w:space="0" w:color="auto"/>
            <w:left w:val="none" w:sz="0" w:space="0" w:color="auto"/>
            <w:bottom w:val="none" w:sz="0" w:space="0" w:color="auto"/>
            <w:right w:val="none" w:sz="0" w:space="0" w:color="auto"/>
          </w:divBdr>
        </w:div>
      </w:divsChild>
    </w:div>
    <w:div w:id="1111170639">
      <w:bodyDiv w:val="1"/>
      <w:marLeft w:val="0"/>
      <w:marRight w:val="0"/>
      <w:marTop w:val="0"/>
      <w:marBottom w:val="281"/>
      <w:divBdr>
        <w:top w:val="none" w:sz="0" w:space="0" w:color="auto"/>
        <w:left w:val="none" w:sz="0" w:space="0" w:color="auto"/>
        <w:bottom w:val="none" w:sz="0" w:space="0" w:color="auto"/>
        <w:right w:val="none" w:sz="0" w:space="0" w:color="auto"/>
      </w:divBdr>
    </w:div>
    <w:div w:id="1129861394">
      <w:bodyDiv w:val="1"/>
      <w:marLeft w:val="0"/>
      <w:marRight w:val="0"/>
      <w:marTop w:val="0"/>
      <w:marBottom w:val="0"/>
      <w:divBdr>
        <w:top w:val="none" w:sz="0" w:space="0" w:color="auto"/>
        <w:left w:val="none" w:sz="0" w:space="0" w:color="auto"/>
        <w:bottom w:val="none" w:sz="0" w:space="0" w:color="auto"/>
        <w:right w:val="none" w:sz="0" w:space="0" w:color="auto"/>
      </w:divBdr>
      <w:divsChild>
        <w:div w:id="1977295859">
          <w:marLeft w:val="0"/>
          <w:marRight w:val="0"/>
          <w:marTop w:val="0"/>
          <w:marBottom w:val="0"/>
          <w:divBdr>
            <w:top w:val="none" w:sz="0" w:space="0" w:color="auto"/>
            <w:left w:val="none" w:sz="0" w:space="0" w:color="auto"/>
            <w:bottom w:val="none" w:sz="0" w:space="0" w:color="auto"/>
            <w:right w:val="none" w:sz="0" w:space="0" w:color="auto"/>
          </w:divBdr>
          <w:divsChild>
            <w:div w:id="854346146">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1130787023">
      <w:bodyDiv w:val="1"/>
      <w:marLeft w:val="0"/>
      <w:marRight w:val="0"/>
      <w:marTop w:val="0"/>
      <w:marBottom w:val="0"/>
      <w:divBdr>
        <w:top w:val="none" w:sz="0" w:space="0" w:color="auto"/>
        <w:left w:val="none" w:sz="0" w:space="0" w:color="auto"/>
        <w:bottom w:val="none" w:sz="0" w:space="0" w:color="auto"/>
        <w:right w:val="none" w:sz="0" w:space="0" w:color="auto"/>
      </w:divBdr>
      <w:divsChild>
        <w:div w:id="1354965620">
          <w:marLeft w:val="0"/>
          <w:marRight w:val="0"/>
          <w:marTop w:val="0"/>
          <w:marBottom w:val="0"/>
          <w:divBdr>
            <w:top w:val="none" w:sz="0" w:space="0" w:color="auto"/>
            <w:left w:val="none" w:sz="0" w:space="0" w:color="auto"/>
            <w:bottom w:val="none" w:sz="0" w:space="0" w:color="auto"/>
            <w:right w:val="none" w:sz="0" w:space="0" w:color="auto"/>
          </w:divBdr>
        </w:div>
        <w:div w:id="1061441846">
          <w:marLeft w:val="0"/>
          <w:marRight w:val="0"/>
          <w:marTop w:val="0"/>
          <w:marBottom w:val="0"/>
          <w:divBdr>
            <w:top w:val="none" w:sz="0" w:space="0" w:color="auto"/>
            <w:left w:val="none" w:sz="0" w:space="0" w:color="auto"/>
            <w:bottom w:val="none" w:sz="0" w:space="0" w:color="auto"/>
            <w:right w:val="none" w:sz="0" w:space="0" w:color="auto"/>
          </w:divBdr>
        </w:div>
        <w:div w:id="633562337">
          <w:marLeft w:val="0"/>
          <w:marRight w:val="0"/>
          <w:marTop w:val="0"/>
          <w:marBottom w:val="0"/>
          <w:divBdr>
            <w:top w:val="none" w:sz="0" w:space="0" w:color="auto"/>
            <w:left w:val="none" w:sz="0" w:space="0" w:color="auto"/>
            <w:bottom w:val="none" w:sz="0" w:space="0" w:color="auto"/>
            <w:right w:val="none" w:sz="0" w:space="0" w:color="auto"/>
          </w:divBdr>
        </w:div>
      </w:divsChild>
    </w:div>
    <w:div w:id="1243178965">
      <w:bodyDiv w:val="1"/>
      <w:marLeft w:val="0"/>
      <w:marRight w:val="0"/>
      <w:marTop w:val="0"/>
      <w:marBottom w:val="0"/>
      <w:divBdr>
        <w:top w:val="none" w:sz="0" w:space="0" w:color="auto"/>
        <w:left w:val="none" w:sz="0" w:space="0" w:color="auto"/>
        <w:bottom w:val="none" w:sz="0" w:space="0" w:color="auto"/>
        <w:right w:val="none" w:sz="0" w:space="0" w:color="auto"/>
      </w:divBdr>
      <w:divsChild>
        <w:div w:id="422072628">
          <w:marLeft w:val="150"/>
          <w:marRight w:val="0"/>
          <w:marTop w:val="150"/>
          <w:marBottom w:val="300"/>
          <w:divBdr>
            <w:top w:val="none" w:sz="0" w:space="0" w:color="auto"/>
            <w:left w:val="none" w:sz="0" w:space="0" w:color="auto"/>
            <w:bottom w:val="none" w:sz="0" w:space="0" w:color="auto"/>
            <w:right w:val="none" w:sz="0" w:space="0" w:color="auto"/>
          </w:divBdr>
        </w:div>
      </w:divsChild>
    </w:div>
    <w:div w:id="1351057276">
      <w:bodyDiv w:val="1"/>
      <w:marLeft w:val="0"/>
      <w:marRight w:val="0"/>
      <w:marTop w:val="0"/>
      <w:marBottom w:val="0"/>
      <w:divBdr>
        <w:top w:val="none" w:sz="0" w:space="0" w:color="auto"/>
        <w:left w:val="none" w:sz="0" w:space="0" w:color="auto"/>
        <w:bottom w:val="none" w:sz="0" w:space="0" w:color="auto"/>
        <w:right w:val="none" w:sz="0" w:space="0" w:color="auto"/>
      </w:divBdr>
    </w:div>
    <w:div w:id="1387098522">
      <w:bodyDiv w:val="1"/>
      <w:marLeft w:val="0"/>
      <w:marRight w:val="0"/>
      <w:marTop w:val="0"/>
      <w:marBottom w:val="0"/>
      <w:divBdr>
        <w:top w:val="none" w:sz="0" w:space="0" w:color="auto"/>
        <w:left w:val="none" w:sz="0" w:space="0" w:color="auto"/>
        <w:bottom w:val="none" w:sz="0" w:space="0" w:color="auto"/>
        <w:right w:val="none" w:sz="0" w:space="0" w:color="auto"/>
      </w:divBdr>
    </w:div>
    <w:div w:id="1388801590">
      <w:bodyDiv w:val="1"/>
      <w:marLeft w:val="0"/>
      <w:marRight w:val="0"/>
      <w:marTop w:val="0"/>
      <w:marBottom w:val="0"/>
      <w:divBdr>
        <w:top w:val="none" w:sz="0" w:space="0" w:color="auto"/>
        <w:left w:val="none" w:sz="0" w:space="0" w:color="auto"/>
        <w:bottom w:val="none" w:sz="0" w:space="0" w:color="auto"/>
        <w:right w:val="none" w:sz="0" w:space="0" w:color="auto"/>
      </w:divBdr>
      <w:divsChild>
        <w:div w:id="383913756">
          <w:marLeft w:val="0"/>
          <w:marRight w:val="0"/>
          <w:marTop w:val="0"/>
          <w:marBottom w:val="0"/>
          <w:divBdr>
            <w:top w:val="none" w:sz="0" w:space="0" w:color="auto"/>
            <w:left w:val="none" w:sz="0" w:space="0" w:color="auto"/>
            <w:bottom w:val="none" w:sz="0" w:space="0" w:color="auto"/>
            <w:right w:val="none" w:sz="0" w:space="0" w:color="auto"/>
          </w:divBdr>
        </w:div>
        <w:div w:id="557665928">
          <w:marLeft w:val="0"/>
          <w:marRight w:val="0"/>
          <w:marTop w:val="0"/>
          <w:marBottom w:val="0"/>
          <w:divBdr>
            <w:top w:val="none" w:sz="0" w:space="0" w:color="auto"/>
            <w:left w:val="none" w:sz="0" w:space="0" w:color="auto"/>
            <w:bottom w:val="none" w:sz="0" w:space="0" w:color="auto"/>
            <w:right w:val="none" w:sz="0" w:space="0" w:color="auto"/>
          </w:divBdr>
        </w:div>
      </w:divsChild>
    </w:div>
    <w:div w:id="1668361583">
      <w:bodyDiv w:val="1"/>
      <w:marLeft w:val="0"/>
      <w:marRight w:val="0"/>
      <w:marTop w:val="0"/>
      <w:marBottom w:val="0"/>
      <w:divBdr>
        <w:top w:val="none" w:sz="0" w:space="0" w:color="auto"/>
        <w:left w:val="none" w:sz="0" w:space="0" w:color="auto"/>
        <w:bottom w:val="none" w:sz="0" w:space="0" w:color="auto"/>
        <w:right w:val="none" w:sz="0" w:space="0" w:color="auto"/>
      </w:divBdr>
      <w:divsChild>
        <w:div w:id="862480957">
          <w:marLeft w:val="0"/>
          <w:marRight w:val="0"/>
          <w:marTop w:val="0"/>
          <w:marBottom w:val="0"/>
          <w:divBdr>
            <w:top w:val="none" w:sz="0" w:space="0" w:color="auto"/>
            <w:left w:val="none" w:sz="0" w:space="0" w:color="auto"/>
            <w:bottom w:val="none" w:sz="0" w:space="0" w:color="auto"/>
            <w:right w:val="none" w:sz="0" w:space="0" w:color="auto"/>
          </w:divBdr>
        </w:div>
        <w:div w:id="1276326331">
          <w:marLeft w:val="0"/>
          <w:marRight w:val="0"/>
          <w:marTop w:val="0"/>
          <w:marBottom w:val="0"/>
          <w:divBdr>
            <w:top w:val="none" w:sz="0" w:space="0" w:color="auto"/>
            <w:left w:val="none" w:sz="0" w:space="0" w:color="auto"/>
            <w:bottom w:val="none" w:sz="0" w:space="0" w:color="auto"/>
            <w:right w:val="none" w:sz="0" w:space="0" w:color="auto"/>
          </w:divBdr>
        </w:div>
      </w:divsChild>
    </w:div>
    <w:div w:id="1829709162">
      <w:bodyDiv w:val="1"/>
      <w:marLeft w:val="0"/>
      <w:marRight w:val="0"/>
      <w:marTop w:val="0"/>
      <w:marBottom w:val="0"/>
      <w:divBdr>
        <w:top w:val="none" w:sz="0" w:space="0" w:color="auto"/>
        <w:left w:val="none" w:sz="0" w:space="0" w:color="auto"/>
        <w:bottom w:val="none" w:sz="0" w:space="0" w:color="auto"/>
        <w:right w:val="none" w:sz="0" w:space="0" w:color="auto"/>
      </w:divBdr>
      <w:divsChild>
        <w:div w:id="473253697">
          <w:marLeft w:val="0"/>
          <w:marRight w:val="0"/>
          <w:marTop w:val="0"/>
          <w:marBottom w:val="0"/>
          <w:divBdr>
            <w:top w:val="none" w:sz="0" w:space="0" w:color="auto"/>
            <w:left w:val="none" w:sz="0" w:space="0" w:color="auto"/>
            <w:bottom w:val="none" w:sz="0" w:space="0" w:color="auto"/>
            <w:right w:val="none" w:sz="0" w:space="0" w:color="auto"/>
          </w:divBdr>
        </w:div>
        <w:div w:id="341203950">
          <w:marLeft w:val="0"/>
          <w:marRight w:val="0"/>
          <w:marTop w:val="0"/>
          <w:marBottom w:val="0"/>
          <w:divBdr>
            <w:top w:val="none" w:sz="0" w:space="0" w:color="auto"/>
            <w:left w:val="none" w:sz="0" w:space="0" w:color="auto"/>
            <w:bottom w:val="none" w:sz="0" w:space="0" w:color="auto"/>
            <w:right w:val="none" w:sz="0" w:space="0" w:color="auto"/>
          </w:divBdr>
        </w:div>
      </w:divsChild>
    </w:div>
    <w:div w:id="1876964623">
      <w:bodyDiv w:val="1"/>
      <w:marLeft w:val="0"/>
      <w:marRight w:val="0"/>
      <w:marTop w:val="0"/>
      <w:marBottom w:val="0"/>
      <w:divBdr>
        <w:top w:val="none" w:sz="0" w:space="0" w:color="auto"/>
        <w:left w:val="none" w:sz="0" w:space="0" w:color="auto"/>
        <w:bottom w:val="none" w:sz="0" w:space="0" w:color="auto"/>
        <w:right w:val="none" w:sz="0" w:space="0" w:color="auto"/>
      </w:divBdr>
    </w:div>
    <w:div w:id="2019426481">
      <w:bodyDiv w:val="1"/>
      <w:marLeft w:val="0"/>
      <w:marRight w:val="0"/>
      <w:marTop w:val="0"/>
      <w:marBottom w:val="0"/>
      <w:divBdr>
        <w:top w:val="none" w:sz="0" w:space="0" w:color="auto"/>
        <w:left w:val="none" w:sz="0" w:space="0" w:color="auto"/>
        <w:bottom w:val="none" w:sz="0" w:space="0" w:color="auto"/>
        <w:right w:val="none" w:sz="0" w:space="0" w:color="auto"/>
      </w:divBdr>
      <w:divsChild>
        <w:div w:id="36911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aymen-boughdiri-certified-scrummaster%C2%AE-istqb%C2%AE-1706822b/"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ramla.bejaoui@fisglobal.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faouzi.farhoud@fisgloba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witter.com/AymenBoughdiri"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Xavier.poire@fisgloba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e.desarmenien\Documents\PS\Profiles\Professional%20Pro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SunGard Document" ma:contentTypeID="0x010100F747F0A4A2AC4F43A96974FBC41354830053D437D0F7D5C24FBCCC52D88443D590" ma:contentTypeVersion="9" ma:contentTypeDescription="" ma:contentTypeScope="" ma:versionID="313c6f4c29dec9af296e273664b22ede">
  <xsd:schema xmlns:xsd="http://www.w3.org/2001/XMLSchema" xmlns:xs="http://www.w3.org/2001/XMLSchema" xmlns:p="http://schemas.microsoft.com/office/2006/metadata/properties" xmlns:ns1="http://schemas.microsoft.com/sharepoint/v3" xmlns:ns2="69ce00d2-868e-4dc3-a3de-4109d45e9c9d" targetNamespace="http://schemas.microsoft.com/office/2006/metadata/properties" ma:root="true" ma:fieldsID="38202d91faf699e0236af03965f655af" ns1:_="" ns2:_="">
    <xsd:import namespace="http://schemas.microsoft.com/sharepoint/v3"/>
    <xsd:import namespace="69ce00d2-868e-4dc3-a3de-4109d45e9c9d"/>
    <xsd:element name="properties">
      <xsd:complexType>
        <xsd:sequence>
          <xsd:element name="documentManagement">
            <xsd:complexType>
              <xsd:all>
                <xsd:element ref="ns2:TaxKeywordTaxHTField" minOccurs="0"/>
                <xsd:element ref="ns2:TaxCatchAll" minOccurs="0"/>
                <xsd:element ref="ns2:TaxCatchAllLabel" minOccurs="0"/>
                <xsd:element ref="ns2:e675866218504774a1724da2a7694ad9" minOccurs="0"/>
                <xsd:element ref="ns2:m29cc433de9a480f898d8b96769640f5" minOccurs="0"/>
                <xsd:element ref="ns2:b2f46e492f9342eab60af9857f3bd56c" minOccurs="0"/>
                <xsd:element ref="ns2:gea402edc44d4473b40cb4452c3e925c" minOccurs="0"/>
                <xsd:element ref="ns2:l4c2a48f661f48eab99ca4876da92423" minOccurs="0"/>
                <xsd:element ref="ns1:AverageRating" minOccurs="0"/>
                <xsd:element ref="ns1:RatingCount" minOccurs="0"/>
                <xsd:element ref="ns2:Last_x0020_Reviewed_x0020_By" minOccurs="0"/>
                <xsd:element ref="ns2:Last_x0020_Review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9ce00d2-868e-4dc3-a3de-4109d45e9c9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cb790b53-786d-48b1-8e5a-cf42d98d02b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d35d02f0-7add-402a-a824-7549b42b4974}" ma:internalName="TaxCatchAll" ma:showField="CatchAllData" ma:web="e24a0e96-9c5c-4834-8c12-7c1f093c030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d35d02f0-7add-402a-a824-7549b42b4974}" ma:internalName="TaxCatchAllLabel" ma:readOnly="true" ma:showField="CatchAllDataLabel" ma:web="e24a0e96-9c5c-4834-8c12-7c1f093c030a">
      <xsd:complexType>
        <xsd:complexContent>
          <xsd:extension base="dms:MultiChoiceLookup">
            <xsd:sequence>
              <xsd:element name="Value" type="dms:Lookup" maxOccurs="unbounded" minOccurs="0" nillable="true"/>
            </xsd:sequence>
          </xsd:extension>
        </xsd:complexContent>
      </xsd:complexType>
    </xsd:element>
    <xsd:element name="e675866218504774a1724da2a7694ad9" ma:index="12" ma:taxonomy="true" ma:internalName="e675866218504774a1724da2a7694ad9" ma:taxonomyFieldName="Classification" ma:displayName="Classification" ma:readOnly="false" ma:default="" ma:fieldId="{e6758662-1850-4774-a172-4da2a7694ad9}" ma:sspId="cb790b53-786d-48b1-8e5a-cf42d98d02be" ma:termSetId="77602fbd-2b16-44b7-970c-b125a684f63e" ma:anchorId="00000000-0000-0000-0000-000000000000" ma:open="false" ma:isKeyword="false">
      <xsd:complexType>
        <xsd:sequence>
          <xsd:element ref="pc:Terms" minOccurs="0" maxOccurs="1"/>
        </xsd:sequence>
      </xsd:complexType>
    </xsd:element>
    <xsd:element name="m29cc433de9a480f898d8b96769640f5" ma:index="14" nillable="true" ma:taxonomy="true" ma:internalName="m29cc433de9a480f898d8b96769640f5" ma:taxonomyFieldName="Business" ma:displayName="Business" ma:default="" ma:fieldId="{629cc433-de9a-480f-898d-8b96769640f5}" ma:sspId="cb790b53-786d-48b1-8e5a-cf42d98d02be" ma:termSetId="66491e2b-296f-4440-9bd6-0cbe3551da8a" ma:anchorId="00000000-0000-0000-0000-000000000000" ma:open="false" ma:isKeyword="false">
      <xsd:complexType>
        <xsd:sequence>
          <xsd:element ref="pc:Terms" minOccurs="0" maxOccurs="1"/>
        </xsd:sequence>
      </xsd:complexType>
    </xsd:element>
    <xsd:element name="b2f46e492f9342eab60af9857f3bd56c" ma:index="16" nillable="true" ma:taxonomy="true" ma:internalName="b2f46e492f9342eab60af9857f3bd56c" ma:taxonomyFieldName="Segment" ma:displayName="Segment" ma:default="" ma:fieldId="{b2f46e49-2f93-42ea-b60a-f9857f3bd56c}" ma:sspId="cb790b53-786d-48b1-8e5a-cf42d98d02be" ma:termSetId="506e58da-9ddd-45ed-b018-ba755b29a60c" ma:anchorId="00000000-0000-0000-0000-000000000000" ma:open="false" ma:isKeyword="false">
      <xsd:complexType>
        <xsd:sequence>
          <xsd:element ref="pc:Terms" minOccurs="0" maxOccurs="1"/>
        </xsd:sequence>
      </xsd:complexType>
    </xsd:element>
    <xsd:element name="gea402edc44d4473b40cb4452c3e925c" ma:index="18" nillable="true" ma:taxonomy="true" ma:internalName="gea402edc44d4473b40cb4452c3e925c" ma:taxonomyFieldName="Brand" ma:displayName="Brand" ma:default="" ma:fieldId="{0ea402ed-c44d-4473-b40c-b4452c3e925c}" ma:sspId="cb790b53-786d-48b1-8e5a-cf42d98d02be" ma:termSetId="67f8a415-6610-4658-9d2f-968200dc8eb0" ma:anchorId="00000000-0000-0000-0000-000000000000" ma:open="false" ma:isKeyword="false">
      <xsd:complexType>
        <xsd:sequence>
          <xsd:element ref="pc:Terms" minOccurs="0" maxOccurs="1"/>
        </xsd:sequence>
      </xsd:complexType>
    </xsd:element>
    <xsd:element name="l4c2a48f661f48eab99ca4876da92423" ma:index="20" nillable="true" ma:taxonomy="true" ma:internalName="l4c2a48f661f48eab99ca4876da92423" ma:taxonomyFieldName="Region" ma:displayName="Region" ma:default="" ma:fieldId="{54c2a48f-661f-48ea-b99c-a4876da92423}" ma:sspId="cb790b53-786d-48b1-8e5a-cf42d98d02be" ma:termSetId="ed3d5433-66a7-4bf0-9af6-93bb41f53778" ma:anchorId="00000000-0000-0000-0000-000000000000" ma:open="false" ma:isKeyword="false">
      <xsd:complexType>
        <xsd:sequence>
          <xsd:element ref="pc:Terms" minOccurs="0" maxOccurs="1"/>
        </xsd:sequence>
      </xsd:complexType>
    </xsd:element>
    <xsd:element name="Last_x0020_Reviewed_x0020_By" ma:index="24" nillable="true" ma:displayName="Last Reviewed By" ma:list="UserInfo" ma:SharePointGroup="0" ma:internalName="Last_x0020_Review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Reviewed_x0020_Date" ma:index="25" nillable="true" ma:displayName="Last Reviewed Date" ma:format="DateOnly" ma:internalName="Last_x0020_Review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st_x0020_Reviewed_x0020_By xmlns="69ce00d2-868e-4dc3-a3de-4109d45e9c9d">
      <UserInfo>
        <DisplayName>Henrik Hagwall</DisplayName>
        <AccountId>2992</AccountId>
        <AccountType/>
      </UserInfo>
    </Last_x0020_Reviewed_x0020_By>
    <Last_x0020_Reviewed_x0020_Date xmlns="69ce00d2-868e-4dc3-a3de-4109d45e9c9d">2011-11-23T23:00:00+00:00</Last_x0020_Reviewed_x0020_Date>
    <TaxCatchAll xmlns="69ce00d2-868e-4dc3-a3de-4109d45e9c9d">
      <Value>284</Value>
      <Value>61</Value>
      <Value>4</Value>
      <Value>2</Value>
      <Value>1</Value>
    </TaxCatchAll>
    <m29cc433de9a480f898d8b96769640f5 xmlns="69ce00d2-868e-4dc3-a3de-4109d45e9c9d">
      <Terms xmlns="http://schemas.microsoft.com/office/infopath/2007/PartnerControls">
        <TermInfo xmlns="http://schemas.microsoft.com/office/infopath/2007/PartnerControls">
          <TermName xmlns="http://schemas.microsoft.com/office/infopath/2007/PartnerControls">Financial Systems</TermName>
          <TermId xmlns="http://schemas.microsoft.com/office/infopath/2007/PartnerControls">80db024a-cb47-40e7-98de-8f64bbcc0a24</TermId>
        </TermInfo>
      </Terms>
    </m29cc433de9a480f898d8b96769640f5>
    <b2f46e492f9342eab60af9857f3bd56c xmlns="69ce00d2-868e-4dc3-a3de-4109d45e9c9d">
      <Terms xmlns="http://schemas.microsoft.com/office/infopath/2007/PartnerControls">
        <TermInfo xmlns="http://schemas.microsoft.com/office/infopath/2007/PartnerControls">
          <TermName xmlns="http://schemas.microsoft.com/office/infopath/2007/PartnerControls">Capital Markets</TermName>
          <TermId xmlns="http://schemas.microsoft.com/office/infopath/2007/PartnerControls">3a4b5cf5-b8a1-4498-be47-1e37d5e3962c</TermId>
        </TermInfo>
      </Terms>
    </b2f46e492f9342eab60af9857f3bd56c>
    <e675866218504774a1724da2a7694ad9 xmlns="69ce00d2-868e-4dc3-a3de-4109d45e9c9d">
      <Terms xmlns="http://schemas.microsoft.com/office/infopath/2007/PartnerControls">
        <TermInfo xmlns="http://schemas.microsoft.com/office/infopath/2007/PartnerControls">
          <TermName xmlns="http://schemas.microsoft.com/office/infopath/2007/PartnerControls">SunGard Internal</TermName>
          <TermId xmlns="http://schemas.microsoft.com/office/infopath/2007/PartnerControls">9b6f2b22-532c-453b-88ba-cd813b5f88a2</TermId>
        </TermInfo>
      </Terms>
    </e675866218504774a1724da2a7694ad9>
    <l4c2a48f661f48eab99ca4876da92423 xmlns="69ce00d2-868e-4dc3-a3de-4109d45e9c9d">
      <Terms xmlns="http://schemas.microsoft.com/office/infopath/2007/PartnerControls">
        <TermInfo xmlns="http://schemas.microsoft.com/office/infopath/2007/PartnerControls">
          <TermName xmlns="http://schemas.microsoft.com/office/infopath/2007/PartnerControls">EMEA</TermName>
          <TermId xmlns="http://schemas.microsoft.com/office/infopath/2007/PartnerControls">4dd4db17-2390-40bd-9fdb-d8647cbe2f28</TermId>
        </TermInfo>
      </Terms>
    </l4c2a48f661f48eab99ca4876da92423>
    <gea402edc44d4473b40cb4452c3e925c xmlns="69ce00d2-868e-4dc3-a3de-4109d45e9c9d">
      <Terms xmlns="http://schemas.microsoft.com/office/infopath/2007/PartnerControls">
        <TermInfo xmlns="http://schemas.microsoft.com/office/infopath/2007/PartnerControls">
          <TermName xmlns="http://schemas.microsoft.com/office/infopath/2007/PartnerControls">Front Arena (CM)</TermName>
          <TermId xmlns="http://schemas.microsoft.com/office/infopath/2007/PartnerControls">93e7ad79-d992-4c29-9849-b38a7965e2ad</TermId>
        </TermInfo>
      </Terms>
    </gea402edc44d4473b40cb4452c3e925c>
    <TaxKeywordTaxHTField xmlns="69ce00d2-868e-4dc3-a3de-4109d45e9c9d">
      <Terms xmlns="http://schemas.microsoft.com/office/infopath/2007/PartnerControls"/>
    </TaxKeywordTaxHTField>
    <AverageRating xmlns="http://schemas.microsoft.com/sharepoint/v3" xsi:nil="true"/>
  </documentManagement>
</p:properties>
</file>

<file path=customXml/item4.xml><?xml version="1.0" encoding="utf-8"?>
<?mso-contentType ?>
<SharedContentType xmlns="Microsoft.SharePoint.Taxonomy.ContentTypeSync" SourceId="cb790b53-786d-48b1-8e5a-cf42d98d02be" ContentTypeId="0x010100F747F0A4A2AC4F43A96974FBC4135483" PreviousValue="false"/>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E2B02D0-8BA9-4A25-9943-ECFF22FB0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e00d2-868e-4dc3-a3de-4109d45e9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8E1EB-5C2D-4A8F-A753-BA48B6FC522A}">
  <ds:schemaRefs>
    <ds:schemaRef ds:uri="http://schemas.microsoft.com/sharepoint/v3/contenttype/forms"/>
  </ds:schemaRefs>
</ds:datastoreItem>
</file>

<file path=customXml/itemProps3.xml><?xml version="1.0" encoding="utf-8"?>
<ds:datastoreItem xmlns:ds="http://schemas.openxmlformats.org/officeDocument/2006/customXml" ds:itemID="{62893D38-D576-404E-B0B1-87BE7943AE10}">
  <ds:schemaRefs>
    <ds:schemaRef ds:uri="http://schemas.microsoft.com/office/2006/metadata/properties"/>
    <ds:schemaRef ds:uri="69ce00d2-868e-4dc3-a3de-4109d45e9c9d"/>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1B2727-866E-47C2-9BE7-963EA468AF5E}">
  <ds:schemaRefs>
    <ds:schemaRef ds:uri="Microsoft.SharePoint.Taxonomy.ContentTypeSync"/>
  </ds:schemaRefs>
</ds:datastoreItem>
</file>

<file path=customXml/itemProps5.xml><?xml version="1.0" encoding="utf-8"?>
<ds:datastoreItem xmlns:ds="http://schemas.openxmlformats.org/officeDocument/2006/customXml" ds:itemID="{8F0831AA-5F4A-4C0E-9B11-E50825D9E54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Professional Profile Template.dotx</Template>
  <TotalTime>68</TotalTime>
  <Pages>3</Pages>
  <Words>945</Words>
  <Characters>5201</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Professional Profile firstname lastname</vt:lpstr>
      <vt:lpstr>Professional Profile firstname lastname</vt:lpstr>
    </vt:vector>
  </TitlesOfParts>
  <Company>SunGard Data Systems</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 firstname lastname</dc:title>
  <dc:creator>Boughdiri, Aymen</dc:creator>
  <cp:lastModifiedBy>Aymen Boughdiri</cp:lastModifiedBy>
  <cp:revision>24</cp:revision>
  <cp:lastPrinted>2011-03-02T13:35:00Z</cp:lastPrinted>
  <dcterms:created xsi:type="dcterms:W3CDTF">2016-06-29T09:07:00Z</dcterms:created>
  <dcterms:modified xsi:type="dcterms:W3CDTF">2018-11-13T09:36:00Z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Business Unit">
    <vt:lpwstr>CMIB</vt:lpwstr>
  </property>
  <property fmtid="{D5CDD505-2E9C-101B-9397-08002B2CF9AE}" pid="4" name="Type of Collateral">
    <vt:lpwstr>Template</vt:lpwstr>
  </property>
  <property fmtid="{D5CDD505-2E9C-101B-9397-08002B2CF9AE}" pid="5" name="ContentTypeId">
    <vt:lpwstr>0x010100F747F0A4A2AC4F43A96974FBC41354830053D437D0F7D5C24FBCCC52D88443D590</vt:lpwstr>
  </property>
  <property fmtid="{D5CDD505-2E9C-101B-9397-08002B2CF9AE}" pid="6" name="TaxKeyword">
    <vt:lpwstr/>
  </property>
  <property fmtid="{D5CDD505-2E9C-101B-9397-08002B2CF9AE}" pid="7" name="Business">
    <vt:lpwstr>1;#Financial Systems|80db024a-cb47-40e7-98de-8f64bbcc0a24</vt:lpwstr>
  </property>
  <property fmtid="{D5CDD505-2E9C-101B-9397-08002B2CF9AE}" pid="8" name="Segment">
    <vt:lpwstr>2;#Capital Markets|3a4b5cf5-b8a1-4498-be47-1e37d5e3962c</vt:lpwstr>
  </property>
  <property fmtid="{D5CDD505-2E9C-101B-9397-08002B2CF9AE}" pid="9" name="Brand">
    <vt:lpwstr>284;#Front Arena (CM)|93e7ad79-d992-4c29-9849-b38a7965e2ad</vt:lpwstr>
  </property>
  <property fmtid="{D5CDD505-2E9C-101B-9397-08002B2CF9AE}" pid="10" name="Classification">
    <vt:lpwstr>4;#SunGard Internal|9b6f2b22-532c-453b-88ba-cd813b5f88a2</vt:lpwstr>
  </property>
  <property fmtid="{D5CDD505-2E9C-101B-9397-08002B2CF9AE}" pid="11" name="Region">
    <vt:lpwstr>61;#EMEA|4dd4db17-2390-40bd-9fdb-d8647cbe2f28</vt:lpwstr>
  </property>
</Properties>
</file>