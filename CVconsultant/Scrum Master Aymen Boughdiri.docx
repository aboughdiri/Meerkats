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CC" w:rsidRPr="001F392E" w:rsidRDefault="00A130CC" w:rsidP="00C5737B">
      <w:pPr>
        <w:rPr>
          <w:color w:val="B0232A"/>
        </w:rPr>
      </w:pPr>
    </w:p>
    <w:p w:rsidR="00344086" w:rsidRPr="001F392E" w:rsidRDefault="00344086" w:rsidP="00344086">
      <w:pPr>
        <w:pStyle w:val="StyleStyleTitleCoverLeftDarkTeal"/>
        <w:outlineLvl w:val="0"/>
      </w:pPr>
      <w:r>
        <w:t>Aymen Boughdiri</w:t>
      </w:r>
    </w:p>
    <w:p w:rsidR="00FF1D36" w:rsidRPr="00FC5EE5" w:rsidRDefault="00344086" w:rsidP="00344086">
      <w:pPr>
        <w:pStyle w:val="AuthorName"/>
        <w:rPr>
          <w:i/>
          <w:color w:val="FF0000"/>
          <w:sz w:val="24"/>
          <w:szCs w:val="24"/>
        </w:rPr>
      </w:pPr>
      <w:r w:rsidRPr="00FC5EE5">
        <w:rPr>
          <w:i/>
          <w:color w:val="FF0000"/>
          <w:sz w:val="24"/>
          <w:szCs w:val="24"/>
        </w:rPr>
        <w:t xml:space="preserve"> </w:t>
      </w:r>
    </w:p>
    <w:p w:rsidR="00F2111B" w:rsidRDefault="00A30876" w:rsidP="00D75B93">
      <w:pPr>
        <w:pStyle w:val="AuthorName"/>
        <w:rPr>
          <w:b/>
          <w:sz w:val="28"/>
        </w:rPr>
      </w:pPr>
      <w:r>
        <w:rPr>
          <w:b/>
          <w:sz w:val="28"/>
        </w:rPr>
        <w:t>Quality</w:t>
      </w:r>
      <w:r w:rsidR="00F2111B" w:rsidRPr="00F2111B">
        <w:rPr>
          <w:b/>
          <w:sz w:val="28"/>
        </w:rPr>
        <w:t xml:space="preserve"> Manager / Agile coach </w:t>
      </w:r>
    </w:p>
    <w:p w:rsidR="00F2111B" w:rsidRDefault="00F2111B" w:rsidP="00D75B93">
      <w:pPr>
        <w:pStyle w:val="AuthorName"/>
        <w:rPr>
          <w:b/>
          <w:sz w:val="28"/>
        </w:rPr>
      </w:pPr>
    </w:p>
    <w:p w:rsidR="00D75B93" w:rsidRPr="00D75B93" w:rsidRDefault="0036350A" w:rsidP="00D75B93">
      <w:pPr>
        <w:pStyle w:val="AuthorName"/>
        <w:rPr>
          <w:i/>
          <w:color w:val="FF0000"/>
          <w:sz w:val="24"/>
        </w:rPr>
      </w:pPr>
      <w:r w:rsidRPr="001F392E">
        <w:rPr>
          <w:b/>
          <w:color w:val="002060"/>
        </w:rPr>
        <w:t>Summary</w:t>
      </w:r>
      <w:r w:rsidR="006015E5" w:rsidRPr="001F392E">
        <w:br/>
      </w:r>
    </w:p>
    <w:p w:rsidR="00B8695B" w:rsidRDefault="00D75B93" w:rsidP="002C1106">
      <w:pPr>
        <w:pStyle w:val="AuthorName"/>
        <w:rPr>
          <w:color w:val="002060"/>
        </w:rPr>
      </w:pPr>
      <w:r>
        <w:rPr>
          <w:color w:val="002060"/>
        </w:rPr>
        <w:t>Aymen Boughdiri</w:t>
      </w:r>
      <w:r w:rsidRPr="00D75B93">
        <w:rPr>
          <w:color w:val="002060"/>
        </w:rPr>
        <w:t xml:space="preserve"> joined SunGard </w:t>
      </w:r>
      <w:r w:rsidR="00827453">
        <w:rPr>
          <w:color w:val="002060"/>
        </w:rPr>
        <w:t xml:space="preserve">in </w:t>
      </w:r>
      <w:r>
        <w:rPr>
          <w:color w:val="002060"/>
        </w:rPr>
        <w:t>2009</w:t>
      </w:r>
      <w:r w:rsidRPr="00D75B93">
        <w:rPr>
          <w:color w:val="002060"/>
        </w:rPr>
        <w:t xml:space="preserve"> as a </w:t>
      </w:r>
      <w:r>
        <w:rPr>
          <w:color w:val="002060"/>
        </w:rPr>
        <w:t>Quality Assurance consultant</w:t>
      </w:r>
      <w:r w:rsidRPr="00D75B93">
        <w:rPr>
          <w:color w:val="002060"/>
        </w:rPr>
        <w:t xml:space="preserve"> in </w:t>
      </w:r>
      <w:r>
        <w:rPr>
          <w:color w:val="002060"/>
        </w:rPr>
        <w:t>TCC</w:t>
      </w:r>
      <w:r w:rsidRPr="00D75B93">
        <w:rPr>
          <w:color w:val="002060"/>
        </w:rPr>
        <w:t xml:space="preserve">. </w:t>
      </w:r>
    </w:p>
    <w:p w:rsidR="00B8695B" w:rsidRDefault="00B8695B" w:rsidP="002C1106">
      <w:pPr>
        <w:pStyle w:val="AuthorName"/>
        <w:rPr>
          <w:color w:val="002060"/>
        </w:rPr>
      </w:pPr>
      <w:r>
        <w:rPr>
          <w:color w:val="002060"/>
        </w:rPr>
        <w:t>H</w:t>
      </w:r>
      <w:r w:rsidR="00D75B93" w:rsidRPr="00D75B93">
        <w:rPr>
          <w:color w:val="002060"/>
        </w:rPr>
        <w:t xml:space="preserve">e has worked in many different positions within SunGard </w:t>
      </w:r>
      <w:r w:rsidR="00D75B93">
        <w:rPr>
          <w:color w:val="002060"/>
        </w:rPr>
        <w:t>testing</w:t>
      </w:r>
      <w:r w:rsidR="00D75B93" w:rsidRPr="00D75B93">
        <w:rPr>
          <w:color w:val="002060"/>
        </w:rPr>
        <w:t xml:space="preserve"> the </w:t>
      </w:r>
      <w:r w:rsidR="00D75B93">
        <w:rPr>
          <w:color w:val="002060"/>
        </w:rPr>
        <w:t>VALDI TCC</w:t>
      </w:r>
      <w:r w:rsidR="00D75B93" w:rsidRPr="00D75B93">
        <w:rPr>
          <w:color w:val="002060"/>
        </w:rPr>
        <w:t xml:space="preserve"> system, managing the </w:t>
      </w:r>
      <w:r w:rsidR="00D75B93">
        <w:rPr>
          <w:color w:val="002060"/>
        </w:rPr>
        <w:t>TCC Quality Assurance</w:t>
      </w:r>
      <w:r w:rsidR="00D75B93" w:rsidRPr="00D75B93">
        <w:rPr>
          <w:color w:val="002060"/>
        </w:rPr>
        <w:t xml:space="preserve"> tea</w:t>
      </w:r>
      <w:r w:rsidR="00D75B93">
        <w:rPr>
          <w:color w:val="002060"/>
        </w:rPr>
        <w:t xml:space="preserve">m </w:t>
      </w:r>
      <w:r w:rsidR="00D75B93" w:rsidRPr="00D75B93">
        <w:rPr>
          <w:color w:val="002060"/>
        </w:rPr>
        <w:t xml:space="preserve">but also the Integration </w:t>
      </w:r>
      <w:r w:rsidR="00D75B93">
        <w:rPr>
          <w:color w:val="002060"/>
        </w:rPr>
        <w:t>test</w:t>
      </w:r>
      <w:r w:rsidR="00D75B93" w:rsidRPr="00D75B93">
        <w:rPr>
          <w:color w:val="002060"/>
        </w:rPr>
        <w:t xml:space="preserve"> team that delivers our </w:t>
      </w:r>
      <w:r w:rsidR="00827453">
        <w:rPr>
          <w:color w:val="002060"/>
        </w:rPr>
        <w:t>E</w:t>
      </w:r>
      <w:r w:rsidR="00827453" w:rsidRPr="00D75B93">
        <w:rPr>
          <w:color w:val="002060"/>
        </w:rPr>
        <w:t xml:space="preserve">xchange </w:t>
      </w:r>
      <w:r w:rsidR="00D75B93" w:rsidRPr="00D75B93">
        <w:rPr>
          <w:color w:val="002060"/>
        </w:rPr>
        <w:t>integrations</w:t>
      </w:r>
      <w:r w:rsidR="00D75B93">
        <w:rPr>
          <w:color w:val="002060"/>
        </w:rPr>
        <w:t xml:space="preserve">, </w:t>
      </w:r>
      <w:r w:rsidR="00827453">
        <w:rPr>
          <w:color w:val="002060"/>
        </w:rPr>
        <w:t xml:space="preserve">Risk </w:t>
      </w:r>
      <w:r w:rsidR="00D75B93">
        <w:rPr>
          <w:color w:val="002060"/>
        </w:rPr>
        <w:t xml:space="preserve">product, </w:t>
      </w:r>
      <w:r w:rsidR="00827453">
        <w:rPr>
          <w:color w:val="002060"/>
        </w:rPr>
        <w:t>Algo</w:t>
      </w:r>
      <w:r w:rsidR="00D75B93">
        <w:rPr>
          <w:color w:val="002060"/>
        </w:rPr>
        <w:t>/</w:t>
      </w:r>
      <w:r w:rsidR="00827453">
        <w:rPr>
          <w:color w:val="002060"/>
        </w:rPr>
        <w:t xml:space="preserve">Tactics </w:t>
      </w:r>
      <w:r w:rsidR="00D75B93">
        <w:rPr>
          <w:color w:val="002060"/>
        </w:rPr>
        <w:t xml:space="preserve">products </w:t>
      </w:r>
      <w:r w:rsidR="00D75B93" w:rsidRPr="00D75B93">
        <w:rPr>
          <w:color w:val="002060"/>
        </w:rPr>
        <w:t xml:space="preserve">and FIX solutions. In his role as </w:t>
      </w:r>
      <w:r w:rsidR="003B4607">
        <w:rPr>
          <w:color w:val="002060"/>
        </w:rPr>
        <w:t>QA</w:t>
      </w:r>
      <w:r w:rsidR="00D75B93" w:rsidRPr="00D75B93">
        <w:rPr>
          <w:color w:val="002060"/>
        </w:rPr>
        <w:t xml:space="preserve"> manager he has worked with improving the </w:t>
      </w:r>
      <w:r w:rsidR="003B4607">
        <w:rPr>
          <w:color w:val="002060"/>
        </w:rPr>
        <w:t>test</w:t>
      </w:r>
      <w:r w:rsidR="00D75B93" w:rsidRPr="00D75B93">
        <w:rPr>
          <w:color w:val="002060"/>
        </w:rPr>
        <w:t xml:space="preserve"> process, been responsible for system delivery and quality i.e. responsibility for overall maintenance and new development. </w:t>
      </w:r>
    </w:p>
    <w:p w:rsidR="00B8695B" w:rsidRDefault="002C1106" w:rsidP="002C1106">
      <w:pPr>
        <w:pStyle w:val="AuthorName"/>
        <w:rPr>
          <w:color w:val="002060"/>
        </w:rPr>
      </w:pPr>
      <w:r w:rsidRPr="002C1106">
        <w:rPr>
          <w:color w:val="002060"/>
        </w:rPr>
        <w:t>He has good experience from equity sales trading, FIX order</w:t>
      </w:r>
      <w:r>
        <w:rPr>
          <w:color w:val="002060"/>
        </w:rPr>
        <w:t xml:space="preserve"> </w:t>
      </w:r>
      <w:r w:rsidRPr="002C1106">
        <w:rPr>
          <w:color w:val="002060"/>
        </w:rPr>
        <w:t>routing from customers and to sell-side institutions</w:t>
      </w:r>
      <w:r>
        <w:rPr>
          <w:color w:val="002060"/>
        </w:rPr>
        <w:t xml:space="preserve">. </w:t>
      </w:r>
      <w:r w:rsidR="00D66C10" w:rsidRPr="00D75B93">
        <w:rPr>
          <w:color w:val="002060"/>
        </w:rPr>
        <w:t>Furthermore,</w:t>
      </w:r>
      <w:r w:rsidR="00D75B93" w:rsidRPr="00D75B93">
        <w:rPr>
          <w:color w:val="002060"/>
        </w:rPr>
        <w:t xml:space="preserve"> he has set up and coached </w:t>
      </w:r>
      <w:r w:rsidR="003B4607">
        <w:rPr>
          <w:color w:val="002060"/>
        </w:rPr>
        <w:t>QA</w:t>
      </w:r>
      <w:r w:rsidR="00D75B93" w:rsidRPr="00D75B93">
        <w:rPr>
          <w:color w:val="002060"/>
        </w:rPr>
        <w:t xml:space="preserve"> teams in Pune, India and </w:t>
      </w:r>
      <w:r w:rsidR="003B4607">
        <w:rPr>
          <w:color w:val="002060"/>
        </w:rPr>
        <w:t>Tunis</w:t>
      </w:r>
      <w:r w:rsidR="00D75B93" w:rsidRPr="00D75B93">
        <w:rPr>
          <w:color w:val="002060"/>
        </w:rPr>
        <w:t xml:space="preserve">. </w:t>
      </w:r>
    </w:p>
    <w:p w:rsidR="00FC5EE5" w:rsidRDefault="00D75B93" w:rsidP="002C1106">
      <w:pPr>
        <w:pStyle w:val="AuthorName"/>
        <w:rPr>
          <w:color w:val="002060"/>
        </w:rPr>
      </w:pPr>
      <w:r w:rsidRPr="00D75B93">
        <w:rPr>
          <w:color w:val="002060"/>
        </w:rPr>
        <w:t>In 201</w:t>
      </w:r>
      <w:r w:rsidR="001A0C6D">
        <w:rPr>
          <w:color w:val="002060"/>
        </w:rPr>
        <w:t>5</w:t>
      </w:r>
      <w:r w:rsidRPr="00D75B93">
        <w:rPr>
          <w:color w:val="002060"/>
        </w:rPr>
        <w:t xml:space="preserve"> </w:t>
      </w:r>
      <w:r w:rsidR="00B8695B">
        <w:rPr>
          <w:color w:val="002060"/>
        </w:rPr>
        <w:t>Aymen</w:t>
      </w:r>
      <w:r w:rsidRPr="00D75B93">
        <w:rPr>
          <w:color w:val="002060"/>
        </w:rPr>
        <w:t xml:space="preserve"> joined </w:t>
      </w:r>
      <w:r w:rsidR="008A2FDC">
        <w:rPr>
          <w:color w:val="002060"/>
        </w:rPr>
        <w:t xml:space="preserve">Front Arena </w:t>
      </w:r>
      <w:r w:rsidRPr="00D75B93">
        <w:rPr>
          <w:color w:val="002060"/>
        </w:rPr>
        <w:t xml:space="preserve">Consulting Services as </w:t>
      </w:r>
      <w:r w:rsidR="001A0C6D">
        <w:rPr>
          <w:color w:val="002060"/>
        </w:rPr>
        <w:t xml:space="preserve">a </w:t>
      </w:r>
      <w:r w:rsidR="00B8695B">
        <w:rPr>
          <w:color w:val="002060"/>
        </w:rPr>
        <w:t>Consultant</w:t>
      </w:r>
      <w:r w:rsidRPr="00D75B93">
        <w:rPr>
          <w:color w:val="002060"/>
        </w:rPr>
        <w:t xml:space="preserve"> for </w:t>
      </w:r>
      <w:r w:rsidR="001A0C6D">
        <w:rPr>
          <w:color w:val="002060"/>
        </w:rPr>
        <w:t>Tunis based consulting team</w:t>
      </w:r>
      <w:r w:rsidRPr="00D75B93">
        <w:rPr>
          <w:color w:val="002060"/>
        </w:rPr>
        <w:t>.</w:t>
      </w:r>
    </w:p>
    <w:p w:rsidR="001A0C6D" w:rsidRPr="001A0C6D" w:rsidRDefault="001A0C6D" w:rsidP="001A0C6D">
      <w:pPr>
        <w:pStyle w:val="Default"/>
        <w:rPr>
          <w:rFonts w:eastAsia="Batang" w:cs="Times New Roman"/>
          <w:color w:val="002060"/>
          <w:sz w:val="18"/>
          <w:szCs w:val="20"/>
          <w:lang w:val="en-US" w:eastAsia="ko-KR"/>
        </w:rPr>
      </w:pPr>
    </w:p>
    <w:p w:rsidR="001A0C6D" w:rsidRDefault="009B7C9F" w:rsidP="001A0C6D">
      <w:pPr>
        <w:pStyle w:val="AuthorName"/>
        <w:rPr>
          <w:color w:val="002060"/>
        </w:rPr>
      </w:pPr>
      <w:r>
        <w:rPr>
          <w:color w:val="002060"/>
        </w:rPr>
        <w:t>Aymen is Quality Assurance consultant</w:t>
      </w:r>
      <w:r w:rsidRPr="00D75B93">
        <w:rPr>
          <w:color w:val="002060"/>
        </w:rPr>
        <w:t xml:space="preserve"> </w:t>
      </w:r>
      <w:r w:rsidR="001A0C6D" w:rsidRPr="001A0C6D">
        <w:rPr>
          <w:color w:val="002060"/>
        </w:rPr>
        <w:t xml:space="preserve">with over </w:t>
      </w:r>
      <w:r w:rsidR="00523D43">
        <w:rPr>
          <w:color w:val="002060"/>
        </w:rPr>
        <w:t>7</w:t>
      </w:r>
      <w:r w:rsidR="001A0C6D" w:rsidRPr="001A0C6D">
        <w:rPr>
          <w:color w:val="002060"/>
        </w:rPr>
        <w:t xml:space="preserve"> years of experience from the financial industry, working both in technical and functional roles. He has good experience from Order Management and Distributed Trading from a functional perspective. His in depth expertise lies within the online trading area</w:t>
      </w:r>
      <w:r>
        <w:rPr>
          <w:color w:val="002060"/>
        </w:rPr>
        <w:t>, FIX implementation and Exchange connectivity (CME</w:t>
      </w:r>
      <w:r w:rsidR="009E6125">
        <w:rPr>
          <w:color w:val="002060"/>
        </w:rPr>
        <w:t xml:space="preserve">, </w:t>
      </w:r>
      <w:r>
        <w:rPr>
          <w:color w:val="002060"/>
        </w:rPr>
        <w:t>LIFFE</w:t>
      </w:r>
      <w:r w:rsidR="009E6125">
        <w:rPr>
          <w:color w:val="002060"/>
        </w:rPr>
        <w:t xml:space="preserve">, </w:t>
      </w:r>
      <w:r>
        <w:rPr>
          <w:color w:val="002060"/>
        </w:rPr>
        <w:t>EUREX</w:t>
      </w:r>
      <w:r w:rsidR="009E6125">
        <w:rPr>
          <w:color w:val="002060"/>
        </w:rPr>
        <w:t xml:space="preserve">, </w:t>
      </w:r>
      <w:r>
        <w:rPr>
          <w:color w:val="002060"/>
        </w:rPr>
        <w:t>SIBE…)</w:t>
      </w:r>
      <w:r w:rsidR="00D66C10">
        <w:rPr>
          <w:color w:val="002060"/>
        </w:rPr>
        <w:t xml:space="preserve">. </w:t>
      </w:r>
      <w:r>
        <w:rPr>
          <w:color w:val="002060"/>
        </w:rPr>
        <w:t>Aymen</w:t>
      </w:r>
      <w:r w:rsidR="001A0C6D" w:rsidRPr="001A0C6D">
        <w:rPr>
          <w:color w:val="002060"/>
        </w:rPr>
        <w:t xml:space="preserve"> always strives for customer satisfaction and high-quality results. With his </w:t>
      </w:r>
      <w:r w:rsidR="009F4D6A">
        <w:rPr>
          <w:color w:val="002060"/>
        </w:rPr>
        <w:t xml:space="preserve">engagement </w:t>
      </w:r>
      <w:r w:rsidR="001A0C6D" w:rsidRPr="001A0C6D">
        <w:rPr>
          <w:color w:val="002060"/>
        </w:rPr>
        <w:t xml:space="preserve">and his problem-solving </w:t>
      </w:r>
      <w:r w:rsidR="00941A9D" w:rsidRPr="001A0C6D">
        <w:rPr>
          <w:color w:val="002060"/>
        </w:rPr>
        <w:t>attitude,</w:t>
      </w:r>
      <w:r w:rsidR="001A0C6D" w:rsidRPr="001A0C6D">
        <w:rPr>
          <w:color w:val="002060"/>
        </w:rPr>
        <w:t xml:space="preserve"> he excels at both delivering short term results as well as long term sustainable client installations. </w:t>
      </w:r>
      <w:r>
        <w:rPr>
          <w:color w:val="002060"/>
        </w:rPr>
        <w:t>Aymen</w:t>
      </w:r>
      <w:r w:rsidR="001A0C6D" w:rsidRPr="001A0C6D">
        <w:rPr>
          <w:color w:val="002060"/>
        </w:rPr>
        <w:t xml:space="preserve"> is easy going, highly collaborative and appreciates working in international environments handling the various challenges facing our clients.</w:t>
      </w:r>
    </w:p>
    <w:p w:rsidR="002F5F47" w:rsidRPr="001F392E" w:rsidRDefault="002F5F47" w:rsidP="008F4FD2">
      <w:pPr>
        <w:pStyle w:val="AuthorName"/>
        <w:rPr>
          <w:i/>
          <w:color w:val="002060"/>
        </w:rPr>
      </w:pPr>
    </w:p>
    <w:p w:rsidR="00ED626B" w:rsidRDefault="00ED626B" w:rsidP="00ED626B">
      <w:pPr>
        <w:pStyle w:val="AuthorName"/>
        <w:rPr>
          <w:b/>
          <w:color w:val="002060"/>
        </w:rPr>
      </w:pPr>
      <w:r w:rsidRPr="001F392E">
        <w:rPr>
          <w:b/>
          <w:color w:val="002060"/>
        </w:rPr>
        <w:t>Education</w:t>
      </w:r>
    </w:p>
    <w:p w:rsidR="00ED626B" w:rsidRDefault="00ED626B" w:rsidP="00ED626B">
      <w:pPr>
        <w:pStyle w:val="AuthorName"/>
        <w:rPr>
          <w:color w:val="002060"/>
        </w:rPr>
      </w:pPr>
      <w:r w:rsidRPr="001F392E">
        <w:rPr>
          <w:color w:val="002060"/>
        </w:rPr>
        <w:t xml:space="preserve">M. Sc. in </w:t>
      </w:r>
      <w:r w:rsidR="002C1106">
        <w:rPr>
          <w:color w:val="002060"/>
        </w:rPr>
        <w:t>Finance</w:t>
      </w:r>
      <w:r w:rsidRPr="001F392E">
        <w:rPr>
          <w:color w:val="002060"/>
        </w:rPr>
        <w:t xml:space="preserve"> </w:t>
      </w:r>
      <w:r w:rsidR="002C1106" w:rsidRPr="002C1106">
        <w:rPr>
          <w:color w:val="002060"/>
        </w:rPr>
        <w:t>engineering</w:t>
      </w:r>
      <w:r w:rsidRPr="001F392E">
        <w:rPr>
          <w:color w:val="002060"/>
        </w:rPr>
        <w:t xml:space="preserve">, </w:t>
      </w:r>
      <w:r w:rsidR="002C1106">
        <w:rPr>
          <w:color w:val="002060"/>
        </w:rPr>
        <w:t>High Institute of Management</w:t>
      </w:r>
      <w:r w:rsidRPr="001F392E">
        <w:rPr>
          <w:color w:val="002060"/>
        </w:rPr>
        <w:t xml:space="preserve"> (</w:t>
      </w:r>
      <w:r w:rsidR="002C1106">
        <w:rPr>
          <w:color w:val="002060"/>
        </w:rPr>
        <w:t>ISG</w:t>
      </w:r>
      <w:r w:rsidRPr="001F392E">
        <w:rPr>
          <w:color w:val="002060"/>
        </w:rPr>
        <w:t xml:space="preserve">), </w:t>
      </w:r>
      <w:r w:rsidR="002C1106">
        <w:rPr>
          <w:color w:val="002060"/>
        </w:rPr>
        <w:t>Tunis</w:t>
      </w:r>
      <w:r w:rsidRPr="001F392E">
        <w:rPr>
          <w:color w:val="002060"/>
        </w:rPr>
        <w:t xml:space="preserve">, </w:t>
      </w:r>
      <w:r w:rsidR="002C1106">
        <w:rPr>
          <w:color w:val="002060"/>
        </w:rPr>
        <w:t>Tunisia</w:t>
      </w:r>
      <w:r w:rsidRPr="001F392E">
        <w:rPr>
          <w:color w:val="002060"/>
        </w:rPr>
        <w:t xml:space="preserve">, </w:t>
      </w:r>
      <w:r w:rsidR="002C1106">
        <w:rPr>
          <w:color w:val="002060"/>
        </w:rPr>
        <w:t>2004-2009</w:t>
      </w:r>
    </w:p>
    <w:p w:rsidR="006359D8" w:rsidRDefault="006359D8" w:rsidP="0036350A">
      <w:pPr>
        <w:pStyle w:val="AuthorName"/>
        <w:rPr>
          <w:b/>
          <w:color w:val="002060"/>
        </w:rPr>
      </w:pPr>
    </w:p>
    <w:p w:rsidR="0036350A" w:rsidRDefault="0036350A" w:rsidP="0036350A">
      <w:pPr>
        <w:pStyle w:val="AuthorName"/>
        <w:rPr>
          <w:b/>
          <w:color w:val="002060"/>
        </w:rPr>
      </w:pPr>
      <w:r w:rsidRPr="001F392E">
        <w:rPr>
          <w:b/>
          <w:color w:val="002060"/>
        </w:rPr>
        <w:t>Applicable System Skills</w:t>
      </w:r>
    </w:p>
    <w:p w:rsidR="006359D8" w:rsidRPr="001F392E" w:rsidRDefault="006359D8" w:rsidP="0036350A">
      <w:pPr>
        <w:pStyle w:val="AuthorName"/>
        <w:rPr>
          <w:b/>
          <w:color w:val="002060"/>
        </w:rPr>
      </w:pPr>
    </w:p>
    <w:p w:rsidR="0036350A" w:rsidRDefault="00C23B0E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1F392E">
        <w:rPr>
          <w:color w:val="002060"/>
        </w:rPr>
        <w:t xml:space="preserve">FRONT ARENA (OMNI, </w:t>
      </w:r>
      <w:r w:rsidR="00B2279D" w:rsidRPr="001F392E">
        <w:rPr>
          <w:color w:val="002060"/>
        </w:rPr>
        <w:t>AMAS</w:t>
      </w:r>
      <w:r w:rsidRPr="001F392E">
        <w:rPr>
          <w:color w:val="002060"/>
        </w:rPr>
        <w:t>, PRIME</w:t>
      </w:r>
      <w:r w:rsidR="00C277F7">
        <w:rPr>
          <w:color w:val="002060"/>
        </w:rPr>
        <w:t>, AIMAS</w:t>
      </w:r>
      <w:r w:rsidRPr="001F392E">
        <w:rPr>
          <w:color w:val="002060"/>
        </w:rPr>
        <w:t>)</w:t>
      </w:r>
    </w:p>
    <w:p w:rsidR="00C277F7" w:rsidRDefault="00C277F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 xml:space="preserve">TCC (GLWIN, TRADING SERVER, ACCESS POINT, ALGO, </w:t>
      </w:r>
      <w:r w:rsidR="00A30876">
        <w:rPr>
          <w:color w:val="002060"/>
        </w:rPr>
        <w:t>RISK,</w:t>
      </w:r>
      <w:r>
        <w:rPr>
          <w:color w:val="002060"/>
        </w:rPr>
        <w:t xml:space="preserve"> ORDER MANAGEMENT SYSTEM …)</w:t>
      </w:r>
    </w:p>
    <w:p w:rsidR="00523D43" w:rsidRPr="001F392E" w:rsidRDefault="00523D43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Web and mobile testing</w:t>
      </w:r>
    </w:p>
    <w:p w:rsidR="0036350A" w:rsidRPr="001F392E" w:rsidRDefault="0036350A" w:rsidP="0036350A">
      <w:pPr>
        <w:pStyle w:val="AuthorName"/>
        <w:rPr>
          <w:color w:val="002060"/>
        </w:rPr>
      </w:pPr>
    </w:p>
    <w:p w:rsidR="00B063FE" w:rsidRDefault="00B063FE" w:rsidP="0036350A">
      <w:pPr>
        <w:pStyle w:val="AuthorName"/>
        <w:rPr>
          <w:b/>
          <w:color w:val="002060"/>
        </w:rPr>
      </w:pPr>
      <w:r>
        <w:rPr>
          <w:b/>
          <w:color w:val="002060"/>
        </w:rPr>
        <w:t>Functional Skills</w:t>
      </w:r>
    </w:p>
    <w:p w:rsidR="006359D8" w:rsidRDefault="006359D8" w:rsidP="0036350A">
      <w:pPr>
        <w:pStyle w:val="AuthorName"/>
        <w:rPr>
          <w:b/>
          <w:color w:val="002060"/>
        </w:rPr>
      </w:pPr>
    </w:p>
    <w:p w:rsidR="00D66C10" w:rsidRPr="00C2521E" w:rsidRDefault="00D66C10" w:rsidP="00834583">
      <w:pPr>
        <w:pStyle w:val="AuthorName"/>
        <w:numPr>
          <w:ilvl w:val="0"/>
          <w:numId w:val="6"/>
        </w:numPr>
        <w:ind w:left="709" w:hanging="349"/>
        <w:rPr>
          <w:color w:val="002060"/>
          <w:lang w:val="fr-FR"/>
        </w:rPr>
      </w:pPr>
      <w:r w:rsidRPr="00C2521E">
        <w:rPr>
          <w:color w:val="002060"/>
          <w:lang w:val="fr-FR"/>
        </w:rPr>
        <w:t>ISTQB Trainer</w:t>
      </w:r>
    </w:p>
    <w:p w:rsidR="00D66C10" w:rsidRPr="00C2521E" w:rsidRDefault="00D66C10" w:rsidP="00834583">
      <w:pPr>
        <w:pStyle w:val="AuthorName"/>
        <w:numPr>
          <w:ilvl w:val="0"/>
          <w:numId w:val="6"/>
        </w:numPr>
        <w:ind w:left="709" w:hanging="349"/>
        <w:rPr>
          <w:color w:val="002060"/>
          <w:lang w:val="fr-FR"/>
        </w:rPr>
      </w:pPr>
      <w:r w:rsidRPr="00C2521E">
        <w:rPr>
          <w:color w:val="002060"/>
          <w:lang w:val="fr-FR"/>
        </w:rPr>
        <w:t>Scrum Trainer</w:t>
      </w:r>
    </w:p>
    <w:p w:rsidR="00B063FE" w:rsidRPr="00B063FE" w:rsidRDefault="00B063FE" w:rsidP="00834583">
      <w:pPr>
        <w:pStyle w:val="AuthorName"/>
        <w:numPr>
          <w:ilvl w:val="0"/>
          <w:numId w:val="6"/>
        </w:numPr>
        <w:ind w:left="709" w:hanging="349"/>
        <w:rPr>
          <w:color w:val="002060"/>
          <w:lang w:val="fr-FR"/>
        </w:rPr>
      </w:pPr>
      <w:r w:rsidRPr="00B063FE">
        <w:rPr>
          <w:color w:val="002060"/>
          <w:lang w:val="fr-FR"/>
        </w:rPr>
        <w:t>Financial Information eXchange (FIX) Protocol</w:t>
      </w:r>
    </w:p>
    <w:p w:rsidR="00B063FE" w:rsidRPr="00B063FE" w:rsidRDefault="00B063FE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B063FE">
        <w:rPr>
          <w:color w:val="002060"/>
        </w:rPr>
        <w:t>Order Management</w:t>
      </w:r>
    </w:p>
    <w:p w:rsidR="00B063FE" w:rsidRDefault="00B063FE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Market Making</w:t>
      </w:r>
    </w:p>
    <w:p w:rsidR="00B063FE" w:rsidRDefault="00B063FE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B063FE">
        <w:rPr>
          <w:color w:val="002060"/>
        </w:rPr>
        <w:t>SMART order routing</w:t>
      </w:r>
    </w:p>
    <w:p w:rsidR="003A347C" w:rsidRDefault="00B063FE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B063FE">
        <w:rPr>
          <w:color w:val="002060"/>
        </w:rPr>
        <w:t>Project processes and management, Scrum master</w:t>
      </w:r>
    </w:p>
    <w:p w:rsidR="003A347C" w:rsidRPr="003A347C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A347C">
        <w:rPr>
          <w:color w:val="002060"/>
        </w:rPr>
        <w:t>Good general knowledge of financial markets, trading and risk management</w:t>
      </w:r>
      <w:r w:rsidRPr="003A347C">
        <w:t xml:space="preserve"> </w:t>
      </w:r>
    </w:p>
    <w:p w:rsidR="003A347C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A347C">
        <w:rPr>
          <w:color w:val="002060"/>
        </w:rPr>
        <w:t>Good experience of equities and commodities</w:t>
      </w:r>
    </w:p>
    <w:p w:rsidR="00F70527" w:rsidRPr="003A347C" w:rsidRDefault="00F7052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Good experience on treasury</w:t>
      </w:r>
    </w:p>
    <w:p w:rsidR="00B063FE" w:rsidRDefault="00B063FE" w:rsidP="0036350A">
      <w:pPr>
        <w:pStyle w:val="AuthorName"/>
        <w:rPr>
          <w:b/>
          <w:color w:val="002060"/>
        </w:rPr>
      </w:pPr>
    </w:p>
    <w:p w:rsidR="003A347C" w:rsidRDefault="003A347C" w:rsidP="003A347C">
      <w:pPr>
        <w:pStyle w:val="AuthorName"/>
        <w:rPr>
          <w:b/>
          <w:color w:val="002060"/>
        </w:rPr>
      </w:pPr>
      <w:r w:rsidRPr="003A347C">
        <w:rPr>
          <w:b/>
          <w:color w:val="002060"/>
        </w:rPr>
        <w:t>Other Skills</w:t>
      </w:r>
    </w:p>
    <w:p w:rsidR="006359D8" w:rsidRPr="003A347C" w:rsidRDefault="006359D8" w:rsidP="003A347C">
      <w:pPr>
        <w:pStyle w:val="AuthorName"/>
        <w:rPr>
          <w:b/>
          <w:color w:val="002060"/>
        </w:rPr>
      </w:pPr>
    </w:p>
    <w:p w:rsidR="003A347C" w:rsidRPr="00A2165B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A2165B">
        <w:rPr>
          <w:color w:val="002060"/>
        </w:rPr>
        <w:t xml:space="preserve">Process </w:t>
      </w:r>
      <w:r w:rsidR="00C2521E" w:rsidRPr="00A2165B">
        <w:rPr>
          <w:color w:val="002060"/>
        </w:rPr>
        <w:t>models:</w:t>
      </w:r>
      <w:r w:rsidRPr="00A2165B">
        <w:rPr>
          <w:color w:val="002060"/>
        </w:rPr>
        <w:t xml:space="preserve"> Scrum, Waterfall</w:t>
      </w:r>
      <w:r w:rsidR="00A2165B" w:rsidRPr="00A2165B">
        <w:rPr>
          <w:color w:val="002060"/>
        </w:rPr>
        <w:t>,</w:t>
      </w:r>
      <w:r w:rsidR="00AC1BDA">
        <w:rPr>
          <w:color w:val="002060"/>
        </w:rPr>
        <w:t xml:space="preserve"> </w:t>
      </w:r>
      <w:r w:rsidR="00A2165B" w:rsidRPr="00A2165B">
        <w:rPr>
          <w:color w:val="002060"/>
        </w:rPr>
        <w:t>also as a Scrum Master</w:t>
      </w:r>
    </w:p>
    <w:p w:rsidR="003A347C" w:rsidRPr="00B1118F" w:rsidRDefault="00B1118F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B1118F">
        <w:rPr>
          <w:color w:val="002060"/>
        </w:rPr>
        <w:t>Other trading systems: VALDI TRADER, FIX protocol</w:t>
      </w:r>
    </w:p>
    <w:p w:rsidR="00B1118F" w:rsidRPr="00A2165B" w:rsidRDefault="00B1118F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B1118F">
        <w:rPr>
          <w:color w:val="002060"/>
        </w:rPr>
        <w:t xml:space="preserve">Test Management &amp; Test Automation –Testing tools </w:t>
      </w:r>
      <w:r>
        <w:rPr>
          <w:color w:val="002060"/>
        </w:rPr>
        <w:t xml:space="preserve">Testlink, VeriFix, </w:t>
      </w:r>
      <w:r w:rsidRPr="00B1118F">
        <w:rPr>
          <w:iCs/>
          <w:color w:val="002060"/>
        </w:rPr>
        <w:t>Selenium</w:t>
      </w:r>
    </w:p>
    <w:p w:rsidR="00A2165B" w:rsidRPr="00A2165B" w:rsidRDefault="00A2165B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A2165B">
        <w:rPr>
          <w:color w:val="002060"/>
        </w:rPr>
        <w:t>Application support – processes, monitoring, issue management, change management etc</w:t>
      </w:r>
    </w:p>
    <w:p w:rsidR="00A2165B" w:rsidRDefault="00A2165B" w:rsidP="0036350A">
      <w:pPr>
        <w:pStyle w:val="AuthorName"/>
        <w:rPr>
          <w:b/>
          <w:color w:val="002060"/>
        </w:rPr>
      </w:pPr>
    </w:p>
    <w:p w:rsidR="00644F43" w:rsidRDefault="0036350A" w:rsidP="006359D8">
      <w:pPr>
        <w:pStyle w:val="AuthorName"/>
        <w:rPr>
          <w:b/>
          <w:color w:val="002060"/>
        </w:rPr>
      </w:pPr>
      <w:r w:rsidRPr="001F392E">
        <w:rPr>
          <w:b/>
          <w:color w:val="002060"/>
        </w:rPr>
        <w:t>Technical Competence</w:t>
      </w:r>
    </w:p>
    <w:p w:rsidR="006359D8" w:rsidRPr="006359D8" w:rsidRDefault="006359D8" w:rsidP="006359D8">
      <w:pPr>
        <w:pStyle w:val="AuthorName"/>
        <w:rPr>
          <w:b/>
          <w:color w:val="002060"/>
        </w:rPr>
      </w:pPr>
    </w:p>
    <w:p w:rsidR="00A86C2A" w:rsidRDefault="00644F43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6359D8">
        <w:rPr>
          <w:color w:val="002060"/>
        </w:rPr>
        <w:t xml:space="preserve">Platforms. Windows, Linux </w:t>
      </w:r>
    </w:p>
    <w:p w:rsidR="00535F09" w:rsidRDefault="0018396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P</w:t>
      </w:r>
      <w:r w:rsidR="00535F09">
        <w:rPr>
          <w:color w:val="002060"/>
        </w:rPr>
        <w:t>ython knowledge</w:t>
      </w:r>
    </w:p>
    <w:p w:rsidR="00D66C10" w:rsidRDefault="00C277F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SQL</w:t>
      </w:r>
    </w:p>
    <w:p w:rsidR="00D66C10" w:rsidRDefault="00D66C10">
      <w:pPr>
        <w:spacing w:after="0" w:line="240" w:lineRule="auto"/>
        <w:rPr>
          <w:rFonts w:eastAsia="Batang"/>
          <w:color w:val="002060"/>
          <w:szCs w:val="20"/>
          <w:lang w:eastAsia="ko-KR"/>
        </w:rPr>
      </w:pPr>
      <w:r>
        <w:rPr>
          <w:color w:val="002060"/>
        </w:rPr>
        <w:br w:type="page"/>
      </w:r>
    </w:p>
    <w:p w:rsidR="00C277F7" w:rsidRPr="00DD1ED7" w:rsidRDefault="00C277F7" w:rsidP="00D66C10">
      <w:pPr>
        <w:pStyle w:val="AuthorName"/>
        <w:rPr>
          <w:color w:val="002060"/>
        </w:rPr>
      </w:pPr>
    </w:p>
    <w:p w:rsidR="00E44168" w:rsidRDefault="00E44168" w:rsidP="00A86C2A">
      <w:pPr>
        <w:pStyle w:val="AuthorName"/>
        <w:ind w:left="709"/>
        <w:rPr>
          <w:color w:val="002060"/>
        </w:rPr>
      </w:pPr>
    </w:p>
    <w:p w:rsidR="00A86C2A" w:rsidRDefault="00A86C2A" w:rsidP="00A86C2A">
      <w:pPr>
        <w:pStyle w:val="AuthorName"/>
        <w:rPr>
          <w:b/>
          <w:color w:val="002060"/>
        </w:rPr>
      </w:pPr>
      <w:r w:rsidRPr="00A86C2A">
        <w:rPr>
          <w:b/>
          <w:color w:val="002060"/>
        </w:rPr>
        <w:t>Certification</w:t>
      </w:r>
    </w:p>
    <w:p w:rsidR="00A86C2A" w:rsidRPr="00A86C2A" w:rsidRDefault="00A86C2A" w:rsidP="00A86C2A">
      <w:pPr>
        <w:pStyle w:val="AuthorName"/>
        <w:rPr>
          <w:b/>
          <w:color w:val="002060"/>
        </w:rPr>
      </w:pPr>
    </w:p>
    <w:p w:rsidR="00A86C2A" w:rsidRDefault="00A86C2A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2012 - ISTQB (International Software Quality Board)</w:t>
      </w:r>
    </w:p>
    <w:p w:rsidR="00A86C2A" w:rsidRPr="001F392E" w:rsidRDefault="00A86C2A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2012- FIX protocol</w:t>
      </w:r>
    </w:p>
    <w:p w:rsidR="00A86C2A" w:rsidRDefault="00A86C2A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 xml:space="preserve">2014- Scrum Master </w:t>
      </w:r>
    </w:p>
    <w:p w:rsidR="00C277F7" w:rsidRDefault="00C277F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2015- AEF</w:t>
      </w:r>
      <w:r w:rsidR="00A30876">
        <w:rPr>
          <w:color w:val="002060"/>
        </w:rPr>
        <w:t xml:space="preserve"> Certification</w:t>
      </w:r>
      <w:r w:rsidR="00F70527">
        <w:rPr>
          <w:color w:val="002060"/>
        </w:rPr>
        <w:t xml:space="preserve"> (Front Arena core banking solutions)</w:t>
      </w:r>
    </w:p>
    <w:p w:rsidR="0036350A" w:rsidRPr="001F392E" w:rsidRDefault="0036350A" w:rsidP="0036350A">
      <w:pPr>
        <w:pStyle w:val="AuthorName"/>
        <w:rPr>
          <w:color w:val="002060"/>
        </w:rPr>
      </w:pPr>
    </w:p>
    <w:p w:rsidR="0036350A" w:rsidRPr="001F392E" w:rsidRDefault="0036350A" w:rsidP="0036350A">
      <w:pPr>
        <w:pStyle w:val="AuthorName"/>
        <w:rPr>
          <w:b/>
          <w:color w:val="002060"/>
        </w:rPr>
      </w:pPr>
      <w:r w:rsidRPr="001F392E">
        <w:rPr>
          <w:b/>
          <w:color w:val="002060"/>
        </w:rPr>
        <w:t>Languages</w:t>
      </w:r>
    </w:p>
    <w:p w:rsidR="00C34076" w:rsidRPr="001F392E" w:rsidRDefault="00C34076" w:rsidP="0036350A">
      <w:pPr>
        <w:pStyle w:val="AuthorName"/>
        <w:rPr>
          <w:b/>
          <w:color w:val="002060"/>
        </w:rPr>
      </w:pPr>
    </w:p>
    <w:p w:rsidR="0036350A" w:rsidRPr="001F392E" w:rsidRDefault="004425C1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Arabic</w:t>
      </w:r>
      <w:r w:rsidR="0036350A" w:rsidRPr="001F392E">
        <w:rPr>
          <w:color w:val="002060"/>
        </w:rPr>
        <w:tab/>
      </w:r>
      <w:r w:rsidR="0036350A" w:rsidRPr="001F392E">
        <w:rPr>
          <w:color w:val="002060"/>
        </w:rPr>
        <w:tab/>
        <w:t>Mother tongue</w:t>
      </w:r>
    </w:p>
    <w:p w:rsidR="0036350A" w:rsidRDefault="0036350A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1F392E">
        <w:rPr>
          <w:color w:val="002060"/>
        </w:rPr>
        <w:t>English</w:t>
      </w:r>
      <w:r w:rsidRPr="001F392E">
        <w:rPr>
          <w:color w:val="002060"/>
        </w:rPr>
        <w:tab/>
      </w:r>
      <w:r w:rsidRPr="001F392E">
        <w:rPr>
          <w:color w:val="002060"/>
        </w:rPr>
        <w:tab/>
      </w:r>
      <w:r w:rsidR="00C34076" w:rsidRPr="001F392E">
        <w:rPr>
          <w:color w:val="002060"/>
        </w:rPr>
        <w:t>Advanced level</w:t>
      </w:r>
    </w:p>
    <w:p w:rsidR="004425C1" w:rsidRDefault="004425C1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French</w:t>
      </w:r>
      <w:r>
        <w:rPr>
          <w:color w:val="002060"/>
        </w:rPr>
        <w:tab/>
      </w:r>
      <w:r>
        <w:rPr>
          <w:color w:val="002060"/>
        </w:rPr>
        <w:tab/>
      </w:r>
      <w:r w:rsidRPr="001F392E">
        <w:rPr>
          <w:color w:val="002060"/>
        </w:rPr>
        <w:t>Advanced level</w:t>
      </w:r>
    </w:p>
    <w:p w:rsidR="004425C1" w:rsidRPr="001F392E" w:rsidRDefault="004425C1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Spanish</w:t>
      </w:r>
      <w:r w:rsidR="009C7449">
        <w:rPr>
          <w:color w:val="002060"/>
        </w:rPr>
        <w:tab/>
      </w:r>
      <w:r w:rsidR="009C7449">
        <w:rPr>
          <w:color w:val="002060"/>
        </w:rPr>
        <w:tab/>
        <w:t>Basic knowledge</w:t>
      </w:r>
    </w:p>
    <w:p w:rsidR="0036350A" w:rsidRPr="001F392E" w:rsidRDefault="0036350A" w:rsidP="0036350A">
      <w:pPr>
        <w:pStyle w:val="AuthorName"/>
        <w:rPr>
          <w:color w:val="002060"/>
        </w:rPr>
      </w:pPr>
    </w:p>
    <w:p w:rsidR="0036350A" w:rsidRPr="001F392E" w:rsidRDefault="0036350A" w:rsidP="0036350A">
      <w:pPr>
        <w:pStyle w:val="AuthorName"/>
        <w:rPr>
          <w:b/>
          <w:color w:val="002060"/>
        </w:rPr>
      </w:pPr>
      <w:r w:rsidRPr="001F392E">
        <w:rPr>
          <w:b/>
          <w:color w:val="002060"/>
        </w:rPr>
        <w:t>Qualities</w:t>
      </w:r>
    </w:p>
    <w:p w:rsidR="00C34076" w:rsidRPr="001F392E" w:rsidRDefault="00C34076" w:rsidP="0036350A">
      <w:pPr>
        <w:pStyle w:val="AuthorName"/>
        <w:rPr>
          <w:b/>
          <w:color w:val="002060"/>
        </w:rPr>
      </w:pPr>
    </w:p>
    <w:p w:rsidR="00C23B0E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Structured and logical</w:t>
      </w:r>
    </w:p>
    <w:p w:rsidR="003A347C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Pragmatic problem solver</w:t>
      </w:r>
    </w:p>
    <w:p w:rsidR="003A347C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Friendly and outgoing personality</w:t>
      </w:r>
    </w:p>
    <w:p w:rsidR="003A347C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High commitment and dedication</w:t>
      </w:r>
    </w:p>
    <w:p w:rsidR="003A347C" w:rsidRPr="001F392E" w:rsidRDefault="003A347C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Goal-oriented and a quick learner</w:t>
      </w:r>
    </w:p>
    <w:p w:rsidR="0036350A" w:rsidRPr="001F392E" w:rsidRDefault="0036350A" w:rsidP="0036350A">
      <w:pPr>
        <w:pStyle w:val="AuthorName"/>
        <w:rPr>
          <w:color w:val="002060"/>
        </w:rPr>
      </w:pPr>
      <w:r w:rsidRPr="001F392E">
        <w:rPr>
          <w:color w:val="002060"/>
        </w:rPr>
        <w:t xml:space="preserve"> </w:t>
      </w:r>
    </w:p>
    <w:p w:rsidR="00C34076" w:rsidRPr="001F392E" w:rsidRDefault="00C34076" w:rsidP="00C34076">
      <w:pPr>
        <w:pStyle w:val="AuthorName"/>
        <w:rPr>
          <w:b/>
          <w:color w:val="002060"/>
        </w:rPr>
      </w:pPr>
      <w:r w:rsidRPr="001F392E">
        <w:rPr>
          <w:b/>
          <w:color w:val="002060"/>
        </w:rPr>
        <w:t>Assignment Descriptions</w:t>
      </w:r>
      <w:r w:rsidR="00C23B0E" w:rsidRPr="001F392E">
        <w:rPr>
          <w:b/>
          <w:color w:val="002060"/>
        </w:rPr>
        <w:t xml:space="preserve"> </w:t>
      </w:r>
      <w:r w:rsidRPr="001F392E">
        <w:rPr>
          <w:b/>
          <w:color w:val="002060"/>
        </w:rPr>
        <w:t xml:space="preserve"> </w:t>
      </w:r>
    </w:p>
    <w:p w:rsidR="00C34076" w:rsidRPr="00C31B37" w:rsidRDefault="00C34076" w:rsidP="00C34076">
      <w:pPr>
        <w:pStyle w:val="AuthorName"/>
        <w:rPr>
          <w:rFonts w:eastAsia="Times New Roman"/>
          <w:color w:val="7F7F7F"/>
          <w:lang w:eastAsia="en-US"/>
        </w:rPr>
      </w:pPr>
    </w:p>
    <w:p w:rsidR="007A3CC9" w:rsidRDefault="007A3CC9" w:rsidP="007A3CC9">
      <w:pPr>
        <w:pStyle w:val="AuthorName"/>
        <w:rPr>
          <w:color w:val="7F7F7F"/>
        </w:rPr>
      </w:pPr>
      <w:r>
        <w:rPr>
          <w:color w:val="7F7F7F"/>
        </w:rPr>
        <w:t xml:space="preserve">Apr 2016- Now QA Manager &amp; Agile Coach at </w:t>
      </w:r>
      <w:r w:rsidR="005D63C6">
        <w:rPr>
          <w:color w:val="7F7F7F"/>
        </w:rPr>
        <w:t>EXOPLATFORM</w:t>
      </w:r>
    </w:p>
    <w:p w:rsidR="007A3CC9" w:rsidRDefault="007A3CC9" w:rsidP="007A3CC9">
      <w:pPr>
        <w:pStyle w:val="AuthorName"/>
        <w:rPr>
          <w:color w:val="7F7F7F"/>
        </w:rPr>
      </w:pPr>
    </w:p>
    <w:p w:rsidR="007A3CC9" w:rsidRDefault="007A3CC9" w:rsidP="007A3CC9">
      <w:pPr>
        <w:pStyle w:val="AuthorName"/>
        <w:rPr>
          <w:color w:val="7F7F7F"/>
        </w:rPr>
      </w:pPr>
      <w:r>
        <w:rPr>
          <w:color w:val="7F7F7F"/>
        </w:rPr>
        <w:t>Coach Agile</w:t>
      </w:r>
    </w:p>
    <w:p w:rsidR="007A3CC9" w:rsidRPr="007A3CC9" w:rsidRDefault="007A3CC9" w:rsidP="007A3CC9">
      <w:pPr>
        <w:pStyle w:val="AuthorName"/>
        <w:rPr>
          <w:color w:val="002060"/>
        </w:rPr>
      </w:pP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7A3CC9">
        <w:rPr>
          <w:color w:val="002060"/>
        </w:rPr>
        <w:t>Analysis of the benefits of agility for our Business Unit</w:t>
      </w: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Conduct Scrum training</w:t>
      </w: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Review</w:t>
      </w:r>
      <w:r w:rsidRPr="007A3CC9">
        <w:rPr>
          <w:color w:val="002060"/>
        </w:rPr>
        <w:t xml:space="preserve"> the development process and testing</w:t>
      </w:r>
    </w:p>
    <w:p w:rsid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7A3CC9">
        <w:rPr>
          <w:color w:val="002060"/>
        </w:rPr>
        <w:t>Participate in the creation of teams (number of people per team, Roles, teams are formed by profile and multi -located ...)</w:t>
      </w:r>
    </w:p>
    <w:p w:rsidR="00523D43" w:rsidRDefault="00523D43" w:rsidP="00523D43">
      <w:pPr>
        <w:pStyle w:val="AuthorName"/>
        <w:rPr>
          <w:color w:val="7F7F7F"/>
        </w:rPr>
      </w:pPr>
    </w:p>
    <w:p w:rsidR="00523D43" w:rsidRDefault="00523D43" w:rsidP="00523D43">
      <w:pPr>
        <w:pStyle w:val="AuthorName"/>
        <w:rPr>
          <w:color w:val="7F7F7F"/>
        </w:rPr>
      </w:pPr>
      <w:r w:rsidRPr="00523D43">
        <w:rPr>
          <w:color w:val="7F7F7F"/>
        </w:rPr>
        <w:t>QA Manager</w:t>
      </w:r>
    </w:p>
    <w:p w:rsidR="00523D43" w:rsidRPr="00523D43" w:rsidRDefault="00523D43" w:rsidP="00523D43">
      <w:pPr>
        <w:pStyle w:val="AuthorName"/>
        <w:rPr>
          <w:color w:val="7F7F7F"/>
        </w:rPr>
      </w:pPr>
    </w:p>
    <w:p w:rsidR="00523D43" w:rsidRPr="00344B09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Motivate and challenge team members</w:t>
      </w:r>
    </w:p>
    <w:p w:rsidR="00523D43" w:rsidRPr="00344B09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Improving expertise of team members (through training, ...)</w:t>
      </w:r>
    </w:p>
    <w:p w:rsidR="00523D43" w:rsidRPr="00344B09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Establishing goals</w:t>
      </w:r>
    </w:p>
    <w:p w:rsidR="00523D43" w:rsidRPr="00344B09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Mi</w:t>
      </w:r>
      <w:r>
        <w:rPr>
          <w:color w:val="002060"/>
        </w:rPr>
        <w:t>d</w:t>
      </w:r>
      <w:r w:rsidRPr="00344B09">
        <w:rPr>
          <w:color w:val="002060"/>
        </w:rPr>
        <w:t xml:space="preserve">- </w:t>
      </w:r>
      <w:r>
        <w:rPr>
          <w:color w:val="002060"/>
        </w:rPr>
        <w:t>year</w:t>
      </w:r>
      <w:r w:rsidRPr="00344B09">
        <w:rPr>
          <w:color w:val="002060"/>
        </w:rPr>
        <w:t xml:space="preserve"> / </w:t>
      </w:r>
      <w:r>
        <w:rPr>
          <w:color w:val="002060"/>
        </w:rPr>
        <w:t>Year e</w:t>
      </w:r>
      <w:r w:rsidRPr="00344B09">
        <w:rPr>
          <w:color w:val="002060"/>
        </w:rPr>
        <w:t>valuation</w:t>
      </w:r>
    </w:p>
    <w:p w:rsidR="00523D43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Conflict management</w:t>
      </w:r>
    </w:p>
    <w:p w:rsidR="00523D43" w:rsidRPr="00344B09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Make the "customer satisfaction", the main objective</w:t>
      </w:r>
    </w:p>
    <w:p w:rsidR="00523D43" w:rsidRPr="00344B09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P</w:t>
      </w:r>
      <w:r w:rsidRPr="00344B09">
        <w:rPr>
          <w:color w:val="002060"/>
        </w:rPr>
        <w:t>rocess improvement (CMMI Process QA, Agile ...)</w:t>
      </w:r>
    </w:p>
    <w:p w:rsidR="00523D43" w:rsidRPr="00523D43" w:rsidRDefault="00523D43" w:rsidP="00523D4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Organize weekly meetings for moni</w:t>
      </w:r>
      <w:r>
        <w:rPr>
          <w:color w:val="002060"/>
        </w:rPr>
        <w:t>toring and sharing of knowledge</w:t>
      </w:r>
    </w:p>
    <w:p w:rsidR="007A3CC9" w:rsidRPr="007A3CC9" w:rsidRDefault="007A3CC9" w:rsidP="007A3CC9">
      <w:pPr>
        <w:pStyle w:val="AuthorName"/>
        <w:ind w:left="709"/>
        <w:rPr>
          <w:color w:val="002060"/>
        </w:rPr>
      </w:pPr>
    </w:p>
    <w:p w:rsidR="00F2111B" w:rsidRDefault="00F2111B" w:rsidP="00F2111B">
      <w:pPr>
        <w:pStyle w:val="AuthorName"/>
        <w:rPr>
          <w:color w:val="7F7F7F"/>
        </w:rPr>
      </w:pPr>
      <w:r>
        <w:rPr>
          <w:color w:val="7F7F7F"/>
        </w:rPr>
        <w:t>Jan 2014-</w:t>
      </w:r>
      <w:r w:rsidR="007A3CC9">
        <w:rPr>
          <w:color w:val="7F7F7F"/>
        </w:rPr>
        <w:t xml:space="preserve"> Apr</w:t>
      </w:r>
      <w:r>
        <w:rPr>
          <w:color w:val="7F7F7F"/>
        </w:rPr>
        <w:t xml:space="preserve"> 2</w:t>
      </w:r>
      <w:r w:rsidR="007A3CC9">
        <w:rPr>
          <w:color w:val="7F7F7F"/>
        </w:rPr>
        <w:t>016</w:t>
      </w:r>
      <w:r>
        <w:rPr>
          <w:color w:val="7F7F7F"/>
        </w:rPr>
        <w:t xml:space="preserve"> Staff Lead/ SCRUM Master</w:t>
      </w:r>
      <w:r w:rsidR="007A3CC9">
        <w:rPr>
          <w:color w:val="7F7F7F"/>
        </w:rPr>
        <w:t xml:space="preserve"> &amp; Agile Coach at SUNGARD</w:t>
      </w:r>
    </w:p>
    <w:p w:rsidR="00344B09" w:rsidRDefault="00344B09" w:rsidP="00F2111B">
      <w:pPr>
        <w:pStyle w:val="AuthorName"/>
        <w:rPr>
          <w:color w:val="7F7F7F"/>
        </w:rPr>
      </w:pPr>
    </w:p>
    <w:p w:rsidR="007A3CC9" w:rsidRDefault="007A3CC9" w:rsidP="00F2111B">
      <w:pPr>
        <w:pStyle w:val="AuthorName"/>
        <w:rPr>
          <w:color w:val="7F7F7F"/>
        </w:rPr>
      </w:pPr>
      <w:r>
        <w:rPr>
          <w:color w:val="7F7F7F"/>
        </w:rPr>
        <w:t>Coach Agile</w:t>
      </w:r>
    </w:p>
    <w:p w:rsidR="007A3CC9" w:rsidRPr="007A3CC9" w:rsidRDefault="007A3CC9" w:rsidP="00F2111B">
      <w:pPr>
        <w:pStyle w:val="AuthorName"/>
        <w:rPr>
          <w:color w:val="002060"/>
        </w:rPr>
      </w:pP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7A3CC9">
        <w:rPr>
          <w:color w:val="002060"/>
        </w:rPr>
        <w:t>Migrate teams from waterfall model to agile SCRUM</w:t>
      </w: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7A3CC9">
        <w:rPr>
          <w:color w:val="002060"/>
        </w:rPr>
        <w:t>Analysis of the benefits of agility for our Business Unit</w:t>
      </w: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Conduct Scrum training</w:t>
      </w: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Review</w:t>
      </w:r>
      <w:r w:rsidRPr="007A3CC9">
        <w:rPr>
          <w:color w:val="002060"/>
        </w:rPr>
        <w:t xml:space="preserve"> the development process and testing</w:t>
      </w:r>
    </w:p>
    <w:p w:rsidR="007A3CC9" w:rsidRPr="007A3CC9" w:rsidRDefault="007A3CC9" w:rsidP="007A3CC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7A3CC9">
        <w:rPr>
          <w:color w:val="002060"/>
        </w:rPr>
        <w:t>Participate in the creation of teams (number of people per team, Roles, teams are formed by profile and multi -located ...)</w:t>
      </w:r>
    </w:p>
    <w:p w:rsidR="007A3CC9" w:rsidRDefault="007A3CC9" w:rsidP="00F2111B">
      <w:pPr>
        <w:pStyle w:val="AuthorName"/>
        <w:rPr>
          <w:color w:val="7F7F7F"/>
        </w:rPr>
      </w:pPr>
    </w:p>
    <w:p w:rsidR="00344B09" w:rsidRDefault="00344B09" w:rsidP="00F2111B">
      <w:pPr>
        <w:pStyle w:val="AuthorName"/>
        <w:rPr>
          <w:color w:val="7F7F7F"/>
        </w:rPr>
      </w:pPr>
      <w:r>
        <w:rPr>
          <w:color w:val="7F7F7F"/>
        </w:rPr>
        <w:t>Staff Lead</w:t>
      </w:r>
    </w:p>
    <w:p w:rsidR="007A3CC9" w:rsidRDefault="007A3CC9" w:rsidP="00F2111B">
      <w:pPr>
        <w:pStyle w:val="AuthorName"/>
        <w:rPr>
          <w:color w:val="7F7F7F"/>
        </w:rPr>
      </w:pP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Provide daily support for team members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Motivate and challenge team members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Improving expertise of team members (through training, ...)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Establishing goals</w:t>
      </w:r>
    </w:p>
    <w:p w:rsidR="00344B09" w:rsidRPr="00344B09" w:rsidRDefault="00344B09" w:rsidP="00C9652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lastRenderedPageBreak/>
        <w:t>Mi</w:t>
      </w:r>
      <w:r w:rsidR="00C96529">
        <w:rPr>
          <w:color w:val="002060"/>
        </w:rPr>
        <w:t>d</w:t>
      </w:r>
      <w:r w:rsidRPr="00344B09">
        <w:rPr>
          <w:color w:val="002060"/>
        </w:rPr>
        <w:t xml:space="preserve">- </w:t>
      </w:r>
      <w:r w:rsidR="00C96529">
        <w:rPr>
          <w:color w:val="002060"/>
        </w:rPr>
        <w:t>year</w:t>
      </w:r>
      <w:r w:rsidRPr="00344B09">
        <w:rPr>
          <w:color w:val="002060"/>
        </w:rPr>
        <w:t xml:space="preserve"> / </w:t>
      </w:r>
      <w:r w:rsidR="00C96529">
        <w:rPr>
          <w:color w:val="002060"/>
        </w:rPr>
        <w:t>Year e</w:t>
      </w:r>
      <w:r w:rsidR="00C96529" w:rsidRPr="00344B09">
        <w:rPr>
          <w:color w:val="002060"/>
        </w:rPr>
        <w:t>valuation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Conflict management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Quality Management products 'Trading' to SunGard from front to back end connected to the biggest market CME / ICE or as Broker ...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On-time delivery and continuous improvement of</w:t>
      </w:r>
      <w:r>
        <w:rPr>
          <w:color w:val="002060"/>
        </w:rPr>
        <w:t xml:space="preserve"> </w:t>
      </w:r>
      <w:r w:rsidRPr="00344B09">
        <w:rPr>
          <w:color w:val="002060"/>
        </w:rPr>
        <w:t xml:space="preserve">delivered products 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On time "bugs" treatment clients (prioritization)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Make the "customer satisfaction", the main objective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P</w:t>
      </w:r>
      <w:r w:rsidRPr="00344B09">
        <w:rPr>
          <w:color w:val="002060"/>
        </w:rPr>
        <w:t>rocess improvement (CMMI Process QA, Agile ...)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Organize weekly meetings for moni</w:t>
      </w:r>
      <w:r>
        <w:rPr>
          <w:color w:val="002060"/>
        </w:rPr>
        <w:t>toring and sharing of knowledge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Ensure regular monitoring of 'bugs' assigned to the team</w:t>
      </w:r>
    </w:p>
    <w:p w:rsidR="00344B09" w:rsidRP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Ensure regular monitoring of projects</w:t>
      </w:r>
    </w:p>
    <w:p w:rsidR="00344B09" w:rsidRDefault="00344B09" w:rsidP="00344B0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344B09">
        <w:rPr>
          <w:color w:val="002060"/>
        </w:rPr>
        <w:t>Establishment of the automation strategy and continuous integration</w:t>
      </w:r>
    </w:p>
    <w:p w:rsidR="00344B09" w:rsidRDefault="00344B09" w:rsidP="00344B09">
      <w:pPr>
        <w:pStyle w:val="AuthorName"/>
        <w:rPr>
          <w:color w:val="7F7F7F"/>
        </w:rPr>
      </w:pPr>
    </w:p>
    <w:p w:rsidR="00344B09" w:rsidRDefault="00344B09" w:rsidP="00344B09">
      <w:pPr>
        <w:pStyle w:val="AuthorName"/>
        <w:rPr>
          <w:color w:val="7F7F7F"/>
        </w:rPr>
      </w:pPr>
      <w:r>
        <w:rPr>
          <w:color w:val="7F7F7F"/>
        </w:rPr>
        <w:t>SCRUM Master</w:t>
      </w:r>
    </w:p>
    <w:p w:rsidR="007A3CC9" w:rsidRDefault="007A3CC9" w:rsidP="007A3CC9">
      <w:pPr>
        <w:pStyle w:val="AuthorName"/>
        <w:ind w:left="709"/>
        <w:rPr>
          <w:color w:val="002060"/>
        </w:rPr>
      </w:pPr>
    </w:p>
    <w:p w:rsidR="00C96529" w:rsidRPr="00C96529" w:rsidRDefault="00C96529" w:rsidP="00C9652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96529">
        <w:rPr>
          <w:color w:val="002060"/>
        </w:rPr>
        <w:t>Organiz</w:t>
      </w:r>
      <w:r>
        <w:rPr>
          <w:color w:val="002060"/>
        </w:rPr>
        <w:t>e and lead meetings (</w:t>
      </w:r>
      <w:r w:rsidRPr="00C96529">
        <w:rPr>
          <w:color w:val="002060"/>
        </w:rPr>
        <w:t>Sprint Planning, Daily Scrum, Sprint Review , Retrospective )</w:t>
      </w:r>
    </w:p>
    <w:p w:rsidR="00C96529" w:rsidRPr="00C96529" w:rsidRDefault="00C96529" w:rsidP="00C9652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96529">
        <w:rPr>
          <w:color w:val="002060"/>
        </w:rPr>
        <w:t>Ensure that the team remains focused on the real goal of the project</w:t>
      </w:r>
    </w:p>
    <w:p w:rsidR="00C96529" w:rsidRPr="00C96529" w:rsidRDefault="00C96529" w:rsidP="00C9652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Monitor</w:t>
      </w:r>
      <w:r w:rsidRPr="00C96529">
        <w:rPr>
          <w:color w:val="002060"/>
        </w:rPr>
        <w:t xml:space="preserve"> Sprint</w:t>
      </w:r>
      <w:r>
        <w:rPr>
          <w:color w:val="002060"/>
        </w:rPr>
        <w:t>s</w:t>
      </w:r>
    </w:p>
    <w:p w:rsidR="00344B09" w:rsidRDefault="00C96529" w:rsidP="00C96529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Take</w:t>
      </w:r>
      <w:r w:rsidRPr="00C96529">
        <w:rPr>
          <w:color w:val="002060"/>
        </w:rPr>
        <w:t xml:space="preserve"> corrective measures after the retrospective</w:t>
      </w:r>
    </w:p>
    <w:p w:rsidR="00F91F4C" w:rsidRDefault="00F91F4C" w:rsidP="00F91F4C">
      <w:pPr>
        <w:pStyle w:val="AuthorName"/>
        <w:ind w:left="360"/>
        <w:rPr>
          <w:color w:val="002060"/>
        </w:rPr>
      </w:pPr>
    </w:p>
    <w:p w:rsidR="00156E59" w:rsidRPr="00344B09" w:rsidRDefault="00156E59" w:rsidP="00344B09">
      <w:pPr>
        <w:pStyle w:val="AuthorName"/>
        <w:ind w:left="709"/>
        <w:rPr>
          <w:color w:val="002060"/>
        </w:rPr>
      </w:pPr>
      <w:bookmarkStart w:id="0" w:name="_GoBack"/>
      <w:bookmarkEnd w:id="0"/>
    </w:p>
    <w:p w:rsidR="00C34076" w:rsidRDefault="00F2111B" w:rsidP="00C34076">
      <w:pPr>
        <w:pStyle w:val="AuthorName"/>
        <w:rPr>
          <w:color w:val="7F7F7F"/>
        </w:rPr>
      </w:pPr>
      <w:r>
        <w:rPr>
          <w:color w:val="7F7F7F"/>
        </w:rPr>
        <w:t xml:space="preserve">Jan </w:t>
      </w:r>
      <w:r w:rsidR="00BE161F">
        <w:rPr>
          <w:color w:val="7F7F7F"/>
        </w:rPr>
        <w:t>2012-</w:t>
      </w:r>
      <w:r>
        <w:rPr>
          <w:color w:val="7F7F7F"/>
        </w:rPr>
        <w:t xml:space="preserve"> Dec </w:t>
      </w:r>
      <w:r w:rsidR="00BE161F">
        <w:rPr>
          <w:color w:val="7F7F7F"/>
        </w:rPr>
        <w:t>2</w:t>
      </w:r>
      <w:r>
        <w:rPr>
          <w:color w:val="7F7F7F"/>
        </w:rPr>
        <w:t>013</w:t>
      </w:r>
      <w:r w:rsidR="00BE161F">
        <w:rPr>
          <w:color w:val="7F7F7F"/>
        </w:rPr>
        <w:t xml:space="preserve"> </w:t>
      </w:r>
      <w:r w:rsidR="00C31B37">
        <w:rPr>
          <w:color w:val="7F7F7F"/>
        </w:rPr>
        <w:t>Quality Assurance Team Leader</w:t>
      </w:r>
      <w:r w:rsidR="007A3CC9">
        <w:rPr>
          <w:color w:val="7F7F7F"/>
        </w:rPr>
        <w:t xml:space="preserve"> at SUNGARD</w:t>
      </w:r>
    </w:p>
    <w:p w:rsidR="00C96529" w:rsidRPr="009E6125" w:rsidRDefault="00C96529" w:rsidP="00C34076">
      <w:pPr>
        <w:pStyle w:val="AuthorName"/>
        <w:rPr>
          <w:color w:val="7F7F7F"/>
        </w:rPr>
      </w:pPr>
    </w:p>
    <w:p w:rsidR="00C34076" w:rsidRDefault="00B43E30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1F392E">
        <w:rPr>
          <w:color w:val="002060"/>
        </w:rPr>
        <w:t>Manag</w:t>
      </w:r>
      <w:r w:rsidR="00850D51" w:rsidRPr="001F392E">
        <w:rPr>
          <w:color w:val="002060"/>
        </w:rPr>
        <w:t>e</w:t>
      </w:r>
      <w:r w:rsidR="00C34076" w:rsidRPr="001F392E">
        <w:rPr>
          <w:color w:val="002060"/>
        </w:rPr>
        <w:t xml:space="preserve"> </w:t>
      </w:r>
      <w:r w:rsidR="00B2279D" w:rsidRPr="001F392E">
        <w:rPr>
          <w:color w:val="002060"/>
        </w:rPr>
        <w:t xml:space="preserve">a low latency implementation </w:t>
      </w:r>
      <w:r w:rsidR="00C34076" w:rsidRPr="001F392E">
        <w:rPr>
          <w:color w:val="002060"/>
        </w:rPr>
        <w:t>project</w:t>
      </w:r>
      <w:r w:rsidR="00B2279D" w:rsidRPr="001F392E">
        <w:rPr>
          <w:color w:val="002060"/>
        </w:rPr>
        <w:t xml:space="preserve"> </w:t>
      </w:r>
    </w:p>
    <w:p w:rsidR="00C31B37" w:rsidRPr="00C31B37" w:rsidRDefault="00C31B3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31B37">
        <w:rPr>
          <w:color w:val="002060"/>
        </w:rPr>
        <w:t>Coordinate and manage the rollout of broker connections, which involves working closely with the Brokers/Exchanges/ECNs, business</w:t>
      </w:r>
      <w:r w:rsidR="009E6125">
        <w:rPr>
          <w:color w:val="002060"/>
        </w:rPr>
        <w:t>,</w:t>
      </w:r>
      <w:r w:rsidRPr="00C31B37">
        <w:rPr>
          <w:color w:val="002060"/>
        </w:rPr>
        <w:t xml:space="preserve"> traders and operations</w:t>
      </w:r>
    </w:p>
    <w:p w:rsidR="009E6125" w:rsidRDefault="00C31B3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31B37">
        <w:rPr>
          <w:color w:val="002060"/>
        </w:rPr>
        <w:t>Set up, certify and manage all FIX i</w:t>
      </w:r>
      <w:r w:rsidR="009E6125">
        <w:rPr>
          <w:color w:val="002060"/>
        </w:rPr>
        <w:t>mplementation</w:t>
      </w:r>
    </w:p>
    <w:p w:rsidR="00C31B37" w:rsidRPr="00C31B37" w:rsidRDefault="00C31B3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31B37">
        <w:rPr>
          <w:color w:val="002060"/>
        </w:rPr>
        <w:t xml:space="preserve">Responsible for all FIX configurations and </w:t>
      </w:r>
      <w:r w:rsidR="009E6125">
        <w:rPr>
          <w:color w:val="002060"/>
        </w:rPr>
        <w:t xml:space="preserve">client-specific </w:t>
      </w:r>
      <w:r w:rsidRPr="00C31B37">
        <w:rPr>
          <w:color w:val="002060"/>
        </w:rPr>
        <w:t>XML mapping</w:t>
      </w:r>
    </w:p>
    <w:p w:rsidR="00C31B37" w:rsidRPr="00C31B37" w:rsidRDefault="00C31B3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31B37">
        <w:rPr>
          <w:color w:val="002060"/>
        </w:rPr>
        <w:t xml:space="preserve">Responsible for the quality of Release of the global </w:t>
      </w:r>
      <w:r w:rsidR="009E6125">
        <w:rPr>
          <w:color w:val="002060"/>
        </w:rPr>
        <w:t>o</w:t>
      </w:r>
      <w:r w:rsidRPr="00C31B37">
        <w:rPr>
          <w:color w:val="002060"/>
        </w:rPr>
        <w:t xml:space="preserve">rder routing system VALDI, Risk, FIX and algo-trading </w:t>
      </w:r>
    </w:p>
    <w:p w:rsidR="00C31B37" w:rsidRDefault="00C31B37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31B37">
        <w:rPr>
          <w:color w:val="002060"/>
        </w:rPr>
        <w:t>Built a small test “rather agile” project into a more structured approach, adding process maturity and orderly testing</w:t>
      </w:r>
    </w:p>
    <w:p w:rsidR="009E6125" w:rsidRDefault="009E6125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Major clients: BBVA, Kepler, NewEdge</w:t>
      </w:r>
    </w:p>
    <w:p w:rsidR="00F2111B" w:rsidRPr="00C31B37" w:rsidRDefault="00F2111B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Resource management (Recruitment, conflict management, coaching …)</w:t>
      </w:r>
    </w:p>
    <w:p w:rsidR="00C31B37" w:rsidRDefault="00C31B37" w:rsidP="00C34076">
      <w:pPr>
        <w:pStyle w:val="AuthorName"/>
        <w:rPr>
          <w:color w:val="7F7F7F"/>
        </w:rPr>
      </w:pPr>
    </w:p>
    <w:p w:rsidR="00C96529" w:rsidRDefault="00F2111B" w:rsidP="00C34076">
      <w:pPr>
        <w:pStyle w:val="AuthorName"/>
        <w:rPr>
          <w:color w:val="7F7F7F"/>
        </w:rPr>
      </w:pPr>
      <w:r>
        <w:rPr>
          <w:color w:val="7F7F7F"/>
        </w:rPr>
        <w:t xml:space="preserve">Apr </w:t>
      </w:r>
      <w:r w:rsidR="00BE161F">
        <w:rPr>
          <w:color w:val="7F7F7F"/>
        </w:rPr>
        <w:t>2009-</w:t>
      </w:r>
      <w:r>
        <w:rPr>
          <w:color w:val="7F7F7F"/>
        </w:rPr>
        <w:t xml:space="preserve"> Dec </w:t>
      </w:r>
      <w:r w:rsidR="00BE161F">
        <w:rPr>
          <w:color w:val="7F7F7F"/>
        </w:rPr>
        <w:t>201</w:t>
      </w:r>
      <w:r>
        <w:rPr>
          <w:color w:val="7F7F7F"/>
        </w:rPr>
        <w:t>1</w:t>
      </w:r>
      <w:r w:rsidR="00BE161F">
        <w:rPr>
          <w:color w:val="7F7F7F"/>
        </w:rPr>
        <w:t xml:space="preserve"> </w:t>
      </w:r>
      <w:r w:rsidR="001469C0">
        <w:rPr>
          <w:color w:val="7F7F7F"/>
        </w:rPr>
        <w:t>Quality Assurance consultant</w:t>
      </w:r>
      <w:r w:rsidR="00BE161F">
        <w:rPr>
          <w:color w:val="7F7F7F"/>
        </w:rPr>
        <w:t xml:space="preserve"> on trading and market data gateways </w:t>
      </w:r>
      <w:r w:rsidR="001F31CE">
        <w:rPr>
          <w:color w:val="7F7F7F"/>
        </w:rPr>
        <w:t>(</w:t>
      </w:r>
      <w:r w:rsidR="001F31CE" w:rsidRPr="001F31CE">
        <w:rPr>
          <w:color w:val="7F7F7F"/>
        </w:rPr>
        <w:t>CME, LIFFE, EUREX)</w:t>
      </w:r>
      <w:r w:rsidR="007A3CC9">
        <w:rPr>
          <w:color w:val="7F7F7F"/>
        </w:rPr>
        <w:t xml:space="preserve"> at SUNGARD</w:t>
      </w:r>
    </w:p>
    <w:p w:rsidR="00C34076" w:rsidRPr="00BE161F" w:rsidRDefault="001469C0" w:rsidP="00C34076">
      <w:pPr>
        <w:pStyle w:val="AuthorName"/>
        <w:rPr>
          <w:color w:val="7F7F7F"/>
        </w:rPr>
      </w:pPr>
      <w:r>
        <w:rPr>
          <w:color w:val="7F7F7F"/>
        </w:rPr>
        <w:tab/>
      </w:r>
    </w:p>
    <w:p w:rsidR="001469C0" w:rsidRPr="001469C0" w:rsidRDefault="001469C0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1469C0">
        <w:rPr>
          <w:color w:val="002060"/>
        </w:rPr>
        <w:t>Test the re-written order matching software for options/futures/cash markets</w:t>
      </w:r>
      <w:r w:rsidR="00BE161F">
        <w:rPr>
          <w:color w:val="002060"/>
        </w:rPr>
        <w:t xml:space="preserve"> </w:t>
      </w:r>
      <w:r w:rsidR="00BE161F" w:rsidRPr="001469C0">
        <w:rPr>
          <w:color w:val="002060"/>
        </w:rPr>
        <w:t>and validate new functionalities</w:t>
      </w:r>
      <w:r w:rsidR="00C96529">
        <w:rPr>
          <w:color w:val="002060"/>
        </w:rPr>
        <w:t xml:space="preserve">. </w:t>
      </w:r>
      <w:r w:rsidRPr="001469C0">
        <w:rPr>
          <w:color w:val="002060"/>
        </w:rPr>
        <w:t>Very complicated test-cases and extremely tight deadlines on exchange migration</w:t>
      </w:r>
      <w:r w:rsidR="00BE161F">
        <w:rPr>
          <w:color w:val="002060"/>
        </w:rPr>
        <w:t xml:space="preserve">. </w:t>
      </w:r>
      <w:r w:rsidRPr="001469C0">
        <w:rPr>
          <w:color w:val="002060"/>
        </w:rPr>
        <w:t>A very satisfying and fun project to work on</w:t>
      </w:r>
      <w:r w:rsidR="009F4D6A">
        <w:rPr>
          <w:color w:val="002060"/>
        </w:rPr>
        <w:t>.</w:t>
      </w:r>
    </w:p>
    <w:p w:rsidR="001469C0" w:rsidRPr="001469C0" w:rsidRDefault="001469C0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1469C0">
        <w:rPr>
          <w:color w:val="002060"/>
        </w:rPr>
        <w:t>Bug detection, investigation and analysis</w:t>
      </w:r>
      <w:r w:rsidR="00876E0B">
        <w:rPr>
          <w:color w:val="002060"/>
        </w:rPr>
        <w:t>.</w:t>
      </w:r>
    </w:p>
    <w:p w:rsidR="001469C0" w:rsidRDefault="001469C0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 w:rsidRPr="00C31B37">
        <w:rPr>
          <w:color w:val="002060"/>
        </w:rPr>
        <w:t>Installation and configuration of Exchange Connectivity platforms through SunGard Global</w:t>
      </w:r>
      <w:r w:rsidR="00876E0B">
        <w:rPr>
          <w:color w:val="002060"/>
        </w:rPr>
        <w:t xml:space="preserve"> Trading architectures.</w:t>
      </w:r>
    </w:p>
    <w:p w:rsidR="00BE161F" w:rsidRDefault="00BE161F" w:rsidP="00834583">
      <w:pPr>
        <w:pStyle w:val="AuthorName"/>
        <w:numPr>
          <w:ilvl w:val="0"/>
          <w:numId w:val="6"/>
        </w:numPr>
        <w:ind w:left="709" w:hanging="349"/>
        <w:rPr>
          <w:color w:val="002060"/>
        </w:rPr>
      </w:pPr>
      <w:r>
        <w:rPr>
          <w:color w:val="002060"/>
        </w:rPr>
        <w:t>Major client: JP Morgan</w:t>
      </w:r>
    </w:p>
    <w:p w:rsidR="00C34076" w:rsidRPr="001F392E" w:rsidRDefault="00C34076" w:rsidP="00C34076">
      <w:pPr>
        <w:pStyle w:val="AuthorName"/>
        <w:rPr>
          <w:b/>
          <w:color w:val="002060"/>
        </w:rPr>
      </w:pPr>
    </w:p>
    <w:p w:rsidR="00C34076" w:rsidRPr="001F392E" w:rsidRDefault="00C34076" w:rsidP="0036350A">
      <w:pPr>
        <w:pStyle w:val="AuthorName"/>
        <w:rPr>
          <w:b/>
          <w:color w:val="002060"/>
        </w:rPr>
      </w:pPr>
    </w:p>
    <w:p w:rsidR="00C40732" w:rsidRPr="001F392E" w:rsidRDefault="00C40732" w:rsidP="0036350A">
      <w:pPr>
        <w:pStyle w:val="AuthorName"/>
      </w:pPr>
    </w:p>
    <w:p w:rsidR="00C40732" w:rsidRPr="00FC5EE5" w:rsidRDefault="00C40732" w:rsidP="0036350A">
      <w:pPr>
        <w:pStyle w:val="AuthorName"/>
        <w:rPr>
          <w:b/>
          <w:color w:val="002060"/>
        </w:rPr>
      </w:pPr>
    </w:p>
    <w:sectPr w:rsidR="00C40732" w:rsidRPr="00FC5EE5" w:rsidSect="0078087D">
      <w:headerReference w:type="default" r:id="rId12"/>
      <w:footerReference w:type="default" r:id="rId13"/>
      <w:headerReference w:type="first" r:id="rId14"/>
      <w:footnotePr>
        <w:pos w:val="beneathText"/>
      </w:footnotePr>
      <w:type w:val="continuous"/>
      <w:pgSz w:w="11907" w:h="16840" w:code="9"/>
      <w:pgMar w:top="1985" w:right="1134" w:bottom="144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23F" w:rsidRDefault="0027723F">
      <w:r>
        <w:separator/>
      </w:r>
    </w:p>
  </w:endnote>
  <w:endnote w:type="continuationSeparator" w:id="0">
    <w:p w:rsidR="0027723F" w:rsidRDefault="0027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55 Roman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97F" w:rsidRDefault="00C00268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C2ACEB" wp14:editId="4237EB74">
              <wp:simplePos x="0" y="0"/>
              <wp:positionH relativeFrom="page">
                <wp:posOffset>3586480</wp:posOffset>
              </wp:positionH>
              <wp:positionV relativeFrom="page">
                <wp:posOffset>10029825</wp:posOffset>
              </wp:positionV>
              <wp:extent cx="652145" cy="2286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14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A928C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297F" w:rsidRPr="00671150" w:rsidRDefault="0079297F" w:rsidP="00AE65BE">
                          <w:pPr>
                            <w:pStyle w:val="En-tte"/>
                            <w:jc w:val="center"/>
                            <w:rPr>
                              <w:color w:val="808080"/>
                            </w:rPr>
                          </w:pPr>
                          <w:r>
                            <w:rPr>
                              <w:rStyle w:val="Numrodepage"/>
                              <w:color w:val="808080"/>
                            </w:rPr>
                            <w:t xml:space="preserve">- </w:t>
                          </w:r>
                          <w:r w:rsidR="00640B01" w:rsidRPr="00671150">
                            <w:rPr>
                              <w:rStyle w:val="Numrodepage"/>
                              <w:color w:val="808080"/>
                            </w:rPr>
                            <w:fldChar w:fldCharType="begin"/>
                          </w:r>
                          <w:r w:rsidRPr="00671150">
                            <w:rPr>
                              <w:rStyle w:val="Numrodepage"/>
                              <w:color w:val="808080"/>
                            </w:rPr>
                            <w:instrText xml:space="preserve"> PAGE </w:instrText>
                          </w:r>
                          <w:r w:rsidR="00640B01" w:rsidRPr="00671150">
                            <w:rPr>
                              <w:rStyle w:val="Numrodepage"/>
                              <w:color w:val="808080"/>
                            </w:rPr>
                            <w:fldChar w:fldCharType="separate"/>
                          </w:r>
                          <w:r w:rsidR="00813237">
                            <w:rPr>
                              <w:rStyle w:val="Numrodepage"/>
                              <w:noProof/>
                              <w:color w:val="808080"/>
                            </w:rPr>
                            <w:t>3</w:t>
                          </w:r>
                          <w:r w:rsidR="00640B01" w:rsidRPr="00671150">
                            <w:rPr>
                              <w:rStyle w:val="Numrodepage"/>
                              <w:color w:val="808080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  <w:color w:val="808080"/>
                            </w:rPr>
                            <w:t xml:space="preserve"> -</w:t>
                          </w:r>
                        </w:p>
                        <w:p w:rsidR="0079297F" w:rsidRDefault="0079297F" w:rsidP="00AE65B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64008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2AC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2.4pt;margin-top:789.75pt;width:51.3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" filled="f" fillcolor="#9a928c" stroked="f">
              <v:textbox inset=",5.04pt,0">
                <w:txbxContent>
                  <w:p w:rsidR="0079297F" w:rsidRPr="00671150" w:rsidRDefault="0079297F" w:rsidP="00AE65BE">
                    <w:pPr>
                      <w:pStyle w:val="En-tte"/>
                      <w:jc w:val="center"/>
                      <w:rPr>
                        <w:color w:val="808080"/>
                      </w:rPr>
                    </w:pPr>
                    <w:r>
                      <w:rPr>
                        <w:rStyle w:val="Numrodepage"/>
                        <w:color w:val="808080"/>
                      </w:rPr>
                      <w:t xml:space="preserve">- </w:t>
                    </w:r>
                    <w:r w:rsidR="00640B01" w:rsidRPr="00671150">
                      <w:rPr>
                        <w:rStyle w:val="Numrodepage"/>
                        <w:color w:val="808080"/>
                      </w:rPr>
                      <w:fldChar w:fldCharType="begin"/>
                    </w:r>
                    <w:r w:rsidRPr="00671150">
                      <w:rPr>
                        <w:rStyle w:val="Numrodepage"/>
                        <w:color w:val="808080"/>
                      </w:rPr>
                      <w:instrText xml:space="preserve"> PAGE </w:instrText>
                    </w:r>
                    <w:r w:rsidR="00640B01" w:rsidRPr="00671150">
                      <w:rPr>
                        <w:rStyle w:val="Numrodepage"/>
                        <w:color w:val="808080"/>
                      </w:rPr>
                      <w:fldChar w:fldCharType="separate"/>
                    </w:r>
                    <w:r w:rsidR="00813237">
                      <w:rPr>
                        <w:rStyle w:val="Numrodepage"/>
                        <w:noProof/>
                        <w:color w:val="808080"/>
                      </w:rPr>
                      <w:t>3</w:t>
                    </w:r>
                    <w:r w:rsidR="00640B01" w:rsidRPr="00671150">
                      <w:rPr>
                        <w:rStyle w:val="Numrodepage"/>
                        <w:color w:val="808080"/>
                      </w:rPr>
                      <w:fldChar w:fldCharType="end"/>
                    </w:r>
                    <w:r>
                      <w:rPr>
                        <w:rStyle w:val="Numrodepage"/>
                        <w:color w:val="808080"/>
                      </w:rPr>
                      <w:t xml:space="preserve"> -</w:t>
                    </w:r>
                  </w:p>
                  <w:p w:rsidR="0079297F" w:rsidRDefault="0079297F" w:rsidP="00AE65BE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23F" w:rsidRDefault="0027723F">
      <w:r>
        <w:separator/>
      </w:r>
    </w:p>
  </w:footnote>
  <w:footnote w:type="continuationSeparator" w:id="0">
    <w:p w:rsidR="0027723F" w:rsidRDefault="00277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97F" w:rsidRDefault="00C00268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2ACEA" wp14:editId="004513E1">
              <wp:simplePos x="0" y="0"/>
              <wp:positionH relativeFrom="page">
                <wp:posOffset>1013460</wp:posOffset>
              </wp:positionH>
              <wp:positionV relativeFrom="page">
                <wp:posOffset>726440</wp:posOffset>
              </wp:positionV>
              <wp:extent cx="5720080" cy="228600"/>
              <wp:effectExtent l="3810" t="254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00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365B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297F" w:rsidRPr="00380028" w:rsidRDefault="00156E59" w:rsidP="00757BC9">
                          <w:pPr>
                            <w:pStyle w:val="En-tte"/>
                            <w:jc w:val="right"/>
                            <w:rPr>
                              <w:color w:val="808080"/>
                              <w:lang w:val="sv-SE"/>
                            </w:rPr>
                          </w:pPr>
                          <w:r>
                            <w:rPr>
                              <w:color w:val="808080"/>
                              <w:lang w:val="sv-SE"/>
                            </w:rPr>
                            <w:t>Aymen</w:t>
                          </w:r>
                          <w:r w:rsidR="00ED626B">
                            <w:rPr>
                              <w:color w:val="808080"/>
                              <w:lang w:val="sv-SE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lang w:val="sv-SE"/>
                            </w:rPr>
                            <w:t>Boughdiri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2AC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9.8pt;margin-top:57.2pt;width:450.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" filled="f" fillcolor="#00365b" stroked="f">
              <v:textbox>
                <w:txbxContent>
                  <w:p w:rsidR="0079297F" w:rsidRPr="00380028" w:rsidRDefault="00156E59" w:rsidP="00757BC9">
                    <w:pPr>
                      <w:pStyle w:val="En-tte"/>
                      <w:jc w:val="right"/>
                      <w:rPr>
                        <w:color w:val="808080"/>
                        <w:lang w:val="sv-SE"/>
                      </w:rPr>
                    </w:pPr>
                    <w:r>
                      <w:rPr>
                        <w:color w:val="808080"/>
                        <w:lang w:val="sv-SE"/>
                      </w:rPr>
                      <w:t>Aymen</w:t>
                    </w:r>
                    <w:r w:rsidR="00ED626B">
                      <w:rPr>
                        <w:color w:val="808080"/>
                        <w:lang w:val="sv-SE"/>
                      </w:rPr>
                      <w:t xml:space="preserve"> </w:t>
                    </w:r>
                    <w:r>
                      <w:rPr>
                        <w:color w:val="808080"/>
                        <w:lang w:val="sv-SE"/>
                      </w:rPr>
                      <w:t>Boughdiri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2BB" w:rsidRDefault="00D072BB" w:rsidP="00D072BB">
    <w:pPr>
      <w:pStyle w:val="En-tte"/>
      <w:shd w:val="clear" w:color="auto" w:fill="000000" w:themeFill="text1"/>
    </w:pPr>
    <w:r>
      <w:t>Tel: 00216 52 84 47 61</w:t>
    </w:r>
  </w:p>
  <w:p w:rsidR="00D072BB" w:rsidRDefault="00D072BB" w:rsidP="00D072BB">
    <w:pPr>
      <w:pStyle w:val="En-tte"/>
      <w:shd w:val="clear" w:color="auto" w:fill="000000" w:themeFill="text1"/>
    </w:pPr>
    <w:r>
      <w:t>Mail: aymen.boughdiri2@gmail.com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7E7706"/>
    <w:lvl w:ilvl="0">
      <w:start w:val="1"/>
      <w:numFmt w:val="bullet"/>
      <w:pStyle w:val="Listepuces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</w:rPr>
    </w:lvl>
  </w:abstractNum>
  <w:abstractNum w:abstractNumId="1" w15:restartNumberingAfterBreak="0">
    <w:nsid w:val="09BD37E8"/>
    <w:multiLevelType w:val="hybridMultilevel"/>
    <w:tmpl w:val="FE00F9D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95D7C"/>
    <w:multiLevelType w:val="hybridMultilevel"/>
    <w:tmpl w:val="FF307134"/>
    <w:lvl w:ilvl="0" w:tplc="C72EE36C">
      <w:start w:val="1"/>
      <w:numFmt w:val="bullet"/>
      <w:pStyle w:val="SCSfirstlevel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9E948D"/>
        <w:sz w:val="24"/>
        <w:szCs w:val="18"/>
      </w:rPr>
    </w:lvl>
    <w:lvl w:ilvl="1" w:tplc="2924A6F4">
      <w:start w:val="1"/>
      <w:numFmt w:val="bullet"/>
      <w:pStyle w:val="SCSSecondLevel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9E9479"/>
      </w:rPr>
    </w:lvl>
    <w:lvl w:ilvl="2" w:tplc="14240BC6">
      <w:start w:val="1"/>
      <w:numFmt w:val="bullet"/>
      <w:pStyle w:val="SCSThirdlevel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9E9479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0107"/>
    <w:multiLevelType w:val="hybridMultilevel"/>
    <w:tmpl w:val="D8363A94"/>
    <w:lvl w:ilvl="0" w:tplc="523ACD02">
      <w:numFmt w:val="bullet"/>
      <w:lvlText w:val="•"/>
      <w:lvlJc w:val="left"/>
      <w:pPr>
        <w:ind w:left="1145" w:hanging="720"/>
      </w:pPr>
      <w:rPr>
        <w:rFonts w:ascii="Arial" w:eastAsia="Batang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20EF9"/>
    <w:multiLevelType w:val="hybridMultilevel"/>
    <w:tmpl w:val="32E8759C"/>
    <w:lvl w:ilvl="0" w:tplc="33B2BC02">
      <w:start w:val="1"/>
      <w:numFmt w:val="bullet"/>
      <w:pStyle w:val="Liste2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51266E45"/>
    <w:multiLevelType w:val="multilevel"/>
    <w:tmpl w:val="F28C7454"/>
    <w:lvl w:ilvl="0">
      <w:start w:val="1"/>
      <w:numFmt w:val="decimal"/>
      <w:pStyle w:val="Titre1"/>
      <w:lvlText w:val="%1"/>
      <w:lvlJc w:val="left"/>
      <w:pPr>
        <w:tabs>
          <w:tab w:val="num" w:pos="2201"/>
        </w:tabs>
        <w:ind w:left="2201" w:hanging="35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21B3F19"/>
    <w:multiLevelType w:val="hybridMultilevel"/>
    <w:tmpl w:val="CC6A7A4E"/>
    <w:lvl w:ilvl="0" w:tplc="39D05A68">
      <w:start w:val="1"/>
      <w:numFmt w:val="decimal"/>
      <w:pStyle w:val="StyleHeading1Left-003cmHanging076cmRight-004"/>
      <w:lvlText w:val="%1."/>
      <w:lvlJc w:val="left"/>
      <w:pPr>
        <w:tabs>
          <w:tab w:val="num" w:pos="341"/>
        </w:tabs>
        <w:ind w:left="341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7" w15:restartNumberingAfterBreak="0">
    <w:nsid w:val="770A0F0D"/>
    <w:multiLevelType w:val="hybridMultilevel"/>
    <w:tmpl w:val="EBCA3264"/>
    <w:lvl w:ilvl="0" w:tplc="1D2EF906">
      <w:start w:val="1"/>
      <w:numFmt w:val="bullet"/>
      <w:pStyle w:val="TableBullet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color="#00365b" stroke="f">
      <v:fill color="#00365b"/>
      <v:stroke on="f"/>
      <v:textbox inset="2.16pt,0,,0"/>
      <o:colormru v:ext="edit" colors="#d7d28c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86"/>
    <w:rsid w:val="00001757"/>
    <w:rsid w:val="00003430"/>
    <w:rsid w:val="00003F47"/>
    <w:rsid w:val="00005850"/>
    <w:rsid w:val="000060C1"/>
    <w:rsid w:val="000066B3"/>
    <w:rsid w:val="0000697A"/>
    <w:rsid w:val="00006D30"/>
    <w:rsid w:val="00007823"/>
    <w:rsid w:val="000079D6"/>
    <w:rsid w:val="000109C9"/>
    <w:rsid w:val="00010B4B"/>
    <w:rsid w:val="00011F8F"/>
    <w:rsid w:val="000123F4"/>
    <w:rsid w:val="00012CC8"/>
    <w:rsid w:val="00013A7D"/>
    <w:rsid w:val="000207EC"/>
    <w:rsid w:val="0002219E"/>
    <w:rsid w:val="000232E1"/>
    <w:rsid w:val="00023363"/>
    <w:rsid w:val="000254FA"/>
    <w:rsid w:val="000255BE"/>
    <w:rsid w:val="00025914"/>
    <w:rsid w:val="000276BA"/>
    <w:rsid w:val="00027E55"/>
    <w:rsid w:val="00027F4C"/>
    <w:rsid w:val="00030478"/>
    <w:rsid w:val="000308C5"/>
    <w:rsid w:val="00031CD1"/>
    <w:rsid w:val="0003513C"/>
    <w:rsid w:val="00040202"/>
    <w:rsid w:val="0004108F"/>
    <w:rsid w:val="00041615"/>
    <w:rsid w:val="00041AB8"/>
    <w:rsid w:val="000425E8"/>
    <w:rsid w:val="00042ABA"/>
    <w:rsid w:val="0004311C"/>
    <w:rsid w:val="0004396B"/>
    <w:rsid w:val="00043DB8"/>
    <w:rsid w:val="00044BF6"/>
    <w:rsid w:val="000458D2"/>
    <w:rsid w:val="000461FF"/>
    <w:rsid w:val="0005069D"/>
    <w:rsid w:val="00052616"/>
    <w:rsid w:val="00054574"/>
    <w:rsid w:val="00054A58"/>
    <w:rsid w:val="000560E9"/>
    <w:rsid w:val="00060B53"/>
    <w:rsid w:val="00061713"/>
    <w:rsid w:val="00061A62"/>
    <w:rsid w:val="00062ED0"/>
    <w:rsid w:val="00063ADE"/>
    <w:rsid w:val="00070C49"/>
    <w:rsid w:val="00072079"/>
    <w:rsid w:val="000729FB"/>
    <w:rsid w:val="00072E6D"/>
    <w:rsid w:val="0007404A"/>
    <w:rsid w:val="00075D2A"/>
    <w:rsid w:val="000761FF"/>
    <w:rsid w:val="00077149"/>
    <w:rsid w:val="00082102"/>
    <w:rsid w:val="00082F32"/>
    <w:rsid w:val="00084BDD"/>
    <w:rsid w:val="0008550E"/>
    <w:rsid w:val="000875E0"/>
    <w:rsid w:val="00087CAE"/>
    <w:rsid w:val="00091C24"/>
    <w:rsid w:val="00091FB4"/>
    <w:rsid w:val="00093095"/>
    <w:rsid w:val="0009348A"/>
    <w:rsid w:val="00096836"/>
    <w:rsid w:val="00097A0E"/>
    <w:rsid w:val="000A0FE2"/>
    <w:rsid w:val="000A12D5"/>
    <w:rsid w:val="000A1DF6"/>
    <w:rsid w:val="000B20CA"/>
    <w:rsid w:val="000B29E7"/>
    <w:rsid w:val="000B2F61"/>
    <w:rsid w:val="000B5329"/>
    <w:rsid w:val="000B5FA3"/>
    <w:rsid w:val="000C11BE"/>
    <w:rsid w:val="000C2E36"/>
    <w:rsid w:val="000C4F38"/>
    <w:rsid w:val="000C53E4"/>
    <w:rsid w:val="000C5571"/>
    <w:rsid w:val="000C5F82"/>
    <w:rsid w:val="000C6F36"/>
    <w:rsid w:val="000C73B9"/>
    <w:rsid w:val="000C7948"/>
    <w:rsid w:val="000C7CE9"/>
    <w:rsid w:val="000C7FE4"/>
    <w:rsid w:val="000D0312"/>
    <w:rsid w:val="000D04E8"/>
    <w:rsid w:val="000D1AE8"/>
    <w:rsid w:val="000D1BD9"/>
    <w:rsid w:val="000D37B4"/>
    <w:rsid w:val="000D3DEA"/>
    <w:rsid w:val="000D5EAD"/>
    <w:rsid w:val="000D6623"/>
    <w:rsid w:val="000D6BEC"/>
    <w:rsid w:val="000D6C99"/>
    <w:rsid w:val="000E2D65"/>
    <w:rsid w:val="000E3500"/>
    <w:rsid w:val="000E3588"/>
    <w:rsid w:val="000E41CA"/>
    <w:rsid w:val="000E422F"/>
    <w:rsid w:val="000E5C17"/>
    <w:rsid w:val="000E69EE"/>
    <w:rsid w:val="000E7154"/>
    <w:rsid w:val="000E7AF4"/>
    <w:rsid w:val="000F368F"/>
    <w:rsid w:val="00100DDD"/>
    <w:rsid w:val="0010137C"/>
    <w:rsid w:val="0010169A"/>
    <w:rsid w:val="001034E8"/>
    <w:rsid w:val="00105152"/>
    <w:rsid w:val="00105172"/>
    <w:rsid w:val="0010606D"/>
    <w:rsid w:val="001062E0"/>
    <w:rsid w:val="00107020"/>
    <w:rsid w:val="00107B4A"/>
    <w:rsid w:val="0011025B"/>
    <w:rsid w:val="00110429"/>
    <w:rsid w:val="00112331"/>
    <w:rsid w:val="0011370F"/>
    <w:rsid w:val="001167D8"/>
    <w:rsid w:val="00117D2B"/>
    <w:rsid w:val="00122A4B"/>
    <w:rsid w:val="00122B6F"/>
    <w:rsid w:val="00122DF3"/>
    <w:rsid w:val="00122F40"/>
    <w:rsid w:val="00123499"/>
    <w:rsid w:val="00124BB4"/>
    <w:rsid w:val="0012552F"/>
    <w:rsid w:val="001269E0"/>
    <w:rsid w:val="001340F2"/>
    <w:rsid w:val="00134A97"/>
    <w:rsid w:val="0013664F"/>
    <w:rsid w:val="00137402"/>
    <w:rsid w:val="00140EDA"/>
    <w:rsid w:val="00142A0F"/>
    <w:rsid w:val="00145BF8"/>
    <w:rsid w:val="00146235"/>
    <w:rsid w:val="00146749"/>
    <w:rsid w:val="001469C0"/>
    <w:rsid w:val="001473CD"/>
    <w:rsid w:val="00147B04"/>
    <w:rsid w:val="00150AB6"/>
    <w:rsid w:val="00152072"/>
    <w:rsid w:val="001548FB"/>
    <w:rsid w:val="001559EC"/>
    <w:rsid w:val="00155F11"/>
    <w:rsid w:val="00156304"/>
    <w:rsid w:val="00156E59"/>
    <w:rsid w:val="00161AE6"/>
    <w:rsid w:val="001640DD"/>
    <w:rsid w:val="00166B0D"/>
    <w:rsid w:val="00172896"/>
    <w:rsid w:val="00172A41"/>
    <w:rsid w:val="00174881"/>
    <w:rsid w:val="00174CFA"/>
    <w:rsid w:val="00180DD7"/>
    <w:rsid w:val="00181E0D"/>
    <w:rsid w:val="00183708"/>
    <w:rsid w:val="00183967"/>
    <w:rsid w:val="00184DB2"/>
    <w:rsid w:val="001852FE"/>
    <w:rsid w:val="001955D9"/>
    <w:rsid w:val="0019710F"/>
    <w:rsid w:val="00197B72"/>
    <w:rsid w:val="001A0C6D"/>
    <w:rsid w:val="001A62F8"/>
    <w:rsid w:val="001A6AC2"/>
    <w:rsid w:val="001B101A"/>
    <w:rsid w:val="001B1C89"/>
    <w:rsid w:val="001B4E4B"/>
    <w:rsid w:val="001B4FDA"/>
    <w:rsid w:val="001C07C4"/>
    <w:rsid w:val="001C32A3"/>
    <w:rsid w:val="001C3701"/>
    <w:rsid w:val="001C3D91"/>
    <w:rsid w:val="001C5387"/>
    <w:rsid w:val="001C54AB"/>
    <w:rsid w:val="001C5511"/>
    <w:rsid w:val="001C5674"/>
    <w:rsid w:val="001C5DA8"/>
    <w:rsid w:val="001C708B"/>
    <w:rsid w:val="001C7459"/>
    <w:rsid w:val="001D0F8F"/>
    <w:rsid w:val="001D1C23"/>
    <w:rsid w:val="001D1C83"/>
    <w:rsid w:val="001D1F7F"/>
    <w:rsid w:val="001D306E"/>
    <w:rsid w:val="001D611F"/>
    <w:rsid w:val="001D7CF7"/>
    <w:rsid w:val="001E025B"/>
    <w:rsid w:val="001E3008"/>
    <w:rsid w:val="001E50BD"/>
    <w:rsid w:val="001F002F"/>
    <w:rsid w:val="001F1CBC"/>
    <w:rsid w:val="001F2127"/>
    <w:rsid w:val="001F31CE"/>
    <w:rsid w:val="001F37C6"/>
    <w:rsid w:val="001F392E"/>
    <w:rsid w:val="001F7BBD"/>
    <w:rsid w:val="00201101"/>
    <w:rsid w:val="00201193"/>
    <w:rsid w:val="00201478"/>
    <w:rsid w:val="00202065"/>
    <w:rsid w:val="00202980"/>
    <w:rsid w:val="002038F2"/>
    <w:rsid w:val="00203ECC"/>
    <w:rsid w:val="00204503"/>
    <w:rsid w:val="00206E6D"/>
    <w:rsid w:val="00207888"/>
    <w:rsid w:val="00211AAF"/>
    <w:rsid w:val="0021287F"/>
    <w:rsid w:val="0021401A"/>
    <w:rsid w:val="002143E6"/>
    <w:rsid w:val="002171F8"/>
    <w:rsid w:val="00220155"/>
    <w:rsid w:val="0022032D"/>
    <w:rsid w:val="00220B02"/>
    <w:rsid w:val="00220C45"/>
    <w:rsid w:val="00221A2F"/>
    <w:rsid w:val="00224DFC"/>
    <w:rsid w:val="0022502D"/>
    <w:rsid w:val="00225335"/>
    <w:rsid w:val="00225AF2"/>
    <w:rsid w:val="00225C25"/>
    <w:rsid w:val="0022605A"/>
    <w:rsid w:val="0022665B"/>
    <w:rsid w:val="00227736"/>
    <w:rsid w:val="00231FC9"/>
    <w:rsid w:val="0023388E"/>
    <w:rsid w:val="00234871"/>
    <w:rsid w:val="00234C06"/>
    <w:rsid w:val="00236818"/>
    <w:rsid w:val="0024014B"/>
    <w:rsid w:val="00240D52"/>
    <w:rsid w:val="00240F64"/>
    <w:rsid w:val="00244515"/>
    <w:rsid w:val="00245636"/>
    <w:rsid w:val="00247490"/>
    <w:rsid w:val="002501D8"/>
    <w:rsid w:val="002505B2"/>
    <w:rsid w:val="00250798"/>
    <w:rsid w:val="002508E4"/>
    <w:rsid w:val="00251603"/>
    <w:rsid w:val="00251841"/>
    <w:rsid w:val="00252F2D"/>
    <w:rsid w:val="002536A2"/>
    <w:rsid w:val="00257576"/>
    <w:rsid w:val="00257A51"/>
    <w:rsid w:val="00257F5E"/>
    <w:rsid w:val="002601B4"/>
    <w:rsid w:val="0026052B"/>
    <w:rsid w:val="00260E55"/>
    <w:rsid w:val="002626C2"/>
    <w:rsid w:val="00265F04"/>
    <w:rsid w:val="0026723A"/>
    <w:rsid w:val="002704FB"/>
    <w:rsid w:val="00271E10"/>
    <w:rsid w:val="0027363B"/>
    <w:rsid w:val="00273952"/>
    <w:rsid w:val="002744FE"/>
    <w:rsid w:val="00274814"/>
    <w:rsid w:val="00274BB8"/>
    <w:rsid w:val="00276115"/>
    <w:rsid w:val="0027707B"/>
    <w:rsid w:val="0027723F"/>
    <w:rsid w:val="0027726C"/>
    <w:rsid w:val="002772D1"/>
    <w:rsid w:val="00277453"/>
    <w:rsid w:val="00277A90"/>
    <w:rsid w:val="00283A1D"/>
    <w:rsid w:val="00284D72"/>
    <w:rsid w:val="00286173"/>
    <w:rsid w:val="0028797A"/>
    <w:rsid w:val="002907B5"/>
    <w:rsid w:val="00291E83"/>
    <w:rsid w:val="002928B5"/>
    <w:rsid w:val="00292968"/>
    <w:rsid w:val="0029496F"/>
    <w:rsid w:val="00296AE5"/>
    <w:rsid w:val="00297CD8"/>
    <w:rsid w:val="002A0751"/>
    <w:rsid w:val="002A20F2"/>
    <w:rsid w:val="002A2301"/>
    <w:rsid w:val="002A25AE"/>
    <w:rsid w:val="002A301D"/>
    <w:rsid w:val="002B12DB"/>
    <w:rsid w:val="002B24E8"/>
    <w:rsid w:val="002B39B4"/>
    <w:rsid w:val="002B3BAB"/>
    <w:rsid w:val="002B4C8D"/>
    <w:rsid w:val="002B52BD"/>
    <w:rsid w:val="002C1106"/>
    <w:rsid w:val="002C1707"/>
    <w:rsid w:val="002C3511"/>
    <w:rsid w:val="002C434F"/>
    <w:rsid w:val="002C4E47"/>
    <w:rsid w:val="002D0C69"/>
    <w:rsid w:val="002D16C5"/>
    <w:rsid w:val="002D22FB"/>
    <w:rsid w:val="002D2B23"/>
    <w:rsid w:val="002D5E4C"/>
    <w:rsid w:val="002D6F69"/>
    <w:rsid w:val="002D71C3"/>
    <w:rsid w:val="002D7977"/>
    <w:rsid w:val="002E2594"/>
    <w:rsid w:val="002E4849"/>
    <w:rsid w:val="002E536D"/>
    <w:rsid w:val="002E561A"/>
    <w:rsid w:val="002E58BF"/>
    <w:rsid w:val="002F1D17"/>
    <w:rsid w:val="002F54B6"/>
    <w:rsid w:val="002F5F47"/>
    <w:rsid w:val="002F68C1"/>
    <w:rsid w:val="00300D18"/>
    <w:rsid w:val="003048BF"/>
    <w:rsid w:val="00307695"/>
    <w:rsid w:val="0031031B"/>
    <w:rsid w:val="00311089"/>
    <w:rsid w:val="00311480"/>
    <w:rsid w:val="003153FA"/>
    <w:rsid w:val="0031636C"/>
    <w:rsid w:val="003163A6"/>
    <w:rsid w:val="00316AC5"/>
    <w:rsid w:val="00316D90"/>
    <w:rsid w:val="00317737"/>
    <w:rsid w:val="0031778F"/>
    <w:rsid w:val="00321599"/>
    <w:rsid w:val="00322323"/>
    <w:rsid w:val="00323C7A"/>
    <w:rsid w:val="00323D67"/>
    <w:rsid w:val="0032782E"/>
    <w:rsid w:val="00331D55"/>
    <w:rsid w:val="00331F21"/>
    <w:rsid w:val="00332F0D"/>
    <w:rsid w:val="00336545"/>
    <w:rsid w:val="00337CAC"/>
    <w:rsid w:val="00344086"/>
    <w:rsid w:val="003441F0"/>
    <w:rsid w:val="00344B09"/>
    <w:rsid w:val="0034543F"/>
    <w:rsid w:val="0034673D"/>
    <w:rsid w:val="00350764"/>
    <w:rsid w:val="003508F4"/>
    <w:rsid w:val="003509F2"/>
    <w:rsid w:val="0035133F"/>
    <w:rsid w:val="00351994"/>
    <w:rsid w:val="00352542"/>
    <w:rsid w:val="00353377"/>
    <w:rsid w:val="00355F51"/>
    <w:rsid w:val="00356264"/>
    <w:rsid w:val="003572B0"/>
    <w:rsid w:val="00357FFC"/>
    <w:rsid w:val="003607A6"/>
    <w:rsid w:val="0036350A"/>
    <w:rsid w:val="003655F8"/>
    <w:rsid w:val="003708A1"/>
    <w:rsid w:val="00370D0D"/>
    <w:rsid w:val="00372F5D"/>
    <w:rsid w:val="00372FED"/>
    <w:rsid w:val="00373469"/>
    <w:rsid w:val="003745B3"/>
    <w:rsid w:val="00375803"/>
    <w:rsid w:val="00376177"/>
    <w:rsid w:val="0037754F"/>
    <w:rsid w:val="00377756"/>
    <w:rsid w:val="00380028"/>
    <w:rsid w:val="00381C06"/>
    <w:rsid w:val="00391874"/>
    <w:rsid w:val="00391B1D"/>
    <w:rsid w:val="00392B3E"/>
    <w:rsid w:val="00392BB6"/>
    <w:rsid w:val="00394C1E"/>
    <w:rsid w:val="00395C52"/>
    <w:rsid w:val="003960FF"/>
    <w:rsid w:val="0039612B"/>
    <w:rsid w:val="00396B0A"/>
    <w:rsid w:val="003A0309"/>
    <w:rsid w:val="003A2318"/>
    <w:rsid w:val="003A347C"/>
    <w:rsid w:val="003A53A3"/>
    <w:rsid w:val="003A6E8B"/>
    <w:rsid w:val="003A7E8F"/>
    <w:rsid w:val="003B04D8"/>
    <w:rsid w:val="003B0B20"/>
    <w:rsid w:val="003B0C15"/>
    <w:rsid w:val="003B4607"/>
    <w:rsid w:val="003B77E0"/>
    <w:rsid w:val="003C0560"/>
    <w:rsid w:val="003C210B"/>
    <w:rsid w:val="003C4B29"/>
    <w:rsid w:val="003C70F1"/>
    <w:rsid w:val="003C7A8F"/>
    <w:rsid w:val="003D304B"/>
    <w:rsid w:val="003D3516"/>
    <w:rsid w:val="003D474B"/>
    <w:rsid w:val="003D7C45"/>
    <w:rsid w:val="003E0AD5"/>
    <w:rsid w:val="003E0F5E"/>
    <w:rsid w:val="003E3412"/>
    <w:rsid w:val="003E7A7A"/>
    <w:rsid w:val="003F0E0F"/>
    <w:rsid w:val="003F207B"/>
    <w:rsid w:val="003F3C6D"/>
    <w:rsid w:val="003F4074"/>
    <w:rsid w:val="003F4A8B"/>
    <w:rsid w:val="003F62E1"/>
    <w:rsid w:val="003F6777"/>
    <w:rsid w:val="0040306A"/>
    <w:rsid w:val="00403360"/>
    <w:rsid w:val="00403AE4"/>
    <w:rsid w:val="0040487A"/>
    <w:rsid w:val="004057BF"/>
    <w:rsid w:val="00407B88"/>
    <w:rsid w:val="00407E69"/>
    <w:rsid w:val="004116BF"/>
    <w:rsid w:val="00414FA0"/>
    <w:rsid w:val="00416308"/>
    <w:rsid w:val="00417B7C"/>
    <w:rsid w:val="00421D54"/>
    <w:rsid w:val="00423773"/>
    <w:rsid w:val="00427CA7"/>
    <w:rsid w:val="0043711E"/>
    <w:rsid w:val="00437251"/>
    <w:rsid w:val="004405E9"/>
    <w:rsid w:val="004425C1"/>
    <w:rsid w:val="0044482C"/>
    <w:rsid w:val="004502E2"/>
    <w:rsid w:val="00450AF5"/>
    <w:rsid w:val="0045299B"/>
    <w:rsid w:val="004529D5"/>
    <w:rsid w:val="00453FBD"/>
    <w:rsid w:val="0045596D"/>
    <w:rsid w:val="00457407"/>
    <w:rsid w:val="00457415"/>
    <w:rsid w:val="004600ED"/>
    <w:rsid w:val="0046198A"/>
    <w:rsid w:val="00465531"/>
    <w:rsid w:val="00466A74"/>
    <w:rsid w:val="0047604E"/>
    <w:rsid w:val="004808DE"/>
    <w:rsid w:val="00481D2A"/>
    <w:rsid w:val="0048499F"/>
    <w:rsid w:val="004908C4"/>
    <w:rsid w:val="00492D7B"/>
    <w:rsid w:val="004A1ED5"/>
    <w:rsid w:val="004A391E"/>
    <w:rsid w:val="004A3F4C"/>
    <w:rsid w:val="004B3719"/>
    <w:rsid w:val="004B38D8"/>
    <w:rsid w:val="004B4335"/>
    <w:rsid w:val="004B68BF"/>
    <w:rsid w:val="004C314D"/>
    <w:rsid w:val="004C38B3"/>
    <w:rsid w:val="004C3E3A"/>
    <w:rsid w:val="004C4849"/>
    <w:rsid w:val="004C52D9"/>
    <w:rsid w:val="004C5619"/>
    <w:rsid w:val="004C7730"/>
    <w:rsid w:val="004D00C5"/>
    <w:rsid w:val="004D130A"/>
    <w:rsid w:val="004D2960"/>
    <w:rsid w:val="004D3F86"/>
    <w:rsid w:val="004D5268"/>
    <w:rsid w:val="004D6C7D"/>
    <w:rsid w:val="004E22DA"/>
    <w:rsid w:val="004E44E9"/>
    <w:rsid w:val="004E7702"/>
    <w:rsid w:val="004E78B5"/>
    <w:rsid w:val="004F0964"/>
    <w:rsid w:val="004F2E9A"/>
    <w:rsid w:val="004F5E6F"/>
    <w:rsid w:val="004F6392"/>
    <w:rsid w:val="004F640D"/>
    <w:rsid w:val="004F6D5F"/>
    <w:rsid w:val="00501606"/>
    <w:rsid w:val="005078DA"/>
    <w:rsid w:val="0051280F"/>
    <w:rsid w:val="00513BE1"/>
    <w:rsid w:val="005153CF"/>
    <w:rsid w:val="0052010E"/>
    <w:rsid w:val="0052194C"/>
    <w:rsid w:val="005223F5"/>
    <w:rsid w:val="00523041"/>
    <w:rsid w:val="00523D43"/>
    <w:rsid w:val="0052418F"/>
    <w:rsid w:val="00525487"/>
    <w:rsid w:val="005254C7"/>
    <w:rsid w:val="0052773B"/>
    <w:rsid w:val="0053014B"/>
    <w:rsid w:val="00530AFE"/>
    <w:rsid w:val="00530CF6"/>
    <w:rsid w:val="00532B21"/>
    <w:rsid w:val="00535F09"/>
    <w:rsid w:val="00536156"/>
    <w:rsid w:val="0053683D"/>
    <w:rsid w:val="0053786A"/>
    <w:rsid w:val="005378D5"/>
    <w:rsid w:val="005404FB"/>
    <w:rsid w:val="005412C4"/>
    <w:rsid w:val="00541C1B"/>
    <w:rsid w:val="00550799"/>
    <w:rsid w:val="00551191"/>
    <w:rsid w:val="005517CD"/>
    <w:rsid w:val="005532CD"/>
    <w:rsid w:val="005551A0"/>
    <w:rsid w:val="0055659B"/>
    <w:rsid w:val="005568CC"/>
    <w:rsid w:val="00556CE0"/>
    <w:rsid w:val="00560F68"/>
    <w:rsid w:val="00562040"/>
    <w:rsid w:val="00563348"/>
    <w:rsid w:val="005641FD"/>
    <w:rsid w:val="0056469C"/>
    <w:rsid w:val="00566F1A"/>
    <w:rsid w:val="005710A7"/>
    <w:rsid w:val="005728A9"/>
    <w:rsid w:val="00573D9C"/>
    <w:rsid w:val="00575AA6"/>
    <w:rsid w:val="00575CC0"/>
    <w:rsid w:val="00577882"/>
    <w:rsid w:val="00577A55"/>
    <w:rsid w:val="0058098F"/>
    <w:rsid w:val="00584251"/>
    <w:rsid w:val="00586CA6"/>
    <w:rsid w:val="005905EE"/>
    <w:rsid w:val="00592B5E"/>
    <w:rsid w:val="00596D24"/>
    <w:rsid w:val="005A2DA0"/>
    <w:rsid w:val="005A31BC"/>
    <w:rsid w:val="005A3933"/>
    <w:rsid w:val="005A42F6"/>
    <w:rsid w:val="005A7678"/>
    <w:rsid w:val="005B1AD7"/>
    <w:rsid w:val="005B45AE"/>
    <w:rsid w:val="005C0907"/>
    <w:rsid w:val="005C0C83"/>
    <w:rsid w:val="005C160B"/>
    <w:rsid w:val="005C389B"/>
    <w:rsid w:val="005C4C24"/>
    <w:rsid w:val="005C5913"/>
    <w:rsid w:val="005C6F40"/>
    <w:rsid w:val="005C711D"/>
    <w:rsid w:val="005C75F5"/>
    <w:rsid w:val="005D0419"/>
    <w:rsid w:val="005D1516"/>
    <w:rsid w:val="005D193B"/>
    <w:rsid w:val="005D213A"/>
    <w:rsid w:val="005D509B"/>
    <w:rsid w:val="005D5880"/>
    <w:rsid w:val="005D63C6"/>
    <w:rsid w:val="005D707E"/>
    <w:rsid w:val="005D7734"/>
    <w:rsid w:val="005E0D8E"/>
    <w:rsid w:val="005E134B"/>
    <w:rsid w:val="005E166C"/>
    <w:rsid w:val="005F2C36"/>
    <w:rsid w:val="005F5166"/>
    <w:rsid w:val="005F64EC"/>
    <w:rsid w:val="005F708F"/>
    <w:rsid w:val="00600CE7"/>
    <w:rsid w:val="00600E66"/>
    <w:rsid w:val="00601052"/>
    <w:rsid w:val="006010D6"/>
    <w:rsid w:val="006015E5"/>
    <w:rsid w:val="006020EC"/>
    <w:rsid w:val="00602190"/>
    <w:rsid w:val="00602B13"/>
    <w:rsid w:val="00606126"/>
    <w:rsid w:val="00606C1A"/>
    <w:rsid w:val="00606FB0"/>
    <w:rsid w:val="006078B3"/>
    <w:rsid w:val="00607B70"/>
    <w:rsid w:val="006135BF"/>
    <w:rsid w:val="00616288"/>
    <w:rsid w:val="00616691"/>
    <w:rsid w:val="0061733A"/>
    <w:rsid w:val="00617D2D"/>
    <w:rsid w:val="00617FA4"/>
    <w:rsid w:val="006209B1"/>
    <w:rsid w:val="00621932"/>
    <w:rsid w:val="00622C4C"/>
    <w:rsid w:val="00624619"/>
    <w:rsid w:val="00625B39"/>
    <w:rsid w:val="00626925"/>
    <w:rsid w:val="00630EF1"/>
    <w:rsid w:val="00632D89"/>
    <w:rsid w:val="006333BF"/>
    <w:rsid w:val="00635747"/>
    <w:rsid w:val="006359D8"/>
    <w:rsid w:val="00635CB2"/>
    <w:rsid w:val="00636130"/>
    <w:rsid w:val="0063618C"/>
    <w:rsid w:val="00640B01"/>
    <w:rsid w:val="0064350E"/>
    <w:rsid w:val="00644F43"/>
    <w:rsid w:val="00645FFC"/>
    <w:rsid w:val="00646D40"/>
    <w:rsid w:val="0065005F"/>
    <w:rsid w:val="006503B0"/>
    <w:rsid w:val="00651578"/>
    <w:rsid w:val="00653253"/>
    <w:rsid w:val="0065373A"/>
    <w:rsid w:val="00653896"/>
    <w:rsid w:val="00656862"/>
    <w:rsid w:val="006576AB"/>
    <w:rsid w:val="00657AF1"/>
    <w:rsid w:val="00657B4F"/>
    <w:rsid w:val="00660336"/>
    <w:rsid w:val="006615F8"/>
    <w:rsid w:val="006656EE"/>
    <w:rsid w:val="00665B8F"/>
    <w:rsid w:val="00666FD3"/>
    <w:rsid w:val="006672FF"/>
    <w:rsid w:val="0066768A"/>
    <w:rsid w:val="00671150"/>
    <w:rsid w:val="006714FF"/>
    <w:rsid w:val="00671B2F"/>
    <w:rsid w:val="006725B3"/>
    <w:rsid w:val="00673AD3"/>
    <w:rsid w:val="00674A6A"/>
    <w:rsid w:val="00675B91"/>
    <w:rsid w:val="00680962"/>
    <w:rsid w:val="00680CB3"/>
    <w:rsid w:val="00682495"/>
    <w:rsid w:val="00682792"/>
    <w:rsid w:val="0068560E"/>
    <w:rsid w:val="006856BA"/>
    <w:rsid w:val="00685B14"/>
    <w:rsid w:val="00685E09"/>
    <w:rsid w:val="00686221"/>
    <w:rsid w:val="0068761C"/>
    <w:rsid w:val="0068768B"/>
    <w:rsid w:val="0069050C"/>
    <w:rsid w:val="00690AEF"/>
    <w:rsid w:val="00692F77"/>
    <w:rsid w:val="00694881"/>
    <w:rsid w:val="00694B9C"/>
    <w:rsid w:val="00696036"/>
    <w:rsid w:val="006979E2"/>
    <w:rsid w:val="006A0095"/>
    <w:rsid w:val="006A36E0"/>
    <w:rsid w:val="006A4143"/>
    <w:rsid w:val="006A4761"/>
    <w:rsid w:val="006A49C2"/>
    <w:rsid w:val="006A6613"/>
    <w:rsid w:val="006A6805"/>
    <w:rsid w:val="006A7F1F"/>
    <w:rsid w:val="006B3BF0"/>
    <w:rsid w:val="006B4401"/>
    <w:rsid w:val="006B5877"/>
    <w:rsid w:val="006B60E0"/>
    <w:rsid w:val="006C3903"/>
    <w:rsid w:val="006C434B"/>
    <w:rsid w:val="006C442F"/>
    <w:rsid w:val="006C4E75"/>
    <w:rsid w:val="006C5111"/>
    <w:rsid w:val="006C70E2"/>
    <w:rsid w:val="006C7966"/>
    <w:rsid w:val="006D05D2"/>
    <w:rsid w:val="006D13F6"/>
    <w:rsid w:val="006D1503"/>
    <w:rsid w:val="006D3A0B"/>
    <w:rsid w:val="006D3ED6"/>
    <w:rsid w:val="006D5019"/>
    <w:rsid w:val="006D5E99"/>
    <w:rsid w:val="006D62F4"/>
    <w:rsid w:val="006D65E0"/>
    <w:rsid w:val="006F18B1"/>
    <w:rsid w:val="006F1AA3"/>
    <w:rsid w:val="006F33D8"/>
    <w:rsid w:val="006F341E"/>
    <w:rsid w:val="006F4105"/>
    <w:rsid w:val="006F5921"/>
    <w:rsid w:val="006F6923"/>
    <w:rsid w:val="006F7E62"/>
    <w:rsid w:val="007014D5"/>
    <w:rsid w:val="00704BE0"/>
    <w:rsid w:val="00704D15"/>
    <w:rsid w:val="007070F6"/>
    <w:rsid w:val="00707378"/>
    <w:rsid w:val="00711437"/>
    <w:rsid w:val="00712DA6"/>
    <w:rsid w:val="00714070"/>
    <w:rsid w:val="00714259"/>
    <w:rsid w:val="0071457D"/>
    <w:rsid w:val="0071471B"/>
    <w:rsid w:val="00716214"/>
    <w:rsid w:val="00716D74"/>
    <w:rsid w:val="007208BF"/>
    <w:rsid w:val="00721DFB"/>
    <w:rsid w:val="0072553E"/>
    <w:rsid w:val="007263F7"/>
    <w:rsid w:val="00726628"/>
    <w:rsid w:val="007266BF"/>
    <w:rsid w:val="00726F0B"/>
    <w:rsid w:val="00727BD5"/>
    <w:rsid w:val="00732531"/>
    <w:rsid w:val="00732A9A"/>
    <w:rsid w:val="0073543D"/>
    <w:rsid w:val="007374A9"/>
    <w:rsid w:val="0074283F"/>
    <w:rsid w:val="007454BD"/>
    <w:rsid w:val="0074692C"/>
    <w:rsid w:val="00746981"/>
    <w:rsid w:val="0075135C"/>
    <w:rsid w:val="00753C91"/>
    <w:rsid w:val="00756B30"/>
    <w:rsid w:val="007571F1"/>
    <w:rsid w:val="007576D6"/>
    <w:rsid w:val="00757BC9"/>
    <w:rsid w:val="00761EA3"/>
    <w:rsid w:val="00763C03"/>
    <w:rsid w:val="0076431C"/>
    <w:rsid w:val="00766D51"/>
    <w:rsid w:val="00772884"/>
    <w:rsid w:val="00773DBD"/>
    <w:rsid w:val="007761B4"/>
    <w:rsid w:val="007765AE"/>
    <w:rsid w:val="007768FD"/>
    <w:rsid w:val="0078087D"/>
    <w:rsid w:val="00781636"/>
    <w:rsid w:val="00781EFB"/>
    <w:rsid w:val="007826CD"/>
    <w:rsid w:val="0078649D"/>
    <w:rsid w:val="007907A6"/>
    <w:rsid w:val="0079297F"/>
    <w:rsid w:val="0079443F"/>
    <w:rsid w:val="007952B1"/>
    <w:rsid w:val="007A23B0"/>
    <w:rsid w:val="007A3CC9"/>
    <w:rsid w:val="007A58F0"/>
    <w:rsid w:val="007A7BDC"/>
    <w:rsid w:val="007B2496"/>
    <w:rsid w:val="007B3BDD"/>
    <w:rsid w:val="007B5BBA"/>
    <w:rsid w:val="007B5F84"/>
    <w:rsid w:val="007B6F77"/>
    <w:rsid w:val="007C0678"/>
    <w:rsid w:val="007C3DEF"/>
    <w:rsid w:val="007C4EAD"/>
    <w:rsid w:val="007C52B5"/>
    <w:rsid w:val="007C58E7"/>
    <w:rsid w:val="007D0DED"/>
    <w:rsid w:val="007D39EE"/>
    <w:rsid w:val="007D66D5"/>
    <w:rsid w:val="007E06B1"/>
    <w:rsid w:val="007E1A53"/>
    <w:rsid w:val="007E1B58"/>
    <w:rsid w:val="007E1D24"/>
    <w:rsid w:val="007E1ECE"/>
    <w:rsid w:val="007E236F"/>
    <w:rsid w:val="007E3104"/>
    <w:rsid w:val="007E35EE"/>
    <w:rsid w:val="007E7D89"/>
    <w:rsid w:val="007F09A3"/>
    <w:rsid w:val="007F101D"/>
    <w:rsid w:val="007F10FE"/>
    <w:rsid w:val="007F15B9"/>
    <w:rsid w:val="007F17CA"/>
    <w:rsid w:val="007F2482"/>
    <w:rsid w:val="007F2551"/>
    <w:rsid w:val="007F341B"/>
    <w:rsid w:val="007F35CA"/>
    <w:rsid w:val="007F36C2"/>
    <w:rsid w:val="007F66B9"/>
    <w:rsid w:val="007F6A70"/>
    <w:rsid w:val="007F7670"/>
    <w:rsid w:val="00805E30"/>
    <w:rsid w:val="00806F73"/>
    <w:rsid w:val="00810C5A"/>
    <w:rsid w:val="00813237"/>
    <w:rsid w:val="008148C4"/>
    <w:rsid w:val="00814B73"/>
    <w:rsid w:val="00815D5A"/>
    <w:rsid w:val="00822635"/>
    <w:rsid w:val="00822ED6"/>
    <w:rsid w:val="00823813"/>
    <w:rsid w:val="008245B7"/>
    <w:rsid w:val="00827384"/>
    <w:rsid w:val="00827453"/>
    <w:rsid w:val="00831E2B"/>
    <w:rsid w:val="00832159"/>
    <w:rsid w:val="008321B6"/>
    <w:rsid w:val="00834583"/>
    <w:rsid w:val="00834C6C"/>
    <w:rsid w:val="0084162A"/>
    <w:rsid w:val="00842A6B"/>
    <w:rsid w:val="00844A9B"/>
    <w:rsid w:val="00850708"/>
    <w:rsid w:val="00850D51"/>
    <w:rsid w:val="00851164"/>
    <w:rsid w:val="00853E05"/>
    <w:rsid w:val="00860A55"/>
    <w:rsid w:val="0086267B"/>
    <w:rsid w:val="0086317A"/>
    <w:rsid w:val="00864262"/>
    <w:rsid w:val="008648D1"/>
    <w:rsid w:val="008655D1"/>
    <w:rsid w:val="00866580"/>
    <w:rsid w:val="00866A38"/>
    <w:rsid w:val="00867186"/>
    <w:rsid w:val="0087506F"/>
    <w:rsid w:val="00876CA0"/>
    <w:rsid w:val="00876E0B"/>
    <w:rsid w:val="00880130"/>
    <w:rsid w:val="00880219"/>
    <w:rsid w:val="00880D3B"/>
    <w:rsid w:val="00881CBC"/>
    <w:rsid w:val="008822FC"/>
    <w:rsid w:val="0088680F"/>
    <w:rsid w:val="0088734F"/>
    <w:rsid w:val="00887DEC"/>
    <w:rsid w:val="00890100"/>
    <w:rsid w:val="00890A04"/>
    <w:rsid w:val="00891976"/>
    <w:rsid w:val="00892794"/>
    <w:rsid w:val="008939A6"/>
    <w:rsid w:val="0089402F"/>
    <w:rsid w:val="00896189"/>
    <w:rsid w:val="008A1AE0"/>
    <w:rsid w:val="008A2FDC"/>
    <w:rsid w:val="008B0624"/>
    <w:rsid w:val="008B3297"/>
    <w:rsid w:val="008B3478"/>
    <w:rsid w:val="008B4BB9"/>
    <w:rsid w:val="008B51F5"/>
    <w:rsid w:val="008C0565"/>
    <w:rsid w:val="008C185F"/>
    <w:rsid w:val="008C236F"/>
    <w:rsid w:val="008C2ECE"/>
    <w:rsid w:val="008C5B98"/>
    <w:rsid w:val="008C743C"/>
    <w:rsid w:val="008D0AE3"/>
    <w:rsid w:val="008D1C33"/>
    <w:rsid w:val="008D3A30"/>
    <w:rsid w:val="008D3B2E"/>
    <w:rsid w:val="008D429E"/>
    <w:rsid w:val="008D42AA"/>
    <w:rsid w:val="008D4513"/>
    <w:rsid w:val="008D507B"/>
    <w:rsid w:val="008E0178"/>
    <w:rsid w:val="008E0993"/>
    <w:rsid w:val="008E125A"/>
    <w:rsid w:val="008E33FA"/>
    <w:rsid w:val="008E6721"/>
    <w:rsid w:val="008E7549"/>
    <w:rsid w:val="008F2014"/>
    <w:rsid w:val="008F445C"/>
    <w:rsid w:val="008F4FD2"/>
    <w:rsid w:val="008F68E0"/>
    <w:rsid w:val="008F69F9"/>
    <w:rsid w:val="00900292"/>
    <w:rsid w:val="009017AC"/>
    <w:rsid w:val="00901E6E"/>
    <w:rsid w:val="009021A7"/>
    <w:rsid w:val="00903036"/>
    <w:rsid w:val="0090382E"/>
    <w:rsid w:val="00903F5C"/>
    <w:rsid w:val="00911B7C"/>
    <w:rsid w:val="00913F5C"/>
    <w:rsid w:val="009156AF"/>
    <w:rsid w:val="0091622D"/>
    <w:rsid w:val="00917195"/>
    <w:rsid w:val="00920660"/>
    <w:rsid w:val="00922EBC"/>
    <w:rsid w:val="00925F41"/>
    <w:rsid w:val="009277AE"/>
    <w:rsid w:val="0093327F"/>
    <w:rsid w:val="009334F3"/>
    <w:rsid w:val="00941A9D"/>
    <w:rsid w:val="009441F7"/>
    <w:rsid w:val="009512BB"/>
    <w:rsid w:val="00951A99"/>
    <w:rsid w:val="009529A6"/>
    <w:rsid w:val="00953BAA"/>
    <w:rsid w:val="009568E2"/>
    <w:rsid w:val="00956987"/>
    <w:rsid w:val="00960F0A"/>
    <w:rsid w:val="0096310B"/>
    <w:rsid w:val="00965AAE"/>
    <w:rsid w:val="00965B86"/>
    <w:rsid w:val="00971484"/>
    <w:rsid w:val="00972CC6"/>
    <w:rsid w:val="00973486"/>
    <w:rsid w:val="00974A77"/>
    <w:rsid w:val="0097594B"/>
    <w:rsid w:val="00975FD4"/>
    <w:rsid w:val="00976FCC"/>
    <w:rsid w:val="00977145"/>
    <w:rsid w:val="00977181"/>
    <w:rsid w:val="00977ABB"/>
    <w:rsid w:val="009806AD"/>
    <w:rsid w:val="00980E8F"/>
    <w:rsid w:val="00981F41"/>
    <w:rsid w:val="00982366"/>
    <w:rsid w:val="00984B43"/>
    <w:rsid w:val="00985142"/>
    <w:rsid w:val="009861F0"/>
    <w:rsid w:val="009872C5"/>
    <w:rsid w:val="00992065"/>
    <w:rsid w:val="009925FC"/>
    <w:rsid w:val="00992E84"/>
    <w:rsid w:val="00993362"/>
    <w:rsid w:val="00993868"/>
    <w:rsid w:val="00995DD6"/>
    <w:rsid w:val="00996F57"/>
    <w:rsid w:val="00997301"/>
    <w:rsid w:val="009A1832"/>
    <w:rsid w:val="009A214D"/>
    <w:rsid w:val="009A5666"/>
    <w:rsid w:val="009A60C3"/>
    <w:rsid w:val="009A6861"/>
    <w:rsid w:val="009A6D61"/>
    <w:rsid w:val="009A7E13"/>
    <w:rsid w:val="009B05F5"/>
    <w:rsid w:val="009B178D"/>
    <w:rsid w:val="009B2EC4"/>
    <w:rsid w:val="009B3377"/>
    <w:rsid w:val="009B4DD8"/>
    <w:rsid w:val="009B5168"/>
    <w:rsid w:val="009B6662"/>
    <w:rsid w:val="009B6AB0"/>
    <w:rsid w:val="009B7C9F"/>
    <w:rsid w:val="009C2A60"/>
    <w:rsid w:val="009C3A21"/>
    <w:rsid w:val="009C3B1B"/>
    <w:rsid w:val="009C4859"/>
    <w:rsid w:val="009C7449"/>
    <w:rsid w:val="009D1D16"/>
    <w:rsid w:val="009D245E"/>
    <w:rsid w:val="009D3456"/>
    <w:rsid w:val="009D3720"/>
    <w:rsid w:val="009D4EBE"/>
    <w:rsid w:val="009E21A5"/>
    <w:rsid w:val="009E24B8"/>
    <w:rsid w:val="009E2D1F"/>
    <w:rsid w:val="009E2D99"/>
    <w:rsid w:val="009E5BDF"/>
    <w:rsid w:val="009E6125"/>
    <w:rsid w:val="009F0231"/>
    <w:rsid w:val="009F21C4"/>
    <w:rsid w:val="009F417C"/>
    <w:rsid w:val="009F4D6A"/>
    <w:rsid w:val="009F4EB9"/>
    <w:rsid w:val="00A01399"/>
    <w:rsid w:val="00A02782"/>
    <w:rsid w:val="00A028F5"/>
    <w:rsid w:val="00A030D4"/>
    <w:rsid w:val="00A049E5"/>
    <w:rsid w:val="00A04C07"/>
    <w:rsid w:val="00A059A6"/>
    <w:rsid w:val="00A05FA5"/>
    <w:rsid w:val="00A130CC"/>
    <w:rsid w:val="00A16458"/>
    <w:rsid w:val="00A2165B"/>
    <w:rsid w:val="00A21ADC"/>
    <w:rsid w:val="00A30876"/>
    <w:rsid w:val="00A30B8D"/>
    <w:rsid w:val="00A32867"/>
    <w:rsid w:val="00A33CCB"/>
    <w:rsid w:val="00A355FA"/>
    <w:rsid w:val="00A35AC0"/>
    <w:rsid w:val="00A35D00"/>
    <w:rsid w:val="00A42790"/>
    <w:rsid w:val="00A45D91"/>
    <w:rsid w:val="00A5166A"/>
    <w:rsid w:val="00A51F51"/>
    <w:rsid w:val="00A54112"/>
    <w:rsid w:val="00A54BA8"/>
    <w:rsid w:val="00A5595A"/>
    <w:rsid w:val="00A56912"/>
    <w:rsid w:val="00A57947"/>
    <w:rsid w:val="00A60209"/>
    <w:rsid w:val="00A622AB"/>
    <w:rsid w:val="00A62A9C"/>
    <w:rsid w:val="00A64400"/>
    <w:rsid w:val="00A64A4D"/>
    <w:rsid w:val="00A6609B"/>
    <w:rsid w:val="00A670A5"/>
    <w:rsid w:val="00A671D4"/>
    <w:rsid w:val="00A71FEC"/>
    <w:rsid w:val="00A75A7F"/>
    <w:rsid w:val="00A7659E"/>
    <w:rsid w:val="00A77622"/>
    <w:rsid w:val="00A77B24"/>
    <w:rsid w:val="00A8001B"/>
    <w:rsid w:val="00A80473"/>
    <w:rsid w:val="00A8062A"/>
    <w:rsid w:val="00A81E86"/>
    <w:rsid w:val="00A8277F"/>
    <w:rsid w:val="00A83BC6"/>
    <w:rsid w:val="00A84CCF"/>
    <w:rsid w:val="00A8531F"/>
    <w:rsid w:val="00A86C2A"/>
    <w:rsid w:val="00A9064B"/>
    <w:rsid w:val="00A906E1"/>
    <w:rsid w:val="00A90B1F"/>
    <w:rsid w:val="00A9217E"/>
    <w:rsid w:val="00A927F1"/>
    <w:rsid w:val="00A9361B"/>
    <w:rsid w:val="00A960C7"/>
    <w:rsid w:val="00A963A7"/>
    <w:rsid w:val="00A97877"/>
    <w:rsid w:val="00AA0E1F"/>
    <w:rsid w:val="00AA325E"/>
    <w:rsid w:val="00AA425A"/>
    <w:rsid w:val="00AA49CF"/>
    <w:rsid w:val="00AA52F0"/>
    <w:rsid w:val="00AA7423"/>
    <w:rsid w:val="00AB34C1"/>
    <w:rsid w:val="00AB50A3"/>
    <w:rsid w:val="00AB72A4"/>
    <w:rsid w:val="00AB7430"/>
    <w:rsid w:val="00AB750F"/>
    <w:rsid w:val="00AB77B4"/>
    <w:rsid w:val="00AC1BDA"/>
    <w:rsid w:val="00AC2AFB"/>
    <w:rsid w:val="00AC5233"/>
    <w:rsid w:val="00AC6F8A"/>
    <w:rsid w:val="00AC7340"/>
    <w:rsid w:val="00AD255B"/>
    <w:rsid w:val="00AD2CC7"/>
    <w:rsid w:val="00AD3B0E"/>
    <w:rsid w:val="00AD43C1"/>
    <w:rsid w:val="00AD494C"/>
    <w:rsid w:val="00AD7137"/>
    <w:rsid w:val="00AE269A"/>
    <w:rsid w:val="00AE33F2"/>
    <w:rsid w:val="00AE4629"/>
    <w:rsid w:val="00AE51DF"/>
    <w:rsid w:val="00AE531C"/>
    <w:rsid w:val="00AE65BE"/>
    <w:rsid w:val="00AE7229"/>
    <w:rsid w:val="00AF005B"/>
    <w:rsid w:val="00AF545A"/>
    <w:rsid w:val="00AF58A3"/>
    <w:rsid w:val="00B02737"/>
    <w:rsid w:val="00B02B5A"/>
    <w:rsid w:val="00B03061"/>
    <w:rsid w:val="00B03B87"/>
    <w:rsid w:val="00B063FE"/>
    <w:rsid w:val="00B06558"/>
    <w:rsid w:val="00B065F6"/>
    <w:rsid w:val="00B06EBE"/>
    <w:rsid w:val="00B07454"/>
    <w:rsid w:val="00B075B3"/>
    <w:rsid w:val="00B0787E"/>
    <w:rsid w:val="00B1118F"/>
    <w:rsid w:val="00B12AF4"/>
    <w:rsid w:val="00B15D0E"/>
    <w:rsid w:val="00B16EAC"/>
    <w:rsid w:val="00B17CF3"/>
    <w:rsid w:val="00B2101D"/>
    <w:rsid w:val="00B2279D"/>
    <w:rsid w:val="00B249D7"/>
    <w:rsid w:val="00B2745D"/>
    <w:rsid w:val="00B2782A"/>
    <w:rsid w:val="00B2784D"/>
    <w:rsid w:val="00B30FB7"/>
    <w:rsid w:val="00B33F23"/>
    <w:rsid w:val="00B34035"/>
    <w:rsid w:val="00B35161"/>
    <w:rsid w:val="00B35BEC"/>
    <w:rsid w:val="00B36165"/>
    <w:rsid w:val="00B36753"/>
    <w:rsid w:val="00B36ADF"/>
    <w:rsid w:val="00B374A4"/>
    <w:rsid w:val="00B37851"/>
    <w:rsid w:val="00B40CE3"/>
    <w:rsid w:val="00B40DC2"/>
    <w:rsid w:val="00B42B3D"/>
    <w:rsid w:val="00B42D17"/>
    <w:rsid w:val="00B43CC2"/>
    <w:rsid w:val="00B43E30"/>
    <w:rsid w:val="00B44060"/>
    <w:rsid w:val="00B46454"/>
    <w:rsid w:val="00B47C22"/>
    <w:rsid w:val="00B526C6"/>
    <w:rsid w:val="00B52820"/>
    <w:rsid w:val="00B52C7E"/>
    <w:rsid w:val="00B53DB8"/>
    <w:rsid w:val="00B54011"/>
    <w:rsid w:val="00B57992"/>
    <w:rsid w:val="00B618BD"/>
    <w:rsid w:val="00B63174"/>
    <w:rsid w:val="00B6452F"/>
    <w:rsid w:val="00B645E9"/>
    <w:rsid w:val="00B64FF3"/>
    <w:rsid w:val="00B6588B"/>
    <w:rsid w:val="00B65936"/>
    <w:rsid w:val="00B6697C"/>
    <w:rsid w:val="00B70627"/>
    <w:rsid w:val="00B7090F"/>
    <w:rsid w:val="00B72466"/>
    <w:rsid w:val="00B72EE2"/>
    <w:rsid w:val="00B72F26"/>
    <w:rsid w:val="00B73D96"/>
    <w:rsid w:val="00B73F1E"/>
    <w:rsid w:val="00B73F47"/>
    <w:rsid w:val="00B73FA7"/>
    <w:rsid w:val="00B748F8"/>
    <w:rsid w:val="00B757CC"/>
    <w:rsid w:val="00B7591F"/>
    <w:rsid w:val="00B75D30"/>
    <w:rsid w:val="00B80CCB"/>
    <w:rsid w:val="00B80EF9"/>
    <w:rsid w:val="00B810A0"/>
    <w:rsid w:val="00B81391"/>
    <w:rsid w:val="00B81F94"/>
    <w:rsid w:val="00B845E5"/>
    <w:rsid w:val="00B8479D"/>
    <w:rsid w:val="00B85470"/>
    <w:rsid w:val="00B85B0E"/>
    <w:rsid w:val="00B8695B"/>
    <w:rsid w:val="00B87895"/>
    <w:rsid w:val="00B927F6"/>
    <w:rsid w:val="00B93CD2"/>
    <w:rsid w:val="00B94160"/>
    <w:rsid w:val="00B963F1"/>
    <w:rsid w:val="00BA1C7F"/>
    <w:rsid w:val="00BA299A"/>
    <w:rsid w:val="00BA4BDA"/>
    <w:rsid w:val="00BA4C77"/>
    <w:rsid w:val="00BA4D86"/>
    <w:rsid w:val="00BA50CB"/>
    <w:rsid w:val="00BA53A4"/>
    <w:rsid w:val="00BB1436"/>
    <w:rsid w:val="00BB1E80"/>
    <w:rsid w:val="00BB2985"/>
    <w:rsid w:val="00BB4390"/>
    <w:rsid w:val="00BB596C"/>
    <w:rsid w:val="00BB663A"/>
    <w:rsid w:val="00BC0E3C"/>
    <w:rsid w:val="00BC3751"/>
    <w:rsid w:val="00BC6445"/>
    <w:rsid w:val="00BD1D0D"/>
    <w:rsid w:val="00BD3A4A"/>
    <w:rsid w:val="00BD4052"/>
    <w:rsid w:val="00BD5224"/>
    <w:rsid w:val="00BE062C"/>
    <w:rsid w:val="00BE161F"/>
    <w:rsid w:val="00BE2444"/>
    <w:rsid w:val="00BE3F33"/>
    <w:rsid w:val="00BE40DC"/>
    <w:rsid w:val="00BE4ED1"/>
    <w:rsid w:val="00BE545E"/>
    <w:rsid w:val="00BE5B29"/>
    <w:rsid w:val="00BE7BB1"/>
    <w:rsid w:val="00BF1680"/>
    <w:rsid w:val="00BF1793"/>
    <w:rsid w:val="00BF2D89"/>
    <w:rsid w:val="00C00268"/>
    <w:rsid w:val="00C0145A"/>
    <w:rsid w:val="00C04C60"/>
    <w:rsid w:val="00C05D87"/>
    <w:rsid w:val="00C06054"/>
    <w:rsid w:val="00C06EDE"/>
    <w:rsid w:val="00C112BD"/>
    <w:rsid w:val="00C11A7D"/>
    <w:rsid w:val="00C12759"/>
    <w:rsid w:val="00C1622B"/>
    <w:rsid w:val="00C178B9"/>
    <w:rsid w:val="00C2083B"/>
    <w:rsid w:val="00C20937"/>
    <w:rsid w:val="00C23B0E"/>
    <w:rsid w:val="00C2521E"/>
    <w:rsid w:val="00C26607"/>
    <w:rsid w:val="00C26744"/>
    <w:rsid w:val="00C26A36"/>
    <w:rsid w:val="00C26B70"/>
    <w:rsid w:val="00C270E7"/>
    <w:rsid w:val="00C2744E"/>
    <w:rsid w:val="00C27756"/>
    <w:rsid w:val="00C277F7"/>
    <w:rsid w:val="00C27FB7"/>
    <w:rsid w:val="00C306C7"/>
    <w:rsid w:val="00C30F79"/>
    <w:rsid w:val="00C316B9"/>
    <w:rsid w:val="00C31A3B"/>
    <w:rsid w:val="00C31B37"/>
    <w:rsid w:val="00C331BC"/>
    <w:rsid w:val="00C33E99"/>
    <w:rsid w:val="00C34076"/>
    <w:rsid w:val="00C36E3C"/>
    <w:rsid w:val="00C373D8"/>
    <w:rsid w:val="00C40732"/>
    <w:rsid w:val="00C40D78"/>
    <w:rsid w:val="00C42D39"/>
    <w:rsid w:val="00C44796"/>
    <w:rsid w:val="00C467AA"/>
    <w:rsid w:val="00C46F54"/>
    <w:rsid w:val="00C4703C"/>
    <w:rsid w:val="00C47BA9"/>
    <w:rsid w:val="00C50655"/>
    <w:rsid w:val="00C52F1F"/>
    <w:rsid w:val="00C55C0A"/>
    <w:rsid w:val="00C5737B"/>
    <w:rsid w:val="00C61DB7"/>
    <w:rsid w:val="00C62BF6"/>
    <w:rsid w:val="00C649F6"/>
    <w:rsid w:val="00C65C6E"/>
    <w:rsid w:val="00C6758F"/>
    <w:rsid w:val="00C677E0"/>
    <w:rsid w:val="00C67D85"/>
    <w:rsid w:val="00C70EE6"/>
    <w:rsid w:val="00C711DC"/>
    <w:rsid w:val="00C719E8"/>
    <w:rsid w:val="00C71B2D"/>
    <w:rsid w:val="00C722E8"/>
    <w:rsid w:val="00C72405"/>
    <w:rsid w:val="00C725CC"/>
    <w:rsid w:val="00C72963"/>
    <w:rsid w:val="00C76DFA"/>
    <w:rsid w:val="00C83452"/>
    <w:rsid w:val="00C837A6"/>
    <w:rsid w:val="00C85838"/>
    <w:rsid w:val="00C85F30"/>
    <w:rsid w:val="00C87B18"/>
    <w:rsid w:val="00C87FA1"/>
    <w:rsid w:val="00C94A65"/>
    <w:rsid w:val="00C96088"/>
    <w:rsid w:val="00C96529"/>
    <w:rsid w:val="00CA0B14"/>
    <w:rsid w:val="00CA128C"/>
    <w:rsid w:val="00CA448C"/>
    <w:rsid w:val="00CA4FB0"/>
    <w:rsid w:val="00CA5412"/>
    <w:rsid w:val="00CA7175"/>
    <w:rsid w:val="00CA7E47"/>
    <w:rsid w:val="00CB1FDE"/>
    <w:rsid w:val="00CB2837"/>
    <w:rsid w:val="00CB2BC2"/>
    <w:rsid w:val="00CB4281"/>
    <w:rsid w:val="00CB5636"/>
    <w:rsid w:val="00CB7F93"/>
    <w:rsid w:val="00CC0B91"/>
    <w:rsid w:val="00CC1A1F"/>
    <w:rsid w:val="00CC4C57"/>
    <w:rsid w:val="00CC5E0C"/>
    <w:rsid w:val="00CC6F58"/>
    <w:rsid w:val="00CC7438"/>
    <w:rsid w:val="00CD1318"/>
    <w:rsid w:val="00CD1DEF"/>
    <w:rsid w:val="00CD25DC"/>
    <w:rsid w:val="00CD31B6"/>
    <w:rsid w:val="00CD4BE1"/>
    <w:rsid w:val="00CD655D"/>
    <w:rsid w:val="00CD77D1"/>
    <w:rsid w:val="00CD7C34"/>
    <w:rsid w:val="00CE095F"/>
    <w:rsid w:val="00CE0AF6"/>
    <w:rsid w:val="00CE27A7"/>
    <w:rsid w:val="00CE4701"/>
    <w:rsid w:val="00CE496E"/>
    <w:rsid w:val="00CE6302"/>
    <w:rsid w:val="00CE6F34"/>
    <w:rsid w:val="00CF3D67"/>
    <w:rsid w:val="00CF6414"/>
    <w:rsid w:val="00CF6B52"/>
    <w:rsid w:val="00D00460"/>
    <w:rsid w:val="00D00581"/>
    <w:rsid w:val="00D016B9"/>
    <w:rsid w:val="00D02876"/>
    <w:rsid w:val="00D033B9"/>
    <w:rsid w:val="00D03740"/>
    <w:rsid w:val="00D03A17"/>
    <w:rsid w:val="00D0541E"/>
    <w:rsid w:val="00D0673C"/>
    <w:rsid w:val="00D072BB"/>
    <w:rsid w:val="00D1188D"/>
    <w:rsid w:val="00D120A8"/>
    <w:rsid w:val="00D13209"/>
    <w:rsid w:val="00D1481F"/>
    <w:rsid w:val="00D1497A"/>
    <w:rsid w:val="00D157E1"/>
    <w:rsid w:val="00D1631A"/>
    <w:rsid w:val="00D16FB5"/>
    <w:rsid w:val="00D17131"/>
    <w:rsid w:val="00D2120D"/>
    <w:rsid w:val="00D21CAC"/>
    <w:rsid w:val="00D24507"/>
    <w:rsid w:val="00D324E3"/>
    <w:rsid w:val="00D32DA7"/>
    <w:rsid w:val="00D33FD1"/>
    <w:rsid w:val="00D34204"/>
    <w:rsid w:val="00D37BDF"/>
    <w:rsid w:val="00D40F9D"/>
    <w:rsid w:val="00D42658"/>
    <w:rsid w:val="00D42C90"/>
    <w:rsid w:val="00D42E79"/>
    <w:rsid w:val="00D43D6B"/>
    <w:rsid w:val="00D45C4C"/>
    <w:rsid w:val="00D46EDC"/>
    <w:rsid w:val="00D500F3"/>
    <w:rsid w:val="00D532DA"/>
    <w:rsid w:val="00D53EF3"/>
    <w:rsid w:val="00D54213"/>
    <w:rsid w:val="00D57C65"/>
    <w:rsid w:val="00D57C66"/>
    <w:rsid w:val="00D57EFB"/>
    <w:rsid w:val="00D613AD"/>
    <w:rsid w:val="00D66C10"/>
    <w:rsid w:val="00D67365"/>
    <w:rsid w:val="00D70A9E"/>
    <w:rsid w:val="00D756CA"/>
    <w:rsid w:val="00D75B93"/>
    <w:rsid w:val="00D76F26"/>
    <w:rsid w:val="00D77533"/>
    <w:rsid w:val="00D81149"/>
    <w:rsid w:val="00D8417C"/>
    <w:rsid w:val="00D86557"/>
    <w:rsid w:val="00D87E97"/>
    <w:rsid w:val="00D87F11"/>
    <w:rsid w:val="00D9032E"/>
    <w:rsid w:val="00D909BF"/>
    <w:rsid w:val="00D9201D"/>
    <w:rsid w:val="00D93D43"/>
    <w:rsid w:val="00D951AA"/>
    <w:rsid w:val="00D97A8F"/>
    <w:rsid w:val="00DA0ADD"/>
    <w:rsid w:val="00DA1539"/>
    <w:rsid w:val="00DA2882"/>
    <w:rsid w:val="00DA4076"/>
    <w:rsid w:val="00DA4F45"/>
    <w:rsid w:val="00DA7C6B"/>
    <w:rsid w:val="00DB1150"/>
    <w:rsid w:val="00DB12AE"/>
    <w:rsid w:val="00DB15E4"/>
    <w:rsid w:val="00DB274E"/>
    <w:rsid w:val="00DB3F05"/>
    <w:rsid w:val="00DB48DD"/>
    <w:rsid w:val="00DB4A87"/>
    <w:rsid w:val="00DC050A"/>
    <w:rsid w:val="00DC0854"/>
    <w:rsid w:val="00DC1416"/>
    <w:rsid w:val="00DC25F3"/>
    <w:rsid w:val="00DC2D6F"/>
    <w:rsid w:val="00DC2D93"/>
    <w:rsid w:val="00DC4D9C"/>
    <w:rsid w:val="00DC64B7"/>
    <w:rsid w:val="00DD1ED7"/>
    <w:rsid w:val="00DD3463"/>
    <w:rsid w:val="00DD40FB"/>
    <w:rsid w:val="00DD47D4"/>
    <w:rsid w:val="00DD51D7"/>
    <w:rsid w:val="00DD55FB"/>
    <w:rsid w:val="00DD674C"/>
    <w:rsid w:val="00DD7DA0"/>
    <w:rsid w:val="00DE14A7"/>
    <w:rsid w:val="00DE3B29"/>
    <w:rsid w:val="00DE4AF9"/>
    <w:rsid w:val="00DE55B9"/>
    <w:rsid w:val="00DE6594"/>
    <w:rsid w:val="00DE66FC"/>
    <w:rsid w:val="00DE6D10"/>
    <w:rsid w:val="00DE7C6D"/>
    <w:rsid w:val="00DF1593"/>
    <w:rsid w:val="00DF26F9"/>
    <w:rsid w:val="00DF37D1"/>
    <w:rsid w:val="00DF589C"/>
    <w:rsid w:val="00DF6227"/>
    <w:rsid w:val="00DF66BC"/>
    <w:rsid w:val="00E01EEC"/>
    <w:rsid w:val="00E02B48"/>
    <w:rsid w:val="00E035FC"/>
    <w:rsid w:val="00E05254"/>
    <w:rsid w:val="00E0680B"/>
    <w:rsid w:val="00E10DFF"/>
    <w:rsid w:val="00E11B1B"/>
    <w:rsid w:val="00E11D91"/>
    <w:rsid w:val="00E12883"/>
    <w:rsid w:val="00E12F9D"/>
    <w:rsid w:val="00E16FF8"/>
    <w:rsid w:val="00E21058"/>
    <w:rsid w:val="00E232DC"/>
    <w:rsid w:val="00E23C56"/>
    <w:rsid w:val="00E246E7"/>
    <w:rsid w:val="00E26910"/>
    <w:rsid w:val="00E2766F"/>
    <w:rsid w:val="00E31151"/>
    <w:rsid w:val="00E338A7"/>
    <w:rsid w:val="00E33B5C"/>
    <w:rsid w:val="00E34761"/>
    <w:rsid w:val="00E357DC"/>
    <w:rsid w:val="00E36AEA"/>
    <w:rsid w:val="00E402E1"/>
    <w:rsid w:val="00E41515"/>
    <w:rsid w:val="00E41933"/>
    <w:rsid w:val="00E419A4"/>
    <w:rsid w:val="00E429CC"/>
    <w:rsid w:val="00E4305B"/>
    <w:rsid w:val="00E43BDB"/>
    <w:rsid w:val="00E43D13"/>
    <w:rsid w:val="00E44168"/>
    <w:rsid w:val="00E44378"/>
    <w:rsid w:val="00E44D0C"/>
    <w:rsid w:val="00E45242"/>
    <w:rsid w:val="00E461D1"/>
    <w:rsid w:val="00E46FD0"/>
    <w:rsid w:val="00E5028C"/>
    <w:rsid w:val="00E50A3B"/>
    <w:rsid w:val="00E519BB"/>
    <w:rsid w:val="00E52388"/>
    <w:rsid w:val="00E54CCD"/>
    <w:rsid w:val="00E5579F"/>
    <w:rsid w:val="00E55D62"/>
    <w:rsid w:val="00E55EBF"/>
    <w:rsid w:val="00E5775A"/>
    <w:rsid w:val="00E578F7"/>
    <w:rsid w:val="00E60AE2"/>
    <w:rsid w:val="00E61366"/>
    <w:rsid w:val="00E61BA6"/>
    <w:rsid w:val="00E635E5"/>
    <w:rsid w:val="00E656EE"/>
    <w:rsid w:val="00E66A13"/>
    <w:rsid w:val="00E66EC5"/>
    <w:rsid w:val="00E67C1C"/>
    <w:rsid w:val="00E702FB"/>
    <w:rsid w:val="00E713C7"/>
    <w:rsid w:val="00E719C1"/>
    <w:rsid w:val="00E74DA1"/>
    <w:rsid w:val="00E76D63"/>
    <w:rsid w:val="00E76E4B"/>
    <w:rsid w:val="00E77A0F"/>
    <w:rsid w:val="00E77AF0"/>
    <w:rsid w:val="00E815F5"/>
    <w:rsid w:val="00E819A1"/>
    <w:rsid w:val="00E81DE7"/>
    <w:rsid w:val="00E849DA"/>
    <w:rsid w:val="00E84B31"/>
    <w:rsid w:val="00E8629D"/>
    <w:rsid w:val="00E93B84"/>
    <w:rsid w:val="00E95158"/>
    <w:rsid w:val="00E9517F"/>
    <w:rsid w:val="00E9586E"/>
    <w:rsid w:val="00E96414"/>
    <w:rsid w:val="00E974C8"/>
    <w:rsid w:val="00EA1842"/>
    <w:rsid w:val="00EA2C6F"/>
    <w:rsid w:val="00EA7426"/>
    <w:rsid w:val="00EB216D"/>
    <w:rsid w:val="00EB27A0"/>
    <w:rsid w:val="00EB438A"/>
    <w:rsid w:val="00EB6306"/>
    <w:rsid w:val="00EB7EFA"/>
    <w:rsid w:val="00EC5A38"/>
    <w:rsid w:val="00EC703B"/>
    <w:rsid w:val="00ED024D"/>
    <w:rsid w:val="00ED098C"/>
    <w:rsid w:val="00ED37BE"/>
    <w:rsid w:val="00ED4940"/>
    <w:rsid w:val="00ED59B2"/>
    <w:rsid w:val="00ED626B"/>
    <w:rsid w:val="00EE0FB4"/>
    <w:rsid w:val="00EE13F4"/>
    <w:rsid w:val="00EE32B4"/>
    <w:rsid w:val="00EE4A36"/>
    <w:rsid w:val="00EE7493"/>
    <w:rsid w:val="00EE74AF"/>
    <w:rsid w:val="00EF0A2E"/>
    <w:rsid w:val="00EF50D5"/>
    <w:rsid w:val="00EF7DB6"/>
    <w:rsid w:val="00F02096"/>
    <w:rsid w:val="00F03C45"/>
    <w:rsid w:val="00F03F21"/>
    <w:rsid w:val="00F04D06"/>
    <w:rsid w:val="00F05607"/>
    <w:rsid w:val="00F060F7"/>
    <w:rsid w:val="00F06D55"/>
    <w:rsid w:val="00F10E18"/>
    <w:rsid w:val="00F11533"/>
    <w:rsid w:val="00F1286D"/>
    <w:rsid w:val="00F128C9"/>
    <w:rsid w:val="00F12C9B"/>
    <w:rsid w:val="00F14148"/>
    <w:rsid w:val="00F15E86"/>
    <w:rsid w:val="00F16D02"/>
    <w:rsid w:val="00F17B3A"/>
    <w:rsid w:val="00F2111B"/>
    <w:rsid w:val="00F2121C"/>
    <w:rsid w:val="00F222AB"/>
    <w:rsid w:val="00F24945"/>
    <w:rsid w:val="00F261F8"/>
    <w:rsid w:val="00F265AD"/>
    <w:rsid w:val="00F27D7A"/>
    <w:rsid w:val="00F315C5"/>
    <w:rsid w:val="00F347C5"/>
    <w:rsid w:val="00F374B3"/>
    <w:rsid w:val="00F41B52"/>
    <w:rsid w:val="00F42B23"/>
    <w:rsid w:val="00F43BAF"/>
    <w:rsid w:val="00F459BB"/>
    <w:rsid w:val="00F4689E"/>
    <w:rsid w:val="00F47F94"/>
    <w:rsid w:val="00F50F37"/>
    <w:rsid w:val="00F51406"/>
    <w:rsid w:val="00F51780"/>
    <w:rsid w:val="00F53224"/>
    <w:rsid w:val="00F53B05"/>
    <w:rsid w:val="00F54216"/>
    <w:rsid w:val="00F5523C"/>
    <w:rsid w:val="00F56AE9"/>
    <w:rsid w:val="00F56CE3"/>
    <w:rsid w:val="00F57DEA"/>
    <w:rsid w:val="00F61379"/>
    <w:rsid w:val="00F6209B"/>
    <w:rsid w:val="00F65164"/>
    <w:rsid w:val="00F70527"/>
    <w:rsid w:val="00F72C43"/>
    <w:rsid w:val="00F73AD6"/>
    <w:rsid w:val="00F73F3E"/>
    <w:rsid w:val="00F7401B"/>
    <w:rsid w:val="00F76797"/>
    <w:rsid w:val="00F8298A"/>
    <w:rsid w:val="00F84BFC"/>
    <w:rsid w:val="00F8509F"/>
    <w:rsid w:val="00F85D5B"/>
    <w:rsid w:val="00F8799B"/>
    <w:rsid w:val="00F90594"/>
    <w:rsid w:val="00F90B92"/>
    <w:rsid w:val="00F91F4C"/>
    <w:rsid w:val="00F9232D"/>
    <w:rsid w:val="00F92890"/>
    <w:rsid w:val="00F92F66"/>
    <w:rsid w:val="00F949CF"/>
    <w:rsid w:val="00F95B27"/>
    <w:rsid w:val="00F966C2"/>
    <w:rsid w:val="00FA03DE"/>
    <w:rsid w:val="00FA08D4"/>
    <w:rsid w:val="00FA2FFE"/>
    <w:rsid w:val="00FA4E94"/>
    <w:rsid w:val="00FA5B2D"/>
    <w:rsid w:val="00FA74FE"/>
    <w:rsid w:val="00FA7BA6"/>
    <w:rsid w:val="00FB1D18"/>
    <w:rsid w:val="00FB34CD"/>
    <w:rsid w:val="00FB3BF5"/>
    <w:rsid w:val="00FB3DFC"/>
    <w:rsid w:val="00FB49CC"/>
    <w:rsid w:val="00FB656C"/>
    <w:rsid w:val="00FB67A9"/>
    <w:rsid w:val="00FB6832"/>
    <w:rsid w:val="00FC1517"/>
    <w:rsid w:val="00FC1602"/>
    <w:rsid w:val="00FC2533"/>
    <w:rsid w:val="00FC357D"/>
    <w:rsid w:val="00FC3749"/>
    <w:rsid w:val="00FC390A"/>
    <w:rsid w:val="00FC41F6"/>
    <w:rsid w:val="00FC4280"/>
    <w:rsid w:val="00FC46E8"/>
    <w:rsid w:val="00FC4A1C"/>
    <w:rsid w:val="00FC4C7A"/>
    <w:rsid w:val="00FC5A37"/>
    <w:rsid w:val="00FC5EE5"/>
    <w:rsid w:val="00FC6B4C"/>
    <w:rsid w:val="00FD05EE"/>
    <w:rsid w:val="00FD16CB"/>
    <w:rsid w:val="00FD2AAF"/>
    <w:rsid w:val="00FD6062"/>
    <w:rsid w:val="00FD7EFC"/>
    <w:rsid w:val="00FE2468"/>
    <w:rsid w:val="00FE30EC"/>
    <w:rsid w:val="00FE3A4C"/>
    <w:rsid w:val="00FE4793"/>
    <w:rsid w:val="00FE5B6A"/>
    <w:rsid w:val="00FE71E8"/>
    <w:rsid w:val="00FE7214"/>
    <w:rsid w:val="00FE7D50"/>
    <w:rsid w:val="00FF051A"/>
    <w:rsid w:val="00FF1D36"/>
    <w:rsid w:val="00FF38BC"/>
    <w:rsid w:val="00FF401A"/>
    <w:rsid w:val="00FF6B3A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#00365b" stroke="f">
      <v:fill color="#00365b"/>
      <v:stroke on="f"/>
      <v:textbox inset="2.16pt,0,,0"/>
      <o:colormru v:ext="edit" colors="#d7d28c"/>
    </o:shapedefaults>
    <o:shapelayout v:ext="edit">
      <o:idmap v:ext="edit" data="1"/>
    </o:shapelayout>
  </w:shapeDefaults>
  <w:decimalSymbol w:val=","/>
  <w:listSeparator w:val=";"/>
  <w14:docId w14:val="2AEF8DB2"/>
  <w15:docId w15:val="{3C1A8A5C-2170-4393-96A8-C7E1568A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FD"/>
    <w:pPr>
      <w:spacing w:after="120" w:line="240" w:lineRule="exact"/>
    </w:pPr>
    <w:rPr>
      <w:rFonts w:ascii="Arial" w:hAnsi="Arial"/>
      <w:sz w:val="18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5078DA"/>
    <w:pPr>
      <w:keepNext/>
      <w:pageBreakBefore/>
      <w:numPr>
        <w:numId w:val="1"/>
      </w:numPr>
      <w:pBdr>
        <w:top w:val="single" w:sz="8" w:space="4" w:color="auto"/>
      </w:pBdr>
      <w:spacing w:line="360" w:lineRule="auto"/>
      <w:outlineLvl w:val="0"/>
    </w:pPr>
    <w:rPr>
      <w:rFonts w:cs="Arial"/>
      <w:b/>
      <w:bCs/>
      <w:sz w:val="32"/>
      <w:szCs w:val="20"/>
    </w:rPr>
  </w:style>
  <w:style w:type="paragraph" w:styleId="Titre2">
    <w:name w:val="heading 2"/>
    <w:basedOn w:val="Normal"/>
    <w:next w:val="Normal"/>
    <w:qFormat/>
    <w:rsid w:val="005078DA"/>
    <w:pPr>
      <w:keepNext/>
      <w:numPr>
        <w:ilvl w:val="1"/>
        <w:numId w:val="1"/>
      </w:numPr>
      <w:pBdr>
        <w:top w:val="single" w:sz="8" w:space="6" w:color="333333"/>
      </w:pBdr>
      <w:spacing w:before="240" w:after="60" w:line="300" w:lineRule="exact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5078DA"/>
    <w:pPr>
      <w:keepNext/>
      <w:numPr>
        <w:ilvl w:val="2"/>
        <w:numId w:val="1"/>
      </w:numPr>
      <w:tabs>
        <w:tab w:val="left" w:pos="198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link w:val="Titre4Car"/>
    <w:qFormat/>
    <w:rsid w:val="001C708B"/>
    <w:pPr>
      <w:keepNext/>
      <w:spacing w:before="200" w:after="40"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rsid w:val="005078DA"/>
    <w:pPr>
      <w:keepNext/>
      <w:numPr>
        <w:ilvl w:val="4"/>
        <w:numId w:val="1"/>
      </w:numPr>
      <w:outlineLvl w:val="4"/>
    </w:pPr>
    <w:rPr>
      <w:b/>
      <w:color w:val="D7D28C"/>
      <w:sz w:val="28"/>
    </w:rPr>
  </w:style>
  <w:style w:type="paragraph" w:styleId="Titre6">
    <w:name w:val="heading 6"/>
    <w:basedOn w:val="Normal"/>
    <w:next w:val="Normal"/>
    <w:qFormat/>
    <w:rsid w:val="005078DA"/>
    <w:pPr>
      <w:keepNext/>
      <w:numPr>
        <w:ilvl w:val="5"/>
        <w:numId w:val="1"/>
      </w:numPr>
      <w:spacing w:after="0" w:line="240" w:lineRule="auto"/>
      <w:jc w:val="right"/>
      <w:outlineLvl w:val="5"/>
    </w:pPr>
    <w:rPr>
      <w:b/>
      <w:color w:val="FFFFFF"/>
      <w:sz w:val="16"/>
    </w:rPr>
  </w:style>
  <w:style w:type="paragraph" w:styleId="Titre7">
    <w:name w:val="heading 7"/>
    <w:basedOn w:val="Normal"/>
    <w:next w:val="Normal"/>
    <w:qFormat/>
    <w:rsid w:val="005078DA"/>
    <w:pPr>
      <w:keepNext/>
      <w:numPr>
        <w:ilvl w:val="6"/>
        <w:numId w:val="1"/>
      </w:numPr>
      <w:outlineLvl w:val="6"/>
    </w:pPr>
    <w:rPr>
      <w:b/>
      <w:color w:val="B0232A"/>
      <w:sz w:val="28"/>
    </w:rPr>
  </w:style>
  <w:style w:type="paragraph" w:styleId="Titre8">
    <w:name w:val="heading 8"/>
    <w:basedOn w:val="Normal"/>
    <w:next w:val="Normal"/>
    <w:qFormat/>
    <w:rsid w:val="005078DA"/>
    <w:pPr>
      <w:keepNext/>
      <w:numPr>
        <w:ilvl w:val="7"/>
        <w:numId w:val="1"/>
      </w:numPr>
      <w:outlineLvl w:val="7"/>
    </w:pPr>
    <w:rPr>
      <w:b/>
      <w:sz w:val="22"/>
    </w:rPr>
  </w:style>
  <w:style w:type="paragraph" w:styleId="Titre9">
    <w:name w:val="heading 9"/>
    <w:basedOn w:val="Normal"/>
    <w:next w:val="Normal"/>
    <w:qFormat/>
    <w:rsid w:val="005078DA"/>
    <w:pPr>
      <w:keepNext/>
      <w:numPr>
        <w:ilvl w:val="8"/>
        <w:numId w:val="1"/>
      </w:numPr>
      <w:outlineLvl w:val="8"/>
    </w:pPr>
    <w:rPr>
      <w:b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65373A"/>
    <w:rPr>
      <w:rFonts w:ascii="Lucida Grande" w:hAnsi="Lucida Grande"/>
      <w:szCs w:val="18"/>
    </w:rPr>
  </w:style>
  <w:style w:type="paragraph" w:styleId="En-tte">
    <w:name w:val="header"/>
    <w:basedOn w:val="Normal"/>
    <w:rsid w:val="00DC050A"/>
    <w:pPr>
      <w:tabs>
        <w:tab w:val="center" w:pos="4320"/>
        <w:tab w:val="right" w:pos="8640"/>
      </w:tabs>
      <w:spacing w:after="0" w:line="240" w:lineRule="auto"/>
    </w:pPr>
    <w:rPr>
      <w:b/>
      <w:color w:val="FFFFFF"/>
      <w:sz w:val="16"/>
    </w:rPr>
  </w:style>
  <w:style w:type="paragraph" w:styleId="Pieddepage">
    <w:name w:val="footer"/>
    <w:basedOn w:val="Normal"/>
    <w:rsid w:val="006537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65373A"/>
    <w:pPr>
      <w:spacing w:before="100" w:after="100"/>
    </w:pPr>
    <w:rPr>
      <w:color w:val="000000"/>
    </w:rPr>
  </w:style>
  <w:style w:type="paragraph" w:styleId="Corpsdetexte">
    <w:name w:val="Body Text"/>
    <w:basedOn w:val="Normal"/>
    <w:rsid w:val="0065373A"/>
    <w:pPr>
      <w:spacing w:line="360" w:lineRule="auto"/>
    </w:pPr>
    <w:rPr>
      <w:rFonts w:cs="Arial"/>
      <w:bCs/>
      <w:sz w:val="20"/>
      <w:szCs w:val="20"/>
      <w:lang w:val="en-GB" w:eastAsia="de-DE"/>
    </w:rPr>
  </w:style>
  <w:style w:type="character" w:styleId="Marquedecommentaire">
    <w:name w:val="annotation reference"/>
    <w:basedOn w:val="Policepardfaut"/>
    <w:semiHidden/>
    <w:rsid w:val="0065373A"/>
    <w:rPr>
      <w:sz w:val="16"/>
      <w:szCs w:val="16"/>
    </w:rPr>
  </w:style>
  <w:style w:type="paragraph" w:styleId="Commentaire">
    <w:name w:val="annotation text"/>
    <w:basedOn w:val="Normal"/>
    <w:semiHidden/>
    <w:rsid w:val="0065373A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5373A"/>
    <w:rPr>
      <w:b/>
      <w:bCs/>
    </w:rPr>
  </w:style>
  <w:style w:type="character" w:styleId="Numrodepage">
    <w:name w:val="page number"/>
    <w:basedOn w:val="Policepardfaut"/>
    <w:rsid w:val="0065373A"/>
  </w:style>
  <w:style w:type="character" w:customStyle="1" w:styleId="Heading3Char">
    <w:name w:val="Heading 3 Char"/>
    <w:basedOn w:val="Policepardfaut"/>
    <w:rsid w:val="0065373A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character" w:styleId="Lienhypertexte">
    <w:name w:val="Hyperlink"/>
    <w:basedOn w:val="Policepardfaut"/>
    <w:uiPriority w:val="99"/>
    <w:rsid w:val="0065373A"/>
    <w:rPr>
      <w:color w:val="0000FF"/>
      <w:u w:val="single"/>
    </w:rPr>
  </w:style>
  <w:style w:type="paragraph" w:styleId="Corpsdetexte2">
    <w:name w:val="Body Text 2"/>
    <w:basedOn w:val="Normal"/>
    <w:rsid w:val="0065373A"/>
    <w:rPr>
      <w:sz w:val="22"/>
    </w:rPr>
  </w:style>
  <w:style w:type="paragraph" w:styleId="Corpsdetexte3">
    <w:name w:val="Body Text 3"/>
    <w:basedOn w:val="Normal"/>
    <w:rsid w:val="0065373A"/>
    <w:rPr>
      <w:color w:val="9E8775"/>
      <w:sz w:val="20"/>
    </w:rPr>
  </w:style>
  <w:style w:type="paragraph" w:customStyle="1" w:styleId="StyleCommentTextArialLinespacing15lines">
    <w:name w:val="Style Comment Text + Arial Line spacing:  1.5 lines"/>
    <w:basedOn w:val="Commentaire"/>
    <w:rsid w:val="00592B5E"/>
    <w:pPr>
      <w:spacing w:line="360" w:lineRule="auto"/>
    </w:pPr>
  </w:style>
  <w:style w:type="table" w:styleId="Grilledutableau">
    <w:name w:val="Table Grid"/>
    <w:basedOn w:val="TableauNormal"/>
    <w:rsid w:val="00635747"/>
    <w:rPr>
      <w:rFonts w:ascii="Arial" w:hAnsi="Arial"/>
      <w:color w:val="FFFFFF"/>
      <w:sz w:val="18"/>
    </w:rPr>
    <w:tblPr>
      <w:tblBorders>
        <w:top w:val="dotted" w:sz="4" w:space="0" w:color="auto"/>
        <w:bottom w:val="dotted" w:sz="4" w:space="0" w:color="auto"/>
        <w:insideH w:val="dotted" w:sz="4" w:space="0" w:color="auto"/>
      </w:tblBorders>
    </w:tblPr>
    <w:tcPr>
      <w:vAlign w:val="center"/>
    </w:tcPr>
  </w:style>
  <w:style w:type="character" w:styleId="Lienhypertextesuivivisit">
    <w:name w:val="FollowedHyperlink"/>
    <w:basedOn w:val="Policepardfaut"/>
    <w:rsid w:val="002D5E4C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197B72"/>
    <w:pPr>
      <w:ind w:left="720"/>
      <w:contextualSpacing/>
    </w:pPr>
    <w:rPr>
      <w:rFonts w:ascii="Times" w:hAnsi="Times" w:cs="Time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D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DA0"/>
    <w:rPr>
      <w:b/>
      <w:bCs/>
      <w:i/>
      <w:iCs/>
      <w:color w:val="4F81BD"/>
      <w:sz w:val="24"/>
      <w:szCs w:val="24"/>
      <w:lang w:val="en-US" w:eastAsia="en-US"/>
    </w:rPr>
  </w:style>
  <w:style w:type="paragraph" w:styleId="Titre">
    <w:name w:val="Title"/>
    <w:basedOn w:val="Normal"/>
    <w:qFormat/>
    <w:rsid w:val="006C434B"/>
    <w:pPr>
      <w:spacing w:before="410" w:after="0" w:line="240" w:lineRule="auto"/>
      <w:outlineLvl w:val="0"/>
    </w:pPr>
    <w:rPr>
      <w:rFonts w:ascii="Avenir 55 Roman" w:hAnsi="Avenir 55 Roman" w:cs="Arial"/>
      <w:bCs/>
      <w:color w:val="FFFFFF"/>
      <w:kern w:val="28"/>
      <w:sz w:val="24"/>
      <w:szCs w:val="32"/>
    </w:rPr>
  </w:style>
  <w:style w:type="paragraph" w:customStyle="1" w:styleId="Normal0">
    <w:name w:val="Normal#"/>
    <w:basedOn w:val="Normal"/>
    <w:rsid w:val="00773DBD"/>
    <w:pPr>
      <w:spacing w:line="200" w:lineRule="exact"/>
    </w:pPr>
    <w:rPr>
      <w:color w:val="FFFFFF"/>
      <w:sz w:val="20"/>
      <w:szCs w:val="20"/>
    </w:rPr>
  </w:style>
  <w:style w:type="paragraph" w:customStyle="1" w:styleId="StyleTitleCoverLeft">
    <w:name w:val="Style Title Cover + Left"/>
    <w:basedOn w:val="Normal"/>
    <w:link w:val="StyleTitleCoverLeftChar"/>
    <w:rsid w:val="006015E5"/>
    <w:pPr>
      <w:widowControl w:val="0"/>
      <w:autoSpaceDE w:val="0"/>
      <w:autoSpaceDN w:val="0"/>
      <w:adjustRightInd w:val="0"/>
      <w:spacing w:after="160" w:line="500" w:lineRule="exact"/>
    </w:pPr>
    <w:rPr>
      <w:rFonts w:ascii="Avenir 55 Roman" w:eastAsia="Batang" w:hAnsi="Avenir 55 Roman"/>
      <w:color w:val="00535E"/>
      <w:sz w:val="44"/>
      <w:szCs w:val="20"/>
      <w:lang w:eastAsia="ko-KR"/>
    </w:rPr>
  </w:style>
  <w:style w:type="paragraph" w:styleId="Listepuces">
    <w:name w:val="List Bullet"/>
    <w:basedOn w:val="Normal"/>
    <w:rsid w:val="00CA128C"/>
    <w:pPr>
      <w:numPr>
        <w:numId w:val="2"/>
      </w:numPr>
    </w:pPr>
  </w:style>
  <w:style w:type="paragraph" w:customStyle="1" w:styleId="Style1">
    <w:name w:val="Style1"/>
    <w:basedOn w:val="StyleTitleCoverLeft"/>
    <w:rsid w:val="001C3701"/>
    <w:rPr>
      <w:color w:val="999999"/>
    </w:rPr>
  </w:style>
  <w:style w:type="paragraph" w:customStyle="1" w:styleId="EventName">
    <w:name w:val="Event Name"/>
    <w:basedOn w:val="StyleTitleCoverLeft"/>
    <w:link w:val="EventNameChar"/>
    <w:rsid w:val="0053786A"/>
    <w:rPr>
      <w:rFonts w:ascii="Arial" w:hAnsi="Arial"/>
      <w:b/>
      <w:color w:val="999999"/>
      <w:sz w:val="28"/>
    </w:rPr>
  </w:style>
  <w:style w:type="paragraph" w:customStyle="1" w:styleId="StyleStyleTitleCoverLeftDarkTeal">
    <w:name w:val="Style Style Title Cover + Left + Dark Teal"/>
    <w:basedOn w:val="StyleTitleCoverLeft"/>
    <w:rsid w:val="0053786A"/>
    <w:pPr>
      <w:spacing w:after="40"/>
    </w:pPr>
    <w:rPr>
      <w:rFonts w:ascii="Arial" w:hAnsi="Arial"/>
      <w:color w:val="003366"/>
    </w:rPr>
  </w:style>
  <w:style w:type="paragraph" w:customStyle="1" w:styleId="AuthorName">
    <w:name w:val="Author Name"/>
    <w:basedOn w:val="EventName"/>
    <w:link w:val="AuthorNameCharChar"/>
    <w:rsid w:val="00866580"/>
    <w:pPr>
      <w:spacing w:after="0" w:line="240" w:lineRule="auto"/>
    </w:pPr>
    <w:rPr>
      <w:b w:val="0"/>
      <w:sz w:val="18"/>
    </w:rPr>
  </w:style>
  <w:style w:type="character" w:customStyle="1" w:styleId="StyleTitleCoverLeftChar">
    <w:name w:val="Style Title Cover + Left Char"/>
    <w:basedOn w:val="Policepardfaut"/>
    <w:link w:val="StyleTitleCoverLeft"/>
    <w:rsid w:val="004F5E6F"/>
    <w:rPr>
      <w:rFonts w:ascii="Avenir 55 Roman" w:eastAsia="Batang" w:hAnsi="Avenir 55 Roman"/>
      <w:color w:val="00535E"/>
      <w:sz w:val="44"/>
      <w:lang w:val="en-US" w:eastAsia="ko-KR" w:bidi="ar-SA"/>
    </w:rPr>
  </w:style>
  <w:style w:type="character" w:customStyle="1" w:styleId="EventNameChar">
    <w:name w:val="Event Name Char"/>
    <w:basedOn w:val="StyleTitleCoverLeftChar"/>
    <w:link w:val="EventName"/>
    <w:rsid w:val="0053786A"/>
    <w:rPr>
      <w:rFonts w:ascii="Arial" w:eastAsia="Batang" w:hAnsi="Arial"/>
      <w:b/>
      <w:color w:val="999999"/>
      <w:sz w:val="28"/>
      <w:lang w:val="en-US" w:eastAsia="ko-KR" w:bidi="ar-SA"/>
    </w:rPr>
  </w:style>
  <w:style w:type="character" w:customStyle="1" w:styleId="AuthorNameCharChar">
    <w:name w:val="Author Name Char Char"/>
    <w:basedOn w:val="EventNameChar"/>
    <w:link w:val="AuthorName"/>
    <w:rsid w:val="00866580"/>
    <w:rPr>
      <w:rFonts w:ascii="Arial" w:eastAsia="Batang" w:hAnsi="Arial"/>
      <w:b/>
      <w:color w:val="999999"/>
      <w:sz w:val="18"/>
      <w:lang w:val="en-US" w:eastAsia="ko-KR" w:bidi="ar-SA"/>
    </w:rPr>
  </w:style>
  <w:style w:type="paragraph" w:customStyle="1" w:styleId="StyleAuthor">
    <w:name w:val="Style Author +"/>
    <w:basedOn w:val="AuthorName"/>
    <w:link w:val="StyleAuthorChar"/>
    <w:rsid w:val="004F5E6F"/>
  </w:style>
  <w:style w:type="character" w:customStyle="1" w:styleId="StyleAuthorChar">
    <w:name w:val="Style Author + Char"/>
    <w:basedOn w:val="AuthorNameCharChar"/>
    <w:link w:val="StyleAuthor"/>
    <w:rsid w:val="004F5E6F"/>
    <w:rPr>
      <w:rFonts w:ascii="Arial" w:eastAsia="Batang" w:hAnsi="Arial"/>
      <w:b/>
      <w:color w:val="999999"/>
      <w:sz w:val="18"/>
      <w:lang w:val="en-US" w:eastAsia="ko-KR" w:bidi="ar-SA"/>
    </w:rPr>
  </w:style>
  <w:style w:type="paragraph" w:customStyle="1" w:styleId="Norml">
    <w:name w:val="Norml"/>
    <w:basedOn w:val="Normal"/>
    <w:rsid w:val="00866580"/>
  </w:style>
  <w:style w:type="paragraph" w:customStyle="1" w:styleId="ColumnTitle2">
    <w:name w:val="Column Title 2"/>
    <w:basedOn w:val="Titre3"/>
    <w:rsid w:val="00323D67"/>
    <w:pPr>
      <w:numPr>
        <w:ilvl w:val="0"/>
        <w:numId w:val="0"/>
      </w:numPr>
      <w:spacing w:line="300" w:lineRule="exact"/>
    </w:pPr>
    <w:rPr>
      <w:rFonts w:cs="Times New Roman"/>
      <w:bCs w:val="0"/>
      <w:color w:val="000000"/>
      <w:sz w:val="24"/>
      <w:szCs w:val="20"/>
      <w:lang w:val="en-GB"/>
    </w:rPr>
  </w:style>
  <w:style w:type="paragraph" w:customStyle="1" w:styleId="StyleColumnTitle2TrebuchetMS10ptGray-40Before0pt">
    <w:name w:val="Style Column Title 2 + Trebuchet MS 10 pt Gray-40% Before:  0 pt..."/>
    <w:basedOn w:val="ColumnTitle2"/>
    <w:rsid w:val="00F57DEA"/>
    <w:pPr>
      <w:spacing w:before="0" w:after="0" w:line="240" w:lineRule="auto"/>
    </w:pPr>
    <w:rPr>
      <w:rFonts w:ascii="Trebuchet MS" w:hAnsi="Trebuchet MS"/>
      <w:bCs/>
      <w:color w:val="333333"/>
      <w:sz w:val="20"/>
    </w:rPr>
  </w:style>
  <w:style w:type="paragraph" w:customStyle="1" w:styleId="TableHead">
    <w:name w:val="Table Head"/>
    <w:basedOn w:val="Normal"/>
    <w:rsid w:val="00E9517F"/>
  </w:style>
  <w:style w:type="paragraph" w:customStyle="1" w:styleId="Style2">
    <w:name w:val="Style2"/>
    <w:basedOn w:val="Normal"/>
    <w:next w:val="TableHead"/>
    <w:rsid w:val="00E9517F"/>
  </w:style>
  <w:style w:type="paragraph" w:customStyle="1" w:styleId="TBHead">
    <w:name w:val="TB Head"/>
    <w:basedOn w:val="Normal"/>
    <w:rsid w:val="00686221"/>
    <w:pPr>
      <w:spacing w:after="0" w:line="240" w:lineRule="auto"/>
      <w:jc w:val="center"/>
    </w:pPr>
    <w:rPr>
      <w:b/>
    </w:rPr>
  </w:style>
  <w:style w:type="paragraph" w:customStyle="1" w:styleId="TableCellsLeft">
    <w:name w:val="Table Cells Left"/>
    <w:basedOn w:val="Normal"/>
    <w:rsid w:val="002C4E47"/>
    <w:pPr>
      <w:spacing w:after="0"/>
    </w:pPr>
  </w:style>
  <w:style w:type="paragraph" w:customStyle="1" w:styleId="TableCellsHead2">
    <w:name w:val="Table Cells Head 2"/>
    <w:basedOn w:val="TableCellsLeft"/>
    <w:rsid w:val="001C5674"/>
    <w:pPr>
      <w:spacing w:line="240" w:lineRule="auto"/>
    </w:pPr>
    <w:rPr>
      <w:b/>
      <w:sz w:val="16"/>
    </w:rPr>
  </w:style>
  <w:style w:type="paragraph" w:customStyle="1" w:styleId="TableCellsHead1">
    <w:name w:val="Table Cells Head 1"/>
    <w:basedOn w:val="TableCellsLeft"/>
    <w:rsid w:val="00ED024D"/>
    <w:pPr>
      <w:spacing w:before="4" w:after="4" w:line="240" w:lineRule="auto"/>
    </w:pPr>
    <w:rPr>
      <w:b/>
    </w:rPr>
  </w:style>
  <w:style w:type="paragraph" w:customStyle="1" w:styleId="StyleTableCellsLeft">
    <w:name w:val="Style Table Cells + Left"/>
    <w:basedOn w:val="TableCellsLeft"/>
    <w:rsid w:val="00E035FC"/>
    <w:pPr>
      <w:spacing w:line="240" w:lineRule="auto"/>
    </w:pPr>
    <w:rPr>
      <w:szCs w:val="20"/>
    </w:rPr>
  </w:style>
  <w:style w:type="paragraph" w:customStyle="1" w:styleId="TableCellsHeadLeft">
    <w:name w:val="Table Cells Head Left"/>
    <w:basedOn w:val="TableCellsHead1"/>
    <w:rsid w:val="00630EF1"/>
    <w:pPr>
      <w:ind w:left="113"/>
    </w:pPr>
  </w:style>
  <w:style w:type="paragraph" w:customStyle="1" w:styleId="NEWBullet">
    <w:name w:val="NEW Bullet"/>
    <w:basedOn w:val="Normal"/>
    <w:link w:val="NEWBulletChar"/>
    <w:rsid w:val="00E849DA"/>
  </w:style>
  <w:style w:type="paragraph" w:customStyle="1" w:styleId="TableBullet">
    <w:name w:val="Table Bullet"/>
    <w:basedOn w:val="NEWBullet"/>
    <w:link w:val="TableBulletChar"/>
    <w:rsid w:val="00FB1D18"/>
    <w:pPr>
      <w:numPr>
        <w:numId w:val="3"/>
      </w:numPr>
      <w:spacing w:after="80" w:line="240" w:lineRule="auto"/>
    </w:pPr>
  </w:style>
  <w:style w:type="character" w:customStyle="1" w:styleId="NEWBulletChar">
    <w:name w:val="NEW Bullet Char"/>
    <w:basedOn w:val="Policepardfaut"/>
    <w:link w:val="NEWBullet"/>
    <w:rsid w:val="00DD3463"/>
    <w:rPr>
      <w:rFonts w:ascii="Arial" w:hAnsi="Arial"/>
      <w:color w:val="333333"/>
      <w:sz w:val="18"/>
      <w:szCs w:val="24"/>
      <w:lang w:val="en-US" w:eastAsia="en-US" w:bidi="ar-SA"/>
    </w:rPr>
  </w:style>
  <w:style w:type="character" w:customStyle="1" w:styleId="TableBulletChar">
    <w:name w:val="Table Bullet Char"/>
    <w:basedOn w:val="NEWBulletChar"/>
    <w:link w:val="TableBullet"/>
    <w:rsid w:val="00DD3463"/>
    <w:rPr>
      <w:rFonts w:ascii="Arial" w:hAnsi="Arial"/>
      <w:color w:val="333333"/>
      <w:sz w:val="18"/>
      <w:szCs w:val="24"/>
      <w:lang w:val="en-US" w:eastAsia="en-US" w:bidi="ar-SA"/>
    </w:rPr>
  </w:style>
  <w:style w:type="paragraph" w:styleId="Liste2">
    <w:name w:val="List 2"/>
    <w:basedOn w:val="Normal"/>
    <w:link w:val="Liste2Car"/>
    <w:rsid w:val="00E55D62"/>
    <w:pPr>
      <w:numPr>
        <w:numId w:val="4"/>
      </w:numPr>
      <w:spacing w:before="120" w:line="240" w:lineRule="auto"/>
    </w:pPr>
    <w:rPr>
      <w:sz w:val="20"/>
      <w:szCs w:val="20"/>
      <w:lang w:val="en-GB"/>
    </w:rPr>
  </w:style>
  <w:style w:type="paragraph" w:styleId="TM1">
    <w:name w:val="toc 1"/>
    <w:basedOn w:val="Normal"/>
    <w:next w:val="Normal"/>
    <w:autoRedefine/>
    <w:uiPriority w:val="39"/>
    <w:rsid w:val="0053786A"/>
    <w:pPr>
      <w:tabs>
        <w:tab w:val="right" w:pos="8788"/>
      </w:tabs>
      <w:spacing w:before="360" w:after="0" w:line="240" w:lineRule="auto"/>
    </w:pPr>
    <w:rPr>
      <w:b/>
      <w:caps/>
      <w:sz w:val="20"/>
      <w:szCs w:val="20"/>
      <w:lang w:val="en-ZA"/>
    </w:rPr>
  </w:style>
  <w:style w:type="paragraph" w:styleId="TM2">
    <w:name w:val="toc 2"/>
    <w:basedOn w:val="Normal"/>
    <w:next w:val="Normal"/>
    <w:autoRedefine/>
    <w:uiPriority w:val="39"/>
    <w:rsid w:val="0053786A"/>
    <w:pPr>
      <w:tabs>
        <w:tab w:val="right" w:pos="8788"/>
      </w:tabs>
      <w:spacing w:before="240" w:after="0" w:line="240" w:lineRule="auto"/>
      <w:ind w:left="240"/>
    </w:pPr>
    <w:rPr>
      <w:b/>
      <w:sz w:val="20"/>
      <w:szCs w:val="20"/>
      <w:lang w:val="en-ZA"/>
    </w:rPr>
  </w:style>
  <w:style w:type="paragraph" w:customStyle="1" w:styleId="Normalclean">
    <w:name w:val="Normal clean"/>
    <w:basedOn w:val="Normal"/>
    <w:rsid w:val="0053786A"/>
    <w:pPr>
      <w:spacing w:before="20" w:after="0" w:line="240" w:lineRule="auto"/>
    </w:pPr>
    <w:rPr>
      <w:sz w:val="20"/>
      <w:szCs w:val="20"/>
      <w:lang w:val="en-ZA"/>
    </w:rPr>
  </w:style>
  <w:style w:type="paragraph" w:customStyle="1" w:styleId="StyleHeading1Left-003cmHanging076cmRight-004">
    <w:name w:val="Style Heading 1 + Left:  -0.03 cm Hanging:  0.76 cm Right:  -0.04..."/>
    <w:basedOn w:val="Titre1"/>
    <w:rsid w:val="0053786A"/>
    <w:pPr>
      <w:numPr>
        <w:numId w:val="5"/>
      </w:numPr>
      <w:pBdr>
        <w:top w:val="single" w:sz="18" w:space="0" w:color="auto"/>
      </w:pBdr>
      <w:spacing w:before="80" w:line="240" w:lineRule="auto"/>
      <w:ind w:right="-23"/>
    </w:pPr>
    <w:rPr>
      <w:rFonts w:cs="Times New Roman"/>
    </w:rPr>
  </w:style>
  <w:style w:type="paragraph" w:customStyle="1" w:styleId="Style16ptBoldTopSinglesolidlineAuto075ptLinewid">
    <w:name w:val="Style 16 pt Bold Top: (Single solid line Auto  0.75 pt Line wid..."/>
    <w:basedOn w:val="Normal"/>
    <w:rsid w:val="0053786A"/>
    <w:pPr>
      <w:pBdr>
        <w:top w:val="single" w:sz="6" w:space="4" w:color="auto"/>
      </w:pBdr>
      <w:spacing w:line="360" w:lineRule="auto"/>
    </w:pPr>
    <w:rPr>
      <w:b/>
      <w:bCs/>
      <w:sz w:val="32"/>
      <w:szCs w:val="20"/>
    </w:rPr>
  </w:style>
  <w:style w:type="paragraph" w:customStyle="1" w:styleId="Highlight">
    <w:name w:val="Highlight"/>
    <w:basedOn w:val="Normal"/>
    <w:rsid w:val="00181E0D"/>
  </w:style>
  <w:style w:type="paragraph" w:customStyle="1" w:styleId="Hightlight">
    <w:name w:val="Hightlight"/>
    <w:basedOn w:val="Highlight"/>
    <w:rsid w:val="00181E0D"/>
  </w:style>
  <w:style w:type="paragraph" w:styleId="Notedebasdepage">
    <w:name w:val="footnote text"/>
    <w:basedOn w:val="Normal"/>
    <w:semiHidden/>
    <w:rsid w:val="0078087D"/>
    <w:rPr>
      <w:sz w:val="20"/>
      <w:szCs w:val="20"/>
    </w:rPr>
  </w:style>
  <w:style w:type="character" w:styleId="Appelnotedebasdep">
    <w:name w:val="footnote reference"/>
    <w:basedOn w:val="Policepardfaut"/>
    <w:semiHidden/>
    <w:rsid w:val="0078087D"/>
    <w:rPr>
      <w:vertAlign w:val="superscript"/>
    </w:rPr>
  </w:style>
  <w:style w:type="paragraph" w:customStyle="1" w:styleId="date-location">
    <w:name w:val="date-location"/>
    <w:basedOn w:val="Normal"/>
    <w:rsid w:val="00043DB8"/>
    <w:pPr>
      <w:spacing w:after="240" w:line="240" w:lineRule="auto"/>
    </w:pPr>
    <w:rPr>
      <w:rFonts w:ascii="Times New Roman" w:hAnsi="Times New Roman"/>
      <w:color w:val="787878"/>
      <w:sz w:val="24"/>
    </w:rPr>
  </w:style>
  <w:style w:type="character" w:customStyle="1" w:styleId="Titre4Car">
    <w:name w:val="Titre 4 Car"/>
    <w:basedOn w:val="Policepardfaut"/>
    <w:link w:val="Titre4"/>
    <w:rsid w:val="00C40D78"/>
    <w:rPr>
      <w:rFonts w:ascii="Arial" w:hAnsi="Arial"/>
      <w:b/>
      <w:sz w:val="22"/>
      <w:szCs w:val="24"/>
      <w:lang w:val="en-US" w:eastAsia="en-US" w:bidi="ar-SA"/>
    </w:rPr>
  </w:style>
  <w:style w:type="character" w:customStyle="1" w:styleId="Liste2Car">
    <w:name w:val="Liste 2 Car"/>
    <w:basedOn w:val="Policepardfaut"/>
    <w:link w:val="Liste2"/>
    <w:rsid w:val="00866A38"/>
    <w:rPr>
      <w:rFonts w:ascii="Arial" w:hAnsi="Arial"/>
      <w:lang w:val="en-GB" w:eastAsia="en-US"/>
    </w:rPr>
  </w:style>
  <w:style w:type="paragraph" w:customStyle="1" w:styleId="tableimage">
    <w:name w:val="table image"/>
    <w:basedOn w:val="Normal"/>
    <w:rsid w:val="009B3377"/>
    <w:pPr>
      <w:spacing w:line="240" w:lineRule="auto"/>
    </w:pPr>
    <w:rPr>
      <w:color w:val="FFFFFF"/>
    </w:rPr>
  </w:style>
  <w:style w:type="paragraph" w:customStyle="1" w:styleId="heading1">
    <w:name w:val="heading1"/>
    <w:basedOn w:val="Normal"/>
    <w:rsid w:val="00997301"/>
    <w:pPr>
      <w:spacing w:before="225" w:after="150" w:line="240" w:lineRule="auto"/>
    </w:pPr>
    <w:rPr>
      <w:rFonts w:ascii="Verdana" w:hAnsi="Verdana"/>
      <w:color w:val="333333"/>
      <w:sz w:val="30"/>
      <w:szCs w:val="30"/>
      <w:lang w:val="en-ZA" w:eastAsia="en-ZA"/>
    </w:rPr>
  </w:style>
  <w:style w:type="paragraph" w:customStyle="1" w:styleId="small">
    <w:name w:val="small"/>
    <w:basedOn w:val="Normal"/>
    <w:rsid w:val="00997301"/>
    <w:pPr>
      <w:spacing w:before="75" w:after="75" w:line="240" w:lineRule="auto"/>
    </w:pPr>
    <w:rPr>
      <w:rFonts w:ascii="Verdana" w:hAnsi="Verdana"/>
      <w:color w:val="000000"/>
      <w:sz w:val="15"/>
      <w:szCs w:val="15"/>
      <w:lang w:val="en-ZA" w:eastAsia="en-ZA"/>
    </w:rPr>
  </w:style>
  <w:style w:type="paragraph" w:customStyle="1" w:styleId="Default">
    <w:name w:val="Default"/>
    <w:rsid w:val="001A0C6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B1118F"/>
    <w:rPr>
      <w:i/>
      <w:iCs/>
    </w:rPr>
  </w:style>
  <w:style w:type="paragraph" w:customStyle="1" w:styleId="SCSfirstlevelbullet">
    <w:name w:val="SCS first level bullet"/>
    <w:basedOn w:val="Normal"/>
    <w:link w:val="SCSfirstlevelbulletChar"/>
    <w:autoRedefine/>
    <w:qFormat/>
    <w:rsid w:val="001469C0"/>
    <w:pPr>
      <w:numPr>
        <w:numId w:val="7"/>
      </w:numPr>
      <w:spacing w:after="0" w:line="280" w:lineRule="atLeast"/>
    </w:pPr>
    <w:rPr>
      <w:rFonts w:eastAsia="MS Mincho" w:cs="Arial"/>
      <w:lang w:val="en-GB"/>
    </w:rPr>
  </w:style>
  <w:style w:type="character" w:customStyle="1" w:styleId="SCSfirstlevelbulletChar">
    <w:name w:val="SCS first level bullet Char"/>
    <w:basedOn w:val="Policepardfaut"/>
    <w:link w:val="SCSfirstlevelbullet"/>
    <w:rsid w:val="001469C0"/>
    <w:rPr>
      <w:rFonts w:ascii="Arial" w:eastAsia="MS Mincho" w:hAnsi="Arial" w:cs="Arial"/>
      <w:sz w:val="18"/>
      <w:szCs w:val="24"/>
      <w:lang w:val="en-GB" w:eastAsia="en-US"/>
    </w:rPr>
  </w:style>
  <w:style w:type="paragraph" w:customStyle="1" w:styleId="SCSSecondLevelbullet">
    <w:name w:val="SCS Second Level bullet"/>
    <w:basedOn w:val="SCSfirstlevelbullet"/>
    <w:autoRedefine/>
    <w:qFormat/>
    <w:rsid w:val="001469C0"/>
    <w:pPr>
      <w:numPr>
        <w:ilvl w:val="1"/>
      </w:numPr>
      <w:tabs>
        <w:tab w:val="clear" w:pos="1440"/>
        <w:tab w:val="num" w:pos="2857"/>
      </w:tabs>
      <w:ind w:left="2857"/>
    </w:pPr>
  </w:style>
  <w:style w:type="paragraph" w:customStyle="1" w:styleId="SCSThirdlevelbullet">
    <w:name w:val="SCS Third level bullet"/>
    <w:basedOn w:val="SCSSecondLevelbullet"/>
    <w:autoRedefine/>
    <w:qFormat/>
    <w:rsid w:val="001469C0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231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70639">
      <w:bodyDiv w:val="1"/>
      <w:marLeft w:val="0"/>
      <w:marRight w:val="0"/>
      <w:marTop w:val="0"/>
      <w:marBottom w:val="2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146">
              <w:marLeft w:val="54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628">
          <w:marLeft w:val="15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ire.desarmenien\Documents\PS\Profiles\Professional%20Profi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Last_x0020_Reviewed_x0020_By xmlns="69ce00d2-868e-4dc3-a3de-4109d45e9c9d">
      <UserInfo>
        <DisplayName>Henrik Hagwall</DisplayName>
        <AccountId>2992</AccountId>
        <AccountType/>
      </UserInfo>
    </Last_x0020_Reviewed_x0020_By>
    <Last_x0020_Reviewed_x0020_Date xmlns="69ce00d2-868e-4dc3-a3de-4109d45e9c9d">2011-11-23T23:00:00+00:00</Last_x0020_Reviewed_x0020_Date>
    <TaxCatchAll xmlns="69ce00d2-868e-4dc3-a3de-4109d45e9c9d">
      <Value>284</Value>
      <Value>61</Value>
      <Value>4</Value>
      <Value>2</Value>
      <Value>1</Value>
    </TaxCatchAll>
    <m29cc433de9a480f898d8b96769640f5 xmlns="69ce00d2-868e-4dc3-a3de-4109d45e9c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Systems</TermName>
          <TermId xmlns="http://schemas.microsoft.com/office/infopath/2007/PartnerControls">80db024a-cb47-40e7-98de-8f64bbcc0a24</TermId>
        </TermInfo>
      </Terms>
    </m29cc433de9a480f898d8b96769640f5>
    <b2f46e492f9342eab60af9857f3bd56c xmlns="69ce00d2-868e-4dc3-a3de-4109d45e9c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Capital Markets</TermName>
          <TermId xmlns="http://schemas.microsoft.com/office/infopath/2007/PartnerControls">3a4b5cf5-b8a1-4498-be47-1e37d5e3962c</TermId>
        </TermInfo>
      </Terms>
    </b2f46e492f9342eab60af9857f3bd56c>
    <e675866218504774a1724da2a7694ad9 xmlns="69ce00d2-868e-4dc3-a3de-4109d45e9c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SunGard Internal</TermName>
          <TermId xmlns="http://schemas.microsoft.com/office/infopath/2007/PartnerControls">9b6f2b22-532c-453b-88ba-cd813b5f88a2</TermId>
        </TermInfo>
      </Terms>
    </e675866218504774a1724da2a7694ad9>
    <l4c2a48f661f48eab99ca4876da92423 xmlns="69ce00d2-868e-4dc3-a3de-4109d45e9c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EMEA</TermName>
          <TermId xmlns="http://schemas.microsoft.com/office/infopath/2007/PartnerControls">4dd4db17-2390-40bd-9fdb-d8647cbe2f28</TermId>
        </TermInfo>
      </Terms>
    </l4c2a48f661f48eab99ca4876da92423>
    <gea402edc44d4473b40cb4452c3e925c xmlns="69ce00d2-868e-4dc3-a3de-4109d45e9c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Front Arena (CM)</TermName>
          <TermId xmlns="http://schemas.microsoft.com/office/infopath/2007/PartnerControls">93e7ad79-d992-4c29-9849-b38a7965e2ad</TermId>
        </TermInfo>
      </Terms>
    </gea402edc44d4473b40cb4452c3e925c>
    <TaxKeywordTaxHTField xmlns="69ce00d2-868e-4dc3-a3de-4109d45e9c9d">
      <Terms xmlns="http://schemas.microsoft.com/office/infopath/2007/PartnerControls"/>
    </TaxKeywordTaxHTField>
    <AverageRating xmlns="http://schemas.microsoft.com/sharepoint/v3" xsi:nil="true"/>
  </documentManagement>
</p:properties>
</file>

<file path=customXml/item2.xml><?xml version="1.0" encoding="utf-8"?>
<?mso-contentType ?>
<SharedContentType xmlns="Microsoft.SharePoint.Taxonomy.ContentTypeSync" SourceId="cb790b53-786d-48b1-8e5a-cf42d98d02be" ContentTypeId="0x010100F747F0A4A2AC4F43A96974FBC4135483" PreviousValue="false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unGard Document" ma:contentTypeID="0x010100F747F0A4A2AC4F43A96974FBC41354830053D437D0F7D5C24FBCCC52D88443D590" ma:contentTypeVersion="9" ma:contentTypeDescription="" ma:contentTypeScope="" ma:versionID="313c6f4c29dec9af296e273664b22ede">
  <xsd:schema xmlns:xsd="http://www.w3.org/2001/XMLSchema" xmlns:xs="http://www.w3.org/2001/XMLSchema" xmlns:p="http://schemas.microsoft.com/office/2006/metadata/properties" xmlns:ns1="http://schemas.microsoft.com/sharepoint/v3" xmlns:ns2="69ce00d2-868e-4dc3-a3de-4109d45e9c9d" targetNamespace="http://schemas.microsoft.com/office/2006/metadata/properties" ma:root="true" ma:fieldsID="38202d91faf699e0236af03965f655af" ns1:_="" ns2:_="">
    <xsd:import namespace="http://schemas.microsoft.com/sharepoint/v3"/>
    <xsd:import namespace="69ce00d2-868e-4dc3-a3de-4109d45e9c9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e675866218504774a1724da2a7694ad9" minOccurs="0"/>
                <xsd:element ref="ns2:m29cc433de9a480f898d8b96769640f5" minOccurs="0"/>
                <xsd:element ref="ns2:b2f46e492f9342eab60af9857f3bd56c" minOccurs="0"/>
                <xsd:element ref="ns2:gea402edc44d4473b40cb4452c3e925c" minOccurs="0"/>
                <xsd:element ref="ns2:l4c2a48f661f48eab99ca4876da92423" minOccurs="0"/>
                <xsd:element ref="ns1:AverageRating" minOccurs="0"/>
                <xsd:element ref="ns1:RatingCount" minOccurs="0"/>
                <xsd:element ref="ns2:Last_x0020_Reviewed_x0020_By" minOccurs="0"/>
                <xsd:element ref="ns2:Last_x0020_Reviewed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3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e00d2-868e-4dc3-a3de-4109d45e9c9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cb790b53-786d-48b1-8e5a-cf42d98d02b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d35d02f0-7add-402a-a824-7549b42b4974}" ma:internalName="TaxCatchAll" ma:showField="CatchAllData" ma:web="e24a0e96-9c5c-4834-8c12-7c1f093c0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d35d02f0-7add-402a-a824-7549b42b4974}" ma:internalName="TaxCatchAllLabel" ma:readOnly="true" ma:showField="CatchAllDataLabel" ma:web="e24a0e96-9c5c-4834-8c12-7c1f093c0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75866218504774a1724da2a7694ad9" ma:index="12" ma:taxonomy="true" ma:internalName="e675866218504774a1724da2a7694ad9" ma:taxonomyFieldName="Classification" ma:displayName="Classification" ma:readOnly="false" ma:default="" ma:fieldId="{e6758662-1850-4774-a172-4da2a7694ad9}" ma:sspId="cb790b53-786d-48b1-8e5a-cf42d98d02be" ma:termSetId="77602fbd-2b16-44b7-970c-b125a684f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9cc433de9a480f898d8b96769640f5" ma:index="14" nillable="true" ma:taxonomy="true" ma:internalName="m29cc433de9a480f898d8b96769640f5" ma:taxonomyFieldName="Business" ma:displayName="Business" ma:default="" ma:fieldId="{629cc433-de9a-480f-898d-8b96769640f5}" ma:sspId="cb790b53-786d-48b1-8e5a-cf42d98d02be" ma:termSetId="66491e2b-296f-4440-9bd6-0cbe3551da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f46e492f9342eab60af9857f3bd56c" ma:index="16" nillable="true" ma:taxonomy="true" ma:internalName="b2f46e492f9342eab60af9857f3bd56c" ma:taxonomyFieldName="Segment" ma:displayName="Segment" ma:default="" ma:fieldId="{b2f46e49-2f93-42ea-b60a-f9857f3bd56c}" ma:sspId="cb790b53-786d-48b1-8e5a-cf42d98d02be" ma:termSetId="506e58da-9ddd-45ed-b018-ba755b29a6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ea402edc44d4473b40cb4452c3e925c" ma:index="18" nillable="true" ma:taxonomy="true" ma:internalName="gea402edc44d4473b40cb4452c3e925c" ma:taxonomyFieldName="Brand" ma:displayName="Brand" ma:default="" ma:fieldId="{0ea402ed-c44d-4473-b40c-b4452c3e925c}" ma:sspId="cb790b53-786d-48b1-8e5a-cf42d98d02be" ma:termSetId="67f8a415-6610-4658-9d2f-968200dc8e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4c2a48f661f48eab99ca4876da92423" ma:index="20" nillable="true" ma:taxonomy="true" ma:internalName="l4c2a48f661f48eab99ca4876da92423" ma:taxonomyFieldName="Region" ma:displayName="Region" ma:default="" ma:fieldId="{54c2a48f-661f-48ea-b99c-a4876da92423}" ma:sspId="cb790b53-786d-48b1-8e5a-cf42d98d02be" ma:termSetId="ed3d5433-66a7-4bf0-9af6-93bb41f5377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st_x0020_Reviewed_x0020_By" ma:index="24" nillable="true" ma:displayName="Last Reviewed By" ma:list="UserInfo" ma:SharePointGroup="0" ma:internalName="Last_x0020_Review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Reviewed_x0020_Date" ma:index="25" nillable="true" ma:displayName="Last Reviewed Date" ma:format="DateOnly" ma:internalName="Last_x0020_Reviewed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893D38-D576-404E-B0B1-87BE7943AE10}">
  <ds:schemaRefs>
    <ds:schemaRef ds:uri="http://schemas.microsoft.com/office/2006/metadata/properties"/>
    <ds:schemaRef ds:uri="69ce00d2-868e-4dc3-a3de-4109d45e9c9d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1B2727-866E-47C2-9BE7-963EA468AF5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F0831AA-5F4A-4C0E-9B11-E50825D9E54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E2B02D0-8BA9-4A25-9943-ECFF22FB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9ce00d2-868e-4dc3-a3de-4109d45e9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E8E1EB-5C2D-4A8F-A753-BA48B6FC5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Profile Template</Template>
  <TotalTime>1</TotalTime>
  <Pages>3</Pages>
  <Words>984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Professional Profile firstname lastname</vt:lpstr>
      <vt:lpstr>Professional Profile firstname lastname</vt:lpstr>
    </vt:vector>
  </TitlesOfParts>
  <Company>SunGard Data Systems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Profile firstname lastname</dc:title>
  <dc:creator>Boughdiri, Aymen</dc:creator>
  <cp:lastModifiedBy>Aymen Boughdiri</cp:lastModifiedBy>
  <cp:revision>2</cp:revision>
  <cp:lastPrinted>2011-03-02T13:35:00Z</cp:lastPrinted>
  <dcterms:created xsi:type="dcterms:W3CDTF">2016-11-15T13:32:00Z</dcterms:created>
  <dcterms:modified xsi:type="dcterms:W3CDTF">2016-11-15T13:32:00Z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Business Unit">
    <vt:lpwstr>CMIB</vt:lpwstr>
  </property>
  <property fmtid="{D5CDD505-2E9C-101B-9397-08002B2CF9AE}" pid="4" name="Type of Collateral">
    <vt:lpwstr>Template</vt:lpwstr>
  </property>
  <property fmtid="{D5CDD505-2E9C-101B-9397-08002B2CF9AE}" pid="5" name="ContentTypeId">
    <vt:lpwstr>0x010100F747F0A4A2AC4F43A96974FBC41354830053D437D0F7D5C24FBCCC52D88443D590</vt:lpwstr>
  </property>
  <property fmtid="{D5CDD505-2E9C-101B-9397-08002B2CF9AE}" pid="6" name="TaxKeyword">
    <vt:lpwstr/>
  </property>
  <property fmtid="{D5CDD505-2E9C-101B-9397-08002B2CF9AE}" pid="7" name="Business">
    <vt:lpwstr>1;#Financial Systems|80db024a-cb47-40e7-98de-8f64bbcc0a24</vt:lpwstr>
  </property>
  <property fmtid="{D5CDD505-2E9C-101B-9397-08002B2CF9AE}" pid="8" name="Segment">
    <vt:lpwstr>2;#Capital Markets|3a4b5cf5-b8a1-4498-be47-1e37d5e3962c</vt:lpwstr>
  </property>
  <property fmtid="{D5CDD505-2E9C-101B-9397-08002B2CF9AE}" pid="9" name="Brand">
    <vt:lpwstr>284;#Front Arena (CM)|93e7ad79-d992-4c29-9849-b38a7965e2ad</vt:lpwstr>
  </property>
  <property fmtid="{D5CDD505-2E9C-101B-9397-08002B2CF9AE}" pid="10" name="Classification">
    <vt:lpwstr>4;#SunGard Internal|9b6f2b22-532c-453b-88ba-cd813b5f88a2</vt:lpwstr>
  </property>
  <property fmtid="{D5CDD505-2E9C-101B-9397-08002B2CF9AE}" pid="11" name="Region">
    <vt:lpwstr>61;#EMEA|4dd4db17-2390-40bd-9fdb-d8647cbe2f28</vt:lpwstr>
  </property>
</Properties>
</file>